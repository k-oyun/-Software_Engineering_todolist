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ED0F" w14:textId="77777777" w:rsidR="00A358BA" w:rsidRDefault="00A358BA" w:rsidP="000C1C63"/>
    <w:p w14:paraId="2C111106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25C6CBFA" w14:textId="77777777" w:rsidR="00BF2488" w:rsidRPr="00137DCF" w:rsidRDefault="009664A7" w:rsidP="00936487">
      <w:pPr>
        <w:pStyle w:val="ad"/>
      </w:pPr>
      <w:r>
        <w:pict w14:anchorId="0FFC3A39">
          <v:group id="_x0000_s1188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7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1186" style="position:absolute;left:2276;top:5420;width:7200;height:193" fillcolor="#903" stroked="f" strokecolor="blue"/>
            <w10:wrap type="none"/>
            <w10:anchorlock/>
          </v:group>
        </w:pict>
      </w:r>
    </w:p>
    <w:p w14:paraId="568C0385" w14:textId="77777777" w:rsidR="00BF2488" w:rsidRPr="00137DCF" w:rsidRDefault="00BF2488" w:rsidP="00BF2488"/>
    <w:p w14:paraId="546FED04" w14:textId="77777777" w:rsidR="00BF2488" w:rsidRPr="00137DCF" w:rsidRDefault="00BF2488" w:rsidP="00BF2488"/>
    <w:p w14:paraId="64E49B47" w14:textId="77777777" w:rsidR="00BF2488" w:rsidRPr="00137DCF" w:rsidRDefault="00BF2488" w:rsidP="00BF2488"/>
    <w:p w14:paraId="3125D10E" w14:textId="77777777" w:rsidR="00BF2488" w:rsidRPr="00137DCF" w:rsidRDefault="00BF2488" w:rsidP="00BF2488"/>
    <w:p w14:paraId="12D1CCE5" w14:textId="77777777" w:rsidR="00BF2488" w:rsidRPr="00137DCF" w:rsidRDefault="00BF2488" w:rsidP="00BF2488"/>
    <w:p w14:paraId="15AE399F" w14:textId="77777777" w:rsidR="00BF2488" w:rsidRPr="00137DCF" w:rsidRDefault="00BF2488" w:rsidP="00BF2488"/>
    <w:p w14:paraId="57E546BA" w14:textId="77777777" w:rsidR="00BF2488" w:rsidRPr="00137DCF" w:rsidRDefault="00BF2488" w:rsidP="00BF2488"/>
    <w:p w14:paraId="11D72FBB" w14:textId="77777777" w:rsidR="00BF2488" w:rsidRPr="00137DCF" w:rsidRDefault="00BF2488" w:rsidP="00BF2488"/>
    <w:p w14:paraId="074ECA77" w14:textId="77777777" w:rsidR="00BF2488" w:rsidRPr="00137DCF" w:rsidRDefault="00BF2488" w:rsidP="00BF2488"/>
    <w:p w14:paraId="74B9ED2D" w14:textId="77777777" w:rsidR="005A0F5A" w:rsidRDefault="005A0F5A" w:rsidP="00BF2488"/>
    <w:p w14:paraId="1BCCCF29" w14:textId="77777777" w:rsidR="005A0F5A" w:rsidRDefault="005A0F5A" w:rsidP="00BF2488"/>
    <w:p w14:paraId="1B341C75" w14:textId="77777777" w:rsidR="005A0F5A" w:rsidRDefault="005A0F5A" w:rsidP="00BF2488"/>
    <w:p w14:paraId="39346FB3" w14:textId="77777777" w:rsidR="005A0F5A" w:rsidRDefault="005A0F5A" w:rsidP="00BF2488"/>
    <w:p w14:paraId="2BADEC89" w14:textId="77777777" w:rsidR="005A0F5A" w:rsidRDefault="005A0F5A" w:rsidP="00BF2488"/>
    <w:p w14:paraId="4A581AB0" w14:textId="77777777" w:rsidR="005A0F5A" w:rsidRPr="00137DCF" w:rsidRDefault="005A0F5A" w:rsidP="00BF2488"/>
    <w:p w14:paraId="3104A063" w14:textId="12F6C3F5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ED4310">
        <w:rPr>
          <w:rFonts w:cs="돋움"/>
          <w:color w:val="000000"/>
          <w:szCs w:val="48"/>
        </w:rPr>
        <w:t>떡잎마을방범대</w:t>
      </w:r>
      <w:r w:rsidRPr="002C1DC5">
        <w:rPr>
          <w:rFonts w:hint="eastAsia"/>
        </w:rPr>
        <w:t>&gt;</w:t>
      </w:r>
    </w:p>
    <w:p w14:paraId="1989D6A0" w14:textId="77777777" w:rsidR="00BF2488" w:rsidRPr="00137DCF" w:rsidRDefault="00BF2488" w:rsidP="00BF2488"/>
    <w:p w14:paraId="57FB77BD" w14:textId="77777777" w:rsidR="00BF2488" w:rsidRPr="00137DCF" w:rsidRDefault="00BF2488" w:rsidP="00BF2488"/>
    <w:p w14:paraId="652D6FAA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1B21BD14" w14:textId="77777777" w:rsidR="0051769F" w:rsidRDefault="0051769F" w:rsidP="00D668F3"/>
    <w:p w14:paraId="785F6674" w14:textId="77777777" w:rsidR="000F729C" w:rsidRDefault="000F729C" w:rsidP="00D668F3"/>
    <w:p w14:paraId="7EEA6733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0186017F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5013867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CF42341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CF93E59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0D9911E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5A1179C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6B090B3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9CE42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83B5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6B8666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FFA7A" w14:textId="77777777"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 w14:paraId="06733A8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0F2BC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CEC8B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B4699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0149A" w14:textId="77777777"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 w14:paraId="64EB3C23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9A0E9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D6DE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DE43F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A40F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02F42F1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F06F3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A51E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4B22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46F7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5B811B9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EAA6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BAAE6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831F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1A69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0F34009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B574E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105B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4B757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A532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005F8A0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868E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CD536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C3F0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BA5AC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14:paraId="6C401B5E" w14:textId="77777777" w:rsidR="00D668F3" w:rsidRDefault="000F729C" w:rsidP="00D668F3">
      <w:r>
        <w:br w:type="page"/>
      </w:r>
    </w:p>
    <w:p w14:paraId="7266CEA5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t>- 목 차 -</w:t>
      </w:r>
    </w:p>
    <w:p w14:paraId="6D1294F0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3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시스템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CE8A4E8" w14:textId="77777777" w:rsidR="000C2157" w:rsidRPr="005019A4" w:rsidRDefault="009664A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3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사용자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40B63E0" w14:textId="77777777" w:rsidR="000C2157" w:rsidRPr="005019A4" w:rsidRDefault="009664A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3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액터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4034B23" w14:textId="77777777" w:rsidR="000C2157" w:rsidRPr="005019A4" w:rsidRDefault="009664A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3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액터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D66517C" w14:textId="77777777" w:rsidR="000C2157" w:rsidRPr="005019A4" w:rsidRDefault="009664A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3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요구사항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6950DEBB" w14:textId="77777777" w:rsidR="000C2157" w:rsidRPr="005019A4" w:rsidRDefault="009664A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3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고객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기능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5E7DA039" w14:textId="77777777" w:rsidR="000C2157" w:rsidRPr="005019A4" w:rsidRDefault="009664A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3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147880F4" w14:textId="77777777" w:rsidR="000C2157" w:rsidRPr="005019A4" w:rsidRDefault="009664A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3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6DF7C6BD" w14:textId="77777777" w:rsidR="000C2157" w:rsidRPr="005019A4" w:rsidRDefault="009664A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3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5590200B" w14:textId="77777777" w:rsidR="000C2157" w:rsidRPr="005019A4" w:rsidRDefault="009664A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3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사용자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인터페이스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152A28AE" w14:textId="77777777" w:rsidR="000C2157" w:rsidRPr="005019A4" w:rsidRDefault="009664A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3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화면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D675728" w14:textId="77777777" w:rsidR="000C2157" w:rsidRPr="005019A4" w:rsidRDefault="009664A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3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화면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508758FF" w14:textId="77777777" w:rsidR="000C2157" w:rsidRPr="005019A4" w:rsidRDefault="009664A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3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비기능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36E02B4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5E6AABF3" w14:textId="77777777" w:rsidR="00121136" w:rsidRDefault="004221DF" w:rsidP="004221DF">
      <w:pPr>
        <w:pStyle w:val="1"/>
      </w:pPr>
      <w:bookmarkStart w:id="4" w:name="_Toc447209002"/>
      <w:r>
        <w:rPr>
          <w:rFonts w:hint="eastAsia"/>
        </w:rPr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BA2195" w14:paraId="448F763E" w14:textId="77777777" w:rsidTr="00FF46A0">
        <w:tc>
          <w:tcPr>
            <w:tcW w:w="8538" w:type="dxa"/>
          </w:tcPr>
          <w:p w14:paraId="3D536D28" w14:textId="77777777"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4EB7F2C7" w14:textId="77777777" w:rsidR="00FF46A0" w:rsidRPr="00FF46A0" w:rsidRDefault="00FF46A0" w:rsidP="00FF46A0"/>
    <w:p w14:paraId="01E9965C" w14:textId="77777777"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14:paraId="793A07A2" w14:textId="77777777" w:rsidR="00FF46A0" w:rsidRPr="00FF46A0" w:rsidRDefault="00FF46A0" w:rsidP="00FF46A0"/>
    <w:p w14:paraId="4243C53E" w14:textId="77777777" w:rsidR="00AC6F6C" w:rsidRDefault="00AC6F6C" w:rsidP="004221DF">
      <w:bookmarkStart w:id="5" w:name="_Toc287096150"/>
      <w:r>
        <w:br w:type="page"/>
      </w:r>
    </w:p>
    <w:p w14:paraId="3CF2C1F3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t>사용자 분석</w:t>
      </w:r>
      <w:bookmarkEnd w:id="5"/>
      <w:bookmarkEnd w:id="6"/>
    </w:p>
    <w:p w14:paraId="48076CBB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5FE31986" w14:textId="77777777"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14:paraId="7520209D" w14:textId="77777777" w:rsidTr="00BA2195">
        <w:tc>
          <w:tcPr>
            <w:tcW w:w="8594" w:type="dxa"/>
          </w:tcPr>
          <w:p w14:paraId="2657107C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C901062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14:paraId="3590CDAD" w14:textId="77777777" w:rsidTr="00EF53CF">
        <w:tc>
          <w:tcPr>
            <w:tcW w:w="2482" w:type="dxa"/>
            <w:shd w:val="clear" w:color="auto" w:fill="CCCCCC"/>
          </w:tcPr>
          <w:p w14:paraId="6DD1686C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159FFBEF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D4310" w:rsidRPr="00BA2195" w14:paraId="5B7A2B7A" w14:textId="77777777" w:rsidTr="00EF53CF">
        <w:tc>
          <w:tcPr>
            <w:tcW w:w="2482" w:type="dxa"/>
          </w:tcPr>
          <w:p w14:paraId="0F2F3520" w14:textId="4E341EB6" w:rsidR="00ED4310" w:rsidRPr="00FF46A0" w:rsidRDefault="00ED4310" w:rsidP="00ED4310">
            <w:pPr>
              <w:jc w:val="center"/>
              <w:rPr>
                <w:rStyle w:val="ae"/>
              </w:rPr>
            </w:pPr>
            <w:r>
              <w:rPr>
                <w:rFonts w:eastAsia="바탕" w:hAnsi="바탕" w:cs="바탕"/>
                <w:szCs w:val="20"/>
              </w:rPr>
              <w:t>사용자</w:t>
            </w:r>
          </w:p>
        </w:tc>
        <w:tc>
          <w:tcPr>
            <w:tcW w:w="6042" w:type="dxa"/>
          </w:tcPr>
          <w:p w14:paraId="2115C6D9" w14:textId="31844D43" w:rsidR="00ED4310" w:rsidRPr="00FF46A0" w:rsidRDefault="00ED4310" w:rsidP="00ED4310">
            <w:pPr>
              <w:rPr>
                <w:rStyle w:val="ae"/>
              </w:rPr>
            </w:pPr>
            <w:r>
              <w:rPr>
                <w:rFonts w:eastAsia="바탕" w:hAnsi="바탕" w:cs="바탕"/>
                <w:szCs w:val="20"/>
              </w:rPr>
              <w:t>을 사용하는 최상위 사용자.</w:t>
            </w:r>
          </w:p>
        </w:tc>
      </w:tr>
      <w:tr w:rsidR="00ED4310" w:rsidRPr="00BA2195" w14:paraId="382C5149" w14:textId="77777777" w:rsidTr="00ED4310">
        <w:trPr>
          <w:trHeight w:val="64"/>
        </w:trPr>
        <w:tc>
          <w:tcPr>
            <w:tcW w:w="2482" w:type="dxa"/>
          </w:tcPr>
          <w:p w14:paraId="78E2CD72" w14:textId="3B94D0BE" w:rsidR="00ED4310" w:rsidRPr="00EF53CF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관리자</w:t>
            </w:r>
          </w:p>
        </w:tc>
        <w:tc>
          <w:tcPr>
            <w:tcW w:w="6042" w:type="dxa"/>
          </w:tcPr>
          <w:p w14:paraId="2FF07E5C" w14:textId="5718D4DA" w:rsidR="00ED4310" w:rsidRPr="00EF53CF" w:rsidRDefault="00ED4310" w:rsidP="00ED43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프로그램을 관리하는 관리자</w:t>
            </w:r>
          </w:p>
        </w:tc>
      </w:tr>
      <w:tr w:rsidR="00EF53CF" w:rsidRPr="00BA2195" w14:paraId="681C6105" w14:textId="77777777" w:rsidTr="00EF53CF">
        <w:tc>
          <w:tcPr>
            <w:tcW w:w="2482" w:type="dxa"/>
          </w:tcPr>
          <w:p w14:paraId="17372A6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3A624C78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778E8E5C" w14:textId="77777777" w:rsidTr="00EF53CF">
        <w:tc>
          <w:tcPr>
            <w:tcW w:w="2482" w:type="dxa"/>
          </w:tcPr>
          <w:p w14:paraId="23C2FD52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0A7CF9F9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0AAEEA43" w14:textId="77777777" w:rsidTr="00EF53CF">
        <w:tc>
          <w:tcPr>
            <w:tcW w:w="2482" w:type="dxa"/>
          </w:tcPr>
          <w:p w14:paraId="32F85583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BF54041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40E587B1" w14:textId="77777777" w:rsidTr="00EF53CF">
        <w:tc>
          <w:tcPr>
            <w:tcW w:w="2482" w:type="dxa"/>
          </w:tcPr>
          <w:p w14:paraId="735DCE80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0C7ED3F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583C4973" w14:textId="77777777" w:rsidTr="00EF53CF">
        <w:tc>
          <w:tcPr>
            <w:tcW w:w="2482" w:type="dxa"/>
          </w:tcPr>
          <w:p w14:paraId="40936A3E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25F974D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6877DC58" w14:textId="77777777" w:rsidTr="00EF53CF">
        <w:tc>
          <w:tcPr>
            <w:tcW w:w="2482" w:type="dxa"/>
          </w:tcPr>
          <w:p w14:paraId="1BDAB0F3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2FC30A88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2CB70366" w14:textId="77777777" w:rsidTr="00EF53CF">
        <w:tc>
          <w:tcPr>
            <w:tcW w:w="2482" w:type="dxa"/>
          </w:tcPr>
          <w:p w14:paraId="594D0D1C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BFCCFA6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14:paraId="040A2FB5" w14:textId="77777777" w:rsidR="00EF53CF" w:rsidRDefault="00EF53CF" w:rsidP="00EF53CF"/>
    <w:p w14:paraId="15D4E974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240CD18C" w14:textId="77777777"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14:paraId="2BA64B79" w14:textId="77777777" w:rsidTr="00BA2195">
        <w:tc>
          <w:tcPr>
            <w:tcW w:w="8594" w:type="dxa"/>
          </w:tcPr>
          <w:p w14:paraId="1ACFA980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25AA2EBC" w14:textId="77777777" w:rsidR="004221DF" w:rsidRDefault="004221DF" w:rsidP="005127C2"/>
    <w:p w14:paraId="0CCFAA9B" w14:textId="77777777"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14:paraId="15D0BAA7" w14:textId="77777777" w:rsidR="00FF46A0" w:rsidRDefault="009664A7" w:rsidP="00FF46A0">
      <w:pPr>
        <w:jc w:val="center"/>
      </w:pPr>
      <w:r>
        <w:pict w14:anchorId="5A5246AA">
          <v:shape id="_x0000_i1026" type="#_x0000_t75" style="width:205.25pt;height:102.3pt;visibility:visible">
            <v:imagedata r:id="rId9" o:title=""/>
          </v:shape>
        </w:pict>
      </w:r>
    </w:p>
    <w:p w14:paraId="039550F1" w14:textId="5A23A90A" w:rsidR="004221DF" w:rsidRDefault="009664A7" w:rsidP="004221DF">
      <w:r>
        <w:rPr>
          <w:noProof/>
        </w:rPr>
        <w:lastRenderedPageBreak/>
        <w:pict w14:anchorId="6B7412DF">
          <v:shape id="_x0000_i1027" type="#_x0000_t75" alt="도표이(가) 표시된 사진&#10;&#10;자동 생성된 설명" style="width:191.1pt;height:143.35pt;visibility:visible;mso-wrap-style:square">
            <v:imagedata r:id="rId10" o:title="도표이(가) 표시된 사진&#10;&#10;자동 생성된 설명"/>
          </v:shape>
        </w:pict>
      </w:r>
      <w:r w:rsidR="004221DF">
        <w:br w:type="page"/>
      </w:r>
    </w:p>
    <w:p w14:paraId="124EF0D7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t>요구사항 분석</w:t>
      </w:r>
      <w:bookmarkEnd w:id="10"/>
    </w:p>
    <w:p w14:paraId="797A1FED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5D27AD4C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BA2195" w14:paraId="12355946" w14:textId="77777777" w:rsidTr="0003407A">
        <w:tc>
          <w:tcPr>
            <w:tcW w:w="8524" w:type="dxa"/>
          </w:tcPr>
          <w:p w14:paraId="56303385" w14:textId="77777777"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23AE91BF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1F7C548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7B1A1284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324552C2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2884993F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6BFD66A8" w14:textId="77777777" w:rsidTr="0003407A">
        <w:trPr>
          <w:trHeight w:val="338"/>
        </w:trPr>
        <w:tc>
          <w:tcPr>
            <w:tcW w:w="1490" w:type="dxa"/>
          </w:tcPr>
          <w:p w14:paraId="195801E6" w14:textId="77777777"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604D8482" w14:textId="77777777" w:rsidR="000C2157" w:rsidRPr="0003407A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14:paraId="18E169A9" w14:textId="77777777" w:rsidR="000C2157" w:rsidRPr="0003407A" w:rsidRDefault="000C2157" w:rsidP="000340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14:paraId="1A9F4A98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3991C7DB" w14:textId="77777777" w:rsidTr="0003407A">
        <w:trPr>
          <w:trHeight w:val="338"/>
        </w:trPr>
        <w:tc>
          <w:tcPr>
            <w:tcW w:w="1490" w:type="dxa"/>
          </w:tcPr>
          <w:p w14:paraId="73583922" w14:textId="1EAF371A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회원가입</w:t>
            </w:r>
          </w:p>
        </w:tc>
        <w:tc>
          <w:tcPr>
            <w:tcW w:w="6095" w:type="dxa"/>
          </w:tcPr>
          <w:p w14:paraId="1A94C22B" w14:textId="42E1ABAC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카카오톡 간편로그인을 이용하여 회원가입을 한다. 시스템은 회원가입 요청이 들어오면 시스템 회원 목록에 새로운 회원 데이터를 저장한다.</w:t>
            </w:r>
          </w:p>
        </w:tc>
        <w:tc>
          <w:tcPr>
            <w:tcW w:w="898" w:type="dxa"/>
          </w:tcPr>
          <w:p w14:paraId="57E9A5FD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238A68A" w14:textId="77777777" w:rsidTr="0003407A">
        <w:trPr>
          <w:trHeight w:val="338"/>
        </w:trPr>
        <w:tc>
          <w:tcPr>
            <w:tcW w:w="1490" w:type="dxa"/>
          </w:tcPr>
          <w:p w14:paraId="28ACFA72" w14:textId="6683CD68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회원탈퇴</w:t>
            </w:r>
          </w:p>
        </w:tc>
        <w:tc>
          <w:tcPr>
            <w:tcW w:w="6095" w:type="dxa"/>
          </w:tcPr>
          <w:p w14:paraId="0F10B1BF" w14:textId="696C0C82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 xml:space="preserve">카카오톡 계정을 이용하여 가입된 계정을 사용자가 탈퇴를 </w:t>
            </w:r>
            <w:proofErr w:type="spellStart"/>
            <w:r>
              <w:rPr>
                <w:rFonts w:ascii="돋움" w:eastAsia="돋움" w:hAnsi="돋움" w:cs="돋움"/>
              </w:rPr>
              <w:t>요청했을때</w:t>
            </w:r>
            <w:proofErr w:type="spellEnd"/>
            <w:r>
              <w:rPr>
                <w:rFonts w:ascii="돋움" w:eastAsia="돋움" w:hAnsi="돋움" w:cs="돋움"/>
              </w:rPr>
              <w:t>, 회원목록에서 회원 정보를 삭제한다.</w:t>
            </w:r>
          </w:p>
        </w:tc>
        <w:tc>
          <w:tcPr>
            <w:tcW w:w="898" w:type="dxa"/>
          </w:tcPr>
          <w:p w14:paraId="0E7FA70F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6E78579E" w14:textId="77777777" w:rsidTr="0003407A">
        <w:trPr>
          <w:trHeight w:val="338"/>
        </w:trPr>
        <w:tc>
          <w:tcPr>
            <w:tcW w:w="1490" w:type="dxa"/>
          </w:tcPr>
          <w:p w14:paraId="6259EFE5" w14:textId="7128CF7C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로그아웃</w:t>
            </w:r>
          </w:p>
        </w:tc>
        <w:tc>
          <w:tcPr>
            <w:tcW w:w="6095" w:type="dxa"/>
          </w:tcPr>
          <w:p w14:paraId="2F551662" w14:textId="45ACB65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사용자가 로그아웃을 선택하면 시스템은 '</w:t>
            </w:r>
            <w:proofErr w:type="spellStart"/>
            <w:r>
              <w:rPr>
                <w:rFonts w:ascii="돋움" w:eastAsia="돋움" w:hAnsi="돋움" w:cs="돋움"/>
              </w:rPr>
              <w:t>로그아웃하시겠습니까</w:t>
            </w:r>
            <w:proofErr w:type="spellEnd"/>
            <w:r>
              <w:rPr>
                <w:rFonts w:ascii="돋움" w:eastAsia="돋움" w:hAnsi="돋움" w:cs="돋움"/>
              </w:rPr>
              <w:t xml:space="preserve">?'라는 메세지를 출력하고 확인을 선택하면 로그인 화면을 </w:t>
            </w:r>
            <w:proofErr w:type="gramStart"/>
            <w:r>
              <w:rPr>
                <w:rFonts w:ascii="돋움" w:eastAsia="돋움" w:hAnsi="돋움" w:cs="돋움"/>
              </w:rPr>
              <w:t>출력한다.</w:t>
            </w:r>
            <w:proofErr w:type="spellStart"/>
            <w:r>
              <w:rPr>
                <w:rFonts w:ascii="돋움" w:eastAsia="돋움" w:hAnsi="돋움" w:cs="돋움"/>
              </w:rPr>
              <w:t>아니오를</w:t>
            </w:r>
            <w:proofErr w:type="spellEnd"/>
            <w:proofErr w:type="gramEnd"/>
            <w:r>
              <w:rPr>
                <w:rFonts w:ascii="돋움" w:eastAsia="돋움" w:hAnsi="돋움" w:cs="돋움"/>
              </w:rPr>
              <w:t xml:space="preserve"> 선택한 경우 현재의 페이지로 되돌아간다.</w:t>
            </w:r>
          </w:p>
        </w:tc>
        <w:tc>
          <w:tcPr>
            <w:tcW w:w="898" w:type="dxa"/>
          </w:tcPr>
          <w:p w14:paraId="6E48808B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69E55385" w14:textId="77777777" w:rsidTr="0003407A">
        <w:trPr>
          <w:trHeight w:val="338"/>
        </w:trPr>
        <w:tc>
          <w:tcPr>
            <w:tcW w:w="1490" w:type="dxa"/>
          </w:tcPr>
          <w:p w14:paraId="19C643CF" w14:textId="0DDC0FD6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새로운 작업을 추가</w:t>
            </w:r>
          </w:p>
        </w:tc>
        <w:tc>
          <w:tcPr>
            <w:tcW w:w="6095" w:type="dxa"/>
          </w:tcPr>
          <w:p w14:paraId="662415F8" w14:textId="4E582B41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 xml:space="preserve">사용자는 시스템 내에 새로운 작업을 추가하고 시스템은 '작업을 </w:t>
            </w:r>
            <w:proofErr w:type="spellStart"/>
            <w:r>
              <w:rPr>
                <w:rFonts w:ascii="돋움" w:eastAsia="돋움" w:hAnsi="돋움" w:cs="돋움"/>
              </w:rPr>
              <w:t>추가하시겠습니까</w:t>
            </w:r>
            <w:proofErr w:type="spellEnd"/>
            <w:r>
              <w:rPr>
                <w:rFonts w:ascii="돋움" w:eastAsia="돋움" w:hAnsi="돋움" w:cs="돋움"/>
              </w:rPr>
              <w:t>?' 라는 메세지를 출력하고 새로운 작업을 리스트에 표시한다.</w:t>
            </w:r>
          </w:p>
        </w:tc>
        <w:tc>
          <w:tcPr>
            <w:tcW w:w="898" w:type="dxa"/>
          </w:tcPr>
          <w:p w14:paraId="116BA6A9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5C52D1D" w14:textId="77777777" w:rsidTr="0003407A">
        <w:trPr>
          <w:trHeight w:val="338"/>
        </w:trPr>
        <w:tc>
          <w:tcPr>
            <w:tcW w:w="1490" w:type="dxa"/>
          </w:tcPr>
          <w:p w14:paraId="1DC20304" w14:textId="27804464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기존 작업 삭제</w:t>
            </w:r>
          </w:p>
        </w:tc>
        <w:tc>
          <w:tcPr>
            <w:tcW w:w="6095" w:type="dxa"/>
          </w:tcPr>
          <w:p w14:paraId="36FA60EF" w14:textId="7ECC79C1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사용자는 기존의 삭제하고자 하는 작업을 선택하고 삭제버튼을 선택하면 시스템은 '</w:t>
            </w:r>
            <w:proofErr w:type="spellStart"/>
            <w:r>
              <w:rPr>
                <w:rFonts w:ascii="돋움" w:eastAsia="돋움" w:hAnsi="돋움" w:cs="돋움"/>
              </w:rPr>
              <w:t>삭제하시겠습니까</w:t>
            </w:r>
            <w:proofErr w:type="spellEnd"/>
            <w:r>
              <w:rPr>
                <w:rFonts w:ascii="돋움" w:eastAsia="돋움" w:hAnsi="돋움" w:cs="돋움"/>
              </w:rPr>
              <w:t>?'라는 메세지를 출력하고 기존의 정보는 휴지통으로 이동한다. 취소 버튼을 선택한 경우 현재의 페이지로 되돌아간다.</w:t>
            </w:r>
          </w:p>
        </w:tc>
        <w:tc>
          <w:tcPr>
            <w:tcW w:w="898" w:type="dxa"/>
          </w:tcPr>
          <w:p w14:paraId="3E65784E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2E02475" w14:textId="77777777" w:rsidTr="0003407A">
        <w:trPr>
          <w:trHeight w:val="353"/>
        </w:trPr>
        <w:tc>
          <w:tcPr>
            <w:tcW w:w="1490" w:type="dxa"/>
          </w:tcPr>
          <w:p w14:paraId="08609724" w14:textId="0567E19F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기존 작업 수정</w:t>
            </w:r>
          </w:p>
        </w:tc>
        <w:tc>
          <w:tcPr>
            <w:tcW w:w="6095" w:type="dxa"/>
          </w:tcPr>
          <w:p w14:paraId="7C92FF3D" w14:textId="7D4731A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사용자는 기존의 수정하고자 하는 작업을 선택하고 작업을 수정하고 확인을 선택하면 시스템은 '</w:t>
            </w:r>
            <w:proofErr w:type="spellStart"/>
            <w:r>
              <w:rPr>
                <w:rFonts w:ascii="돋움" w:eastAsia="돋움" w:hAnsi="돋움" w:cs="돋움"/>
              </w:rPr>
              <w:t>수정하시겠습니까</w:t>
            </w:r>
            <w:proofErr w:type="spellEnd"/>
            <w:r>
              <w:rPr>
                <w:rFonts w:ascii="돋움" w:eastAsia="돋움" w:hAnsi="돋움" w:cs="돋움"/>
              </w:rPr>
              <w:t>?'라는 메세지를 출력하고 바뀐 정보로 작업을 수정한다. 취소 버튼을 선택한 경우 시스템은 '취소를 선택하신 경우 글이 변경되지 않습니다.'라는 메세지를 출력한 후 기존의 작업으로 돌아간다.</w:t>
            </w:r>
          </w:p>
        </w:tc>
        <w:tc>
          <w:tcPr>
            <w:tcW w:w="898" w:type="dxa"/>
          </w:tcPr>
          <w:p w14:paraId="2E56CC16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BF49A5E" w14:textId="77777777" w:rsidTr="0003407A">
        <w:trPr>
          <w:trHeight w:val="353"/>
        </w:trPr>
        <w:tc>
          <w:tcPr>
            <w:tcW w:w="1490" w:type="dxa"/>
          </w:tcPr>
          <w:p w14:paraId="62D3BFC4" w14:textId="51D2E91B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작업 내에 사진 추가</w:t>
            </w:r>
          </w:p>
        </w:tc>
        <w:tc>
          <w:tcPr>
            <w:tcW w:w="6095" w:type="dxa"/>
          </w:tcPr>
          <w:p w14:paraId="7070BD15" w14:textId="23458C4C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작업 내에 사진을 첨부할 수 있게 한다.</w:t>
            </w:r>
          </w:p>
        </w:tc>
        <w:tc>
          <w:tcPr>
            <w:tcW w:w="898" w:type="dxa"/>
          </w:tcPr>
          <w:p w14:paraId="3012CAA3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10C6A356" w14:textId="77777777" w:rsidTr="0003407A">
        <w:trPr>
          <w:trHeight w:val="353"/>
        </w:trPr>
        <w:tc>
          <w:tcPr>
            <w:tcW w:w="1490" w:type="dxa"/>
          </w:tcPr>
          <w:p w14:paraId="3075CC57" w14:textId="2F74C661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작업에 추가한 사진 삭제</w:t>
            </w:r>
          </w:p>
        </w:tc>
        <w:tc>
          <w:tcPr>
            <w:tcW w:w="6095" w:type="dxa"/>
          </w:tcPr>
          <w:p w14:paraId="322CF8A1" w14:textId="2DEB4132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작업 내에 첨부된 사진을 </w:t>
            </w:r>
            <w:proofErr w:type="gramStart"/>
            <w:r>
              <w:rPr>
                <w:rFonts w:ascii="돋움" w:eastAsia="돋움" w:hAnsi="돋움" w:cs="돋움"/>
              </w:rPr>
              <w:t>삭제 할</w:t>
            </w:r>
            <w:proofErr w:type="gramEnd"/>
            <w:r>
              <w:rPr>
                <w:rFonts w:ascii="돋움" w:eastAsia="돋움" w:hAnsi="돋움" w:cs="돋움"/>
              </w:rPr>
              <w:t xml:space="preserve"> 수 있다.</w:t>
            </w:r>
          </w:p>
        </w:tc>
        <w:tc>
          <w:tcPr>
            <w:tcW w:w="898" w:type="dxa"/>
          </w:tcPr>
          <w:p w14:paraId="024AF5DC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147CC59" w14:textId="77777777" w:rsidTr="0003407A">
        <w:trPr>
          <w:trHeight w:val="353"/>
        </w:trPr>
        <w:tc>
          <w:tcPr>
            <w:tcW w:w="1490" w:type="dxa"/>
          </w:tcPr>
          <w:p w14:paraId="5A5E31CC" w14:textId="4A7754DD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lastRenderedPageBreak/>
              <w:t>작업 리스트에서 정렬 기준을 선택하여 정렬(완료, 미완료)</w:t>
            </w:r>
          </w:p>
        </w:tc>
        <w:tc>
          <w:tcPr>
            <w:tcW w:w="6095" w:type="dxa"/>
          </w:tcPr>
          <w:p w14:paraId="6AA94C5A" w14:textId="5EFF76A7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기준(완료, 미완료)을 선택하여 완료 표시된 작업들, 완료 표시되지 않은 작업들을 보여주고 완료되거나 미완료된 작업들이 없다면, 없다는 메시지 출력한다.</w:t>
            </w:r>
          </w:p>
        </w:tc>
        <w:tc>
          <w:tcPr>
            <w:tcW w:w="898" w:type="dxa"/>
          </w:tcPr>
          <w:p w14:paraId="7BE31273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44BAECA5" w14:textId="77777777" w:rsidTr="0003407A">
        <w:trPr>
          <w:trHeight w:val="353"/>
        </w:trPr>
        <w:tc>
          <w:tcPr>
            <w:tcW w:w="1490" w:type="dxa"/>
          </w:tcPr>
          <w:p w14:paraId="29FC1AE3" w14:textId="52154D62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작업 폴더 생성</w:t>
            </w:r>
          </w:p>
        </w:tc>
        <w:tc>
          <w:tcPr>
            <w:tcW w:w="6095" w:type="dxa"/>
          </w:tcPr>
          <w:p w14:paraId="47A04A76" w14:textId="16468178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>폴더를 생성하고 그 안에 작업들을 넣을 수 있게 한다.</w:t>
            </w:r>
          </w:p>
        </w:tc>
        <w:tc>
          <w:tcPr>
            <w:tcW w:w="898" w:type="dxa"/>
          </w:tcPr>
          <w:p w14:paraId="6B555C18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4E3DAB67" w14:textId="77777777" w:rsidTr="0003407A">
        <w:trPr>
          <w:trHeight w:val="353"/>
        </w:trPr>
        <w:tc>
          <w:tcPr>
            <w:tcW w:w="1490" w:type="dxa"/>
          </w:tcPr>
          <w:p w14:paraId="76D55427" w14:textId="2EE5644A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>작업 마감 날짜 선택</w:t>
            </w:r>
          </w:p>
        </w:tc>
        <w:tc>
          <w:tcPr>
            <w:tcW w:w="6095" w:type="dxa"/>
          </w:tcPr>
          <w:p w14:paraId="710A4DFB" w14:textId="31452481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t>마감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업무가</w:t>
            </w:r>
            <w:r>
              <w:t xml:space="preserve"> </w:t>
            </w:r>
            <w:r>
              <w:t>며칠정도</w:t>
            </w:r>
            <w:r>
              <w:t xml:space="preserve"> </w:t>
            </w:r>
            <w:r>
              <w:t>남았는지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898" w:type="dxa"/>
          </w:tcPr>
          <w:p w14:paraId="335E9317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2DFF72B9" w14:textId="77777777" w:rsidTr="0003407A">
        <w:trPr>
          <w:trHeight w:val="353"/>
        </w:trPr>
        <w:tc>
          <w:tcPr>
            <w:tcW w:w="1490" w:type="dxa"/>
          </w:tcPr>
          <w:p w14:paraId="61FE1810" w14:textId="3BE0F794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 xml:space="preserve">작업 마감 </w:t>
            </w:r>
            <w:proofErr w:type="spellStart"/>
            <w:r>
              <w:rPr>
                <w:rFonts w:ascii="돋움" w:eastAsia="돋움" w:hAnsi="돋움" w:cs="돋움" w:hint="eastAsia"/>
              </w:rPr>
              <w:t>날짜알림</w:t>
            </w:r>
            <w:proofErr w:type="spellEnd"/>
            <w:r>
              <w:rPr>
                <w:rFonts w:ascii="돋움" w:eastAsia="돋움" w:hAnsi="돋움" w:cs="돋움" w:hint="eastAsia"/>
              </w:rPr>
              <w:t xml:space="preserve"> 설정</w:t>
            </w:r>
          </w:p>
        </w:tc>
        <w:tc>
          <w:tcPr>
            <w:tcW w:w="6095" w:type="dxa"/>
          </w:tcPr>
          <w:p w14:paraId="6BEE0E81" w14:textId="4086B079" w:rsidR="00ED4310" w:rsidRDefault="00ED4310" w:rsidP="00ED4310">
            <w:pPr>
              <w:jc w:val="center"/>
            </w:pPr>
            <w:r>
              <w:t>날짜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마감</w:t>
            </w:r>
            <w:r>
              <w:t xml:space="preserve"> </w:t>
            </w:r>
            <w:proofErr w:type="spellStart"/>
            <w:r>
              <w:t>며칠전</w:t>
            </w:r>
            <w:proofErr w:type="spellEnd"/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proofErr w:type="spellStart"/>
            <w:r>
              <w:t>며칠남았는지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898" w:type="dxa"/>
          </w:tcPr>
          <w:p w14:paraId="26AF4BE6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98A57D1" w14:textId="77777777" w:rsidTr="0003407A">
        <w:trPr>
          <w:trHeight w:val="353"/>
        </w:trPr>
        <w:tc>
          <w:tcPr>
            <w:tcW w:w="1490" w:type="dxa"/>
          </w:tcPr>
          <w:p w14:paraId="609ED683" w14:textId="60E7EB97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>다른 사용자들과 실시간 동기화</w:t>
            </w:r>
          </w:p>
        </w:tc>
        <w:tc>
          <w:tcPr>
            <w:tcW w:w="6095" w:type="dxa"/>
          </w:tcPr>
          <w:p w14:paraId="48985680" w14:textId="4873A959" w:rsidR="00ED4310" w:rsidRP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 xml:space="preserve">다른 사용자들과 실시간 동기화를 통해 서로의 작업을 볼 수 있다. 동기화를 끊을 시에는 서로 </w:t>
            </w:r>
            <w:proofErr w:type="spellStart"/>
            <w:r>
              <w:rPr>
                <w:rFonts w:ascii="돋움" w:eastAsia="돋움" w:hAnsi="돋움" w:cs="돋움" w:hint="eastAsia"/>
              </w:rPr>
              <w:t>공유중이던</w:t>
            </w:r>
            <w:proofErr w:type="spellEnd"/>
            <w:r>
              <w:rPr>
                <w:rFonts w:ascii="돋움" w:eastAsia="돋움" w:hAnsi="돋움" w:cs="돋움" w:hint="eastAsia"/>
              </w:rPr>
              <w:t xml:space="preserve"> 작업들이 사라진다.</w:t>
            </w:r>
          </w:p>
        </w:tc>
        <w:tc>
          <w:tcPr>
            <w:tcW w:w="898" w:type="dxa"/>
          </w:tcPr>
          <w:p w14:paraId="173B5075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B9C6BE5" w14:textId="77777777" w:rsidTr="0003407A">
        <w:trPr>
          <w:trHeight w:val="353"/>
        </w:trPr>
        <w:tc>
          <w:tcPr>
            <w:tcW w:w="1490" w:type="dxa"/>
          </w:tcPr>
          <w:p w14:paraId="6B79F517" w14:textId="5974EB7C" w:rsidR="00ED4310" w:rsidRDefault="00ED4310" w:rsidP="00ED431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>다른 사용자의 작업에 댓글 작성</w:t>
            </w:r>
          </w:p>
        </w:tc>
        <w:tc>
          <w:tcPr>
            <w:tcW w:w="6095" w:type="dxa"/>
          </w:tcPr>
          <w:p w14:paraId="40BC72F5" w14:textId="070AA32B" w:rsidR="00ED4310" w:rsidRDefault="00ED4310" w:rsidP="00ED4310">
            <w:pPr>
              <w:jc w:val="center"/>
            </w:pPr>
            <w:r>
              <w:rPr>
                <w:rFonts w:ascii="돋움" w:eastAsia="돋움" w:hAnsi="돋움" w:cs="돋움" w:hint="eastAsia"/>
              </w:rPr>
              <w:t xml:space="preserve">동기화를 통해 볼 수 있는 다른 사용자의 작업에 댓글을 작성 </w:t>
            </w:r>
            <w:proofErr w:type="gramStart"/>
            <w:r>
              <w:rPr>
                <w:rFonts w:ascii="돋움" w:eastAsia="돋움" w:hAnsi="돋움" w:cs="돋움" w:hint="eastAsia"/>
              </w:rPr>
              <w:t xml:space="preserve">할 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 w:hint="eastAsia"/>
              </w:rPr>
              <w:t>수</w:t>
            </w:r>
            <w:proofErr w:type="gramEnd"/>
            <w:r>
              <w:rPr>
                <w:rFonts w:ascii="돋움" w:eastAsia="돋움" w:hAnsi="돋움" w:cs="돋움" w:hint="eastAsia"/>
              </w:rPr>
              <w:t xml:space="preserve"> 있다.</w:t>
            </w:r>
          </w:p>
        </w:tc>
        <w:tc>
          <w:tcPr>
            <w:tcW w:w="898" w:type="dxa"/>
          </w:tcPr>
          <w:p w14:paraId="38851EC7" w14:textId="77777777" w:rsidR="00ED4310" w:rsidRDefault="00ED4310" w:rsidP="00ED4310">
            <w:pPr>
              <w:jc w:val="center"/>
              <w:rPr>
                <w:rFonts w:ascii="돋움" w:eastAsia="돋움" w:hAnsi="돋움"/>
              </w:rPr>
            </w:pPr>
          </w:p>
          <w:p w14:paraId="189307BC" w14:textId="00B846EA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0737BC2" w14:textId="77777777" w:rsidTr="0003407A">
        <w:trPr>
          <w:trHeight w:val="353"/>
        </w:trPr>
        <w:tc>
          <w:tcPr>
            <w:tcW w:w="1490" w:type="dxa"/>
          </w:tcPr>
          <w:p w14:paraId="10F2C0C1" w14:textId="795F9013" w:rsidR="00ED4310" w:rsidRDefault="00ED4310" w:rsidP="00ED431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>회원 정보 관리</w:t>
            </w:r>
          </w:p>
        </w:tc>
        <w:tc>
          <w:tcPr>
            <w:tcW w:w="6095" w:type="dxa"/>
          </w:tcPr>
          <w:p w14:paraId="4BD976AB" w14:textId="6227177F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t>사용자의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읽거나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가이드라인</w:t>
            </w:r>
            <w:r>
              <w:t xml:space="preserve"> </w:t>
            </w:r>
            <w:r>
              <w:t>위반</w:t>
            </w:r>
            <w:r>
              <w:t xml:space="preserve"> </w:t>
            </w:r>
            <w:r>
              <w:t>시</w:t>
            </w:r>
            <w:r>
              <w:t xml:space="preserve"> </w:t>
            </w:r>
            <w:proofErr w:type="spellStart"/>
            <w:r>
              <w:t>탈퇴시킬</w:t>
            </w:r>
            <w:proofErr w:type="spell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완료된</w:t>
            </w:r>
            <w:r>
              <w:t xml:space="preserve"> </w:t>
            </w:r>
            <w:r>
              <w:t>작업들의</w:t>
            </w:r>
            <w:r>
              <w:t xml:space="preserve"> </w:t>
            </w:r>
            <w:r>
              <w:t>시간들을</w:t>
            </w:r>
            <w:r>
              <w:t xml:space="preserve"> </w:t>
            </w:r>
            <w:r>
              <w:t>분석함으로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작업진행</w:t>
            </w:r>
            <w:r>
              <w:t xml:space="preserve"> </w:t>
            </w:r>
            <w:r>
              <w:t>성향을</w:t>
            </w:r>
            <w:r>
              <w:t xml:space="preserve"> </w:t>
            </w:r>
            <w:proofErr w:type="gramStart"/>
            <w:r>
              <w:t>분석한다</w:t>
            </w:r>
            <w:r>
              <w:t>.(</w:t>
            </w:r>
            <w:proofErr w:type="gramEnd"/>
            <w:r>
              <w:t>예</w:t>
            </w:r>
            <w:r>
              <w:t xml:space="preserve">: </w:t>
            </w:r>
            <w:r>
              <w:t>체계적으로</w:t>
            </w:r>
            <w:r>
              <w:t xml:space="preserve"> </w:t>
            </w:r>
            <w:r>
              <w:t>금주의</w:t>
            </w:r>
            <w:r>
              <w:t xml:space="preserve"> </w:t>
            </w:r>
            <w:r>
              <w:t>정해진</w:t>
            </w:r>
            <w:r>
              <w:t xml:space="preserve"> </w:t>
            </w:r>
            <w:r>
              <w:t>할당량을</w:t>
            </w:r>
            <w:r>
              <w:t xml:space="preserve"> </w:t>
            </w:r>
            <w:r>
              <w:t>진행하는지</w:t>
            </w:r>
            <w:r>
              <w:t xml:space="preserve">, </w:t>
            </w:r>
            <w:r>
              <w:t>점점</w:t>
            </w:r>
            <w:r>
              <w:t xml:space="preserve"> </w:t>
            </w:r>
            <w:r>
              <w:t>뒤로</w:t>
            </w:r>
            <w:r>
              <w:t xml:space="preserve"> </w:t>
            </w:r>
            <w:r>
              <w:t>몰아가서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진행하는지</w:t>
            </w:r>
            <w:r>
              <w:t xml:space="preserve"> </w:t>
            </w:r>
            <w:r>
              <w:t>등</w:t>
            </w:r>
            <w:r>
              <w:t>)</w:t>
            </w:r>
          </w:p>
        </w:tc>
        <w:tc>
          <w:tcPr>
            <w:tcW w:w="898" w:type="dxa"/>
          </w:tcPr>
          <w:p w14:paraId="70AA4DB1" w14:textId="77777777" w:rsidR="00ED4310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75F224B0" w14:textId="77777777" w:rsidTr="0003407A">
        <w:trPr>
          <w:trHeight w:val="353"/>
        </w:trPr>
        <w:tc>
          <w:tcPr>
            <w:tcW w:w="1490" w:type="dxa"/>
          </w:tcPr>
          <w:p w14:paraId="27110707" w14:textId="657673FD" w:rsidR="00ED4310" w:rsidRDefault="00ED4310" w:rsidP="00ED431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>데이터베이스 삭제</w:t>
            </w:r>
          </w:p>
        </w:tc>
        <w:tc>
          <w:tcPr>
            <w:tcW w:w="6095" w:type="dxa"/>
          </w:tcPr>
          <w:p w14:paraId="53476BFC" w14:textId="0C4C9B16" w:rsidR="00ED4310" w:rsidRDefault="00ED4310" w:rsidP="00ED4310">
            <w:pPr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탈퇴시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898" w:type="dxa"/>
          </w:tcPr>
          <w:p w14:paraId="76069795" w14:textId="77777777" w:rsidR="00ED4310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0D02E7C4" w14:textId="77777777" w:rsidTr="0003407A">
        <w:trPr>
          <w:trHeight w:val="353"/>
        </w:trPr>
        <w:tc>
          <w:tcPr>
            <w:tcW w:w="1490" w:type="dxa"/>
          </w:tcPr>
          <w:p w14:paraId="539F1BC2" w14:textId="56021657" w:rsidR="00ED4310" w:rsidRDefault="00ED4310" w:rsidP="00ED431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>권한을 부여한다.</w:t>
            </w:r>
          </w:p>
        </w:tc>
        <w:tc>
          <w:tcPr>
            <w:tcW w:w="6095" w:type="dxa"/>
          </w:tcPr>
          <w:p w14:paraId="19F8CC41" w14:textId="6C63D417" w:rsidR="00ED4310" w:rsidRDefault="00ED4310" w:rsidP="00ED4310">
            <w:pPr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카카오계정을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t>. (</w:t>
            </w: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비회원은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비회원권한으로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t>(</w:t>
            </w:r>
            <w:r>
              <w:rPr>
                <w:rFonts w:hint="eastAsia"/>
              </w:rPr>
              <w:t>비회원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)</w:t>
            </w:r>
          </w:p>
        </w:tc>
        <w:tc>
          <w:tcPr>
            <w:tcW w:w="898" w:type="dxa"/>
          </w:tcPr>
          <w:p w14:paraId="78C086DE" w14:textId="77777777" w:rsidR="00ED4310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7BE38CBE" w14:textId="77777777" w:rsidR="000C2157" w:rsidRDefault="000C2157" w:rsidP="00440DE6"/>
    <w:p w14:paraId="639B58F8" w14:textId="77777777" w:rsidR="000C2157" w:rsidRDefault="000C2157" w:rsidP="00440DE6"/>
    <w:p w14:paraId="59B11D59" w14:textId="77777777" w:rsidR="000C2157" w:rsidRDefault="000C2157" w:rsidP="00440DE6"/>
    <w:p w14:paraId="7ABFD7D0" w14:textId="77777777" w:rsidR="000C2157" w:rsidRDefault="000C2157" w:rsidP="00440DE6"/>
    <w:p w14:paraId="2CC749C3" w14:textId="77777777" w:rsidR="000C2157" w:rsidRDefault="000C2157" w:rsidP="00440DE6"/>
    <w:p w14:paraId="746599C6" w14:textId="77777777" w:rsidR="000C2157" w:rsidRDefault="000C2157" w:rsidP="00440DE6"/>
    <w:p w14:paraId="78C93C42" w14:textId="77777777" w:rsidR="000C2157" w:rsidRDefault="000C2157" w:rsidP="00440DE6"/>
    <w:p w14:paraId="5B19AF94" w14:textId="77777777" w:rsidR="000C2157" w:rsidRDefault="000C2157" w:rsidP="00440DE6"/>
    <w:p w14:paraId="423897B5" w14:textId="77777777" w:rsidR="000C2157" w:rsidRPr="00440DE6" w:rsidRDefault="000C2157" w:rsidP="00440DE6">
      <w:r>
        <w:br w:type="page"/>
      </w:r>
    </w:p>
    <w:p w14:paraId="1020DE69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58012BF3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BA2195" w14:paraId="03F93C22" w14:textId="77777777" w:rsidTr="00BA2195">
        <w:tc>
          <w:tcPr>
            <w:tcW w:w="8524" w:type="dxa"/>
          </w:tcPr>
          <w:p w14:paraId="3FFFDFE5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563D2D21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B84A278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21150216" w14:textId="77777777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7A599F5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5B4202CD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0E724F9D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5264E50B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03B3BAE1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16744B0C" w14:textId="77777777" w:rsidTr="0003407A">
        <w:trPr>
          <w:trHeight w:val="356"/>
        </w:trPr>
        <w:tc>
          <w:tcPr>
            <w:tcW w:w="1335" w:type="dxa"/>
          </w:tcPr>
          <w:p w14:paraId="3DFDD03F" w14:textId="77777777" w:rsidR="003A2AF1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UC001</w:t>
            </w:r>
          </w:p>
        </w:tc>
        <w:tc>
          <w:tcPr>
            <w:tcW w:w="1714" w:type="dxa"/>
          </w:tcPr>
          <w:p w14:paraId="4D2ADAF3" w14:textId="77777777" w:rsidR="003A2AF1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</w:p>
          <w:p w14:paraId="001E82DC" w14:textId="77777777" w:rsidR="0003407A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</w:p>
        </w:tc>
        <w:tc>
          <w:tcPr>
            <w:tcW w:w="4360" w:type="dxa"/>
          </w:tcPr>
          <w:p w14:paraId="2D8ED896" w14:textId="77777777" w:rsidR="003A2AF1" w:rsidRPr="007E70C2" w:rsidRDefault="007E70C2" w:rsidP="00342162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사용하기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사전에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기기에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등록해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놓은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  <w:tc>
          <w:tcPr>
            <w:tcW w:w="1076" w:type="dxa"/>
          </w:tcPr>
          <w:p w14:paraId="5C17C1D7" w14:textId="77777777" w:rsidR="003A2AF1" w:rsidRPr="007E70C2" w:rsidRDefault="007E70C2" w:rsidP="00D54A1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1</w:t>
            </w:r>
          </w:p>
        </w:tc>
      </w:tr>
      <w:tr w:rsidR="00ED4310" w:rsidRPr="00D54A11" w14:paraId="61AD24F5" w14:textId="77777777" w:rsidTr="0003407A">
        <w:trPr>
          <w:trHeight w:val="356"/>
        </w:trPr>
        <w:tc>
          <w:tcPr>
            <w:tcW w:w="1335" w:type="dxa"/>
          </w:tcPr>
          <w:p w14:paraId="066FBB18" w14:textId="66A6A8CD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UC001</w:t>
            </w:r>
          </w:p>
        </w:tc>
        <w:tc>
          <w:tcPr>
            <w:tcW w:w="1714" w:type="dxa"/>
          </w:tcPr>
          <w:p w14:paraId="07692FE2" w14:textId="22A69F7C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작업을 추가한다.</w:t>
            </w:r>
          </w:p>
        </w:tc>
        <w:tc>
          <w:tcPr>
            <w:tcW w:w="4360" w:type="dxa"/>
          </w:tcPr>
          <w:p w14:paraId="695EB25D" w14:textId="6D4117CF" w:rsidR="00ED4310" w:rsidRPr="00BA2195" w:rsidRDefault="00ED4310" w:rsidP="00ED4310">
            <w:r>
              <w:t>새로운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추가한다</w:t>
            </w:r>
            <w:r>
              <w:t xml:space="preserve">. </w:t>
            </w:r>
            <w:r>
              <w:t>작업에는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제목</w:t>
            </w:r>
            <w:r>
              <w:t xml:space="preserve">, </w:t>
            </w:r>
            <w:r>
              <w:t>작업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마감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70ED7BA4" w14:textId="753B5024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2</w:t>
            </w:r>
          </w:p>
        </w:tc>
      </w:tr>
      <w:tr w:rsidR="00ED4310" w:rsidRPr="00D54A11" w14:paraId="2B627AC5" w14:textId="77777777" w:rsidTr="0003407A">
        <w:trPr>
          <w:trHeight w:val="356"/>
        </w:trPr>
        <w:tc>
          <w:tcPr>
            <w:tcW w:w="1335" w:type="dxa"/>
          </w:tcPr>
          <w:p w14:paraId="4A6FB7E0" w14:textId="7F7E5D4D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UC002</w:t>
            </w:r>
          </w:p>
        </w:tc>
        <w:tc>
          <w:tcPr>
            <w:tcW w:w="1714" w:type="dxa"/>
          </w:tcPr>
          <w:p w14:paraId="3AEDE34B" w14:textId="2DCE464A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작업을 수정한다.</w:t>
            </w:r>
          </w:p>
        </w:tc>
        <w:tc>
          <w:tcPr>
            <w:tcW w:w="4360" w:type="dxa"/>
          </w:tcPr>
          <w:p w14:paraId="533582B2" w14:textId="5D6B4D56" w:rsidR="00ED4310" w:rsidRPr="00BA2195" w:rsidRDefault="00ED4310" w:rsidP="00ED4310">
            <w:r>
              <w:t>작업</w:t>
            </w:r>
            <w:r>
              <w:t xml:space="preserve"> </w:t>
            </w:r>
            <w:r>
              <w:t>수정에는</w:t>
            </w:r>
            <w:r>
              <w:t xml:space="preserve"> </w:t>
            </w:r>
            <w:r>
              <w:t>사전에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제목</w:t>
            </w:r>
            <w:r>
              <w:t xml:space="preserve">, </w:t>
            </w:r>
            <w:r>
              <w:t>작업</w:t>
            </w:r>
            <w:r>
              <w:t xml:space="preserve"> </w:t>
            </w:r>
            <w:r>
              <w:t>내용</w:t>
            </w:r>
            <w:r>
              <w:t xml:space="preserve">, </w:t>
            </w:r>
            <w:r>
              <w:t>작업</w:t>
            </w:r>
            <w:r>
              <w:t xml:space="preserve"> </w:t>
            </w:r>
            <w:r>
              <w:t>마감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proofErr w:type="gramStart"/>
            <w:r>
              <w:t>수정</w:t>
            </w:r>
            <w:r>
              <w:t xml:space="preserve"> </w:t>
            </w:r>
            <w:r>
              <w:t>한다</w:t>
            </w:r>
            <w:proofErr w:type="gramEnd"/>
            <w:r>
              <w:t>.</w:t>
            </w:r>
          </w:p>
        </w:tc>
        <w:tc>
          <w:tcPr>
            <w:tcW w:w="1076" w:type="dxa"/>
          </w:tcPr>
          <w:p w14:paraId="46E3C752" w14:textId="7882CEE1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3</w:t>
            </w:r>
          </w:p>
        </w:tc>
      </w:tr>
      <w:tr w:rsidR="00ED4310" w:rsidRPr="00D54A11" w14:paraId="22255CCB" w14:textId="77777777" w:rsidTr="0003407A">
        <w:trPr>
          <w:trHeight w:val="356"/>
        </w:trPr>
        <w:tc>
          <w:tcPr>
            <w:tcW w:w="1335" w:type="dxa"/>
          </w:tcPr>
          <w:p w14:paraId="7C0C9335" w14:textId="4D478A7E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UC003</w:t>
            </w:r>
          </w:p>
        </w:tc>
        <w:tc>
          <w:tcPr>
            <w:tcW w:w="1714" w:type="dxa"/>
          </w:tcPr>
          <w:p w14:paraId="09784893" w14:textId="4C98EE3F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작업을 삭제한다.</w:t>
            </w:r>
          </w:p>
        </w:tc>
        <w:tc>
          <w:tcPr>
            <w:tcW w:w="4360" w:type="dxa"/>
          </w:tcPr>
          <w:p w14:paraId="6684EDAA" w14:textId="21F8C500" w:rsidR="00ED4310" w:rsidRPr="00BA2195" w:rsidRDefault="00ED4310" w:rsidP="00ED4310">
            <w:r>
              <w:t>기존에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149E90CA" w14:textId="5FAA49DE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4</w:t>
            </w:r>
          </w:p>
        </w:tc>
      </w:tr>
      <w:tr w:rsidR="00ED4310" w:rsidRPr="00D54A11" w14:paraId="772B7DDD" w14:textId="77777777" w:rsidTr="0003407A">
        <w:trPr>
          <w:trHeight w:val="356"/>
        </w:trPr>
        <w:tc>
          <w:tcPr>
            <w:tcW w:w="1335" w:type="dxa"/>
          </w:tcPr>
          <w:p w14:paraId="0E658F32" w14:textId="22E0C4AF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U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C004</w:t>
            </w:r>
          </w:p>
        </w:tc>
        <w:tc>
          <w:tcPr>
            <w:tcW w:w="1714" w:type="dxa"/>
          </w:tcPr>
          <w:p w14:paraId="69333486" w14:textId="23E62ACB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마감날짜 알림을 설정한다.</w:t>
            </w:r>
          </w:p>
        </w:tc>
        <w:tc>
          <w:tcPr>
            <w:tcW w:w="4360" w:type="dxa"/>
          </w:tcPr>
          <w:p w14:paraId="6C72DDD5" w14:textId="50047095" w:rsidR="00ED4310" w:rsidRPr="00BA2195" w:rsidRDefault="00ED4310" w:rsidP="00ED4310">
            <w:r>
              <w:t>알림을</w:t>
            </w:r>
            <w:r>
              <w:t xml:space="preserve"> </w:t>
            </w:r>
            <w:r>
              <w:t>허용으로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미완료된</w:t>
            </w:r>
            <w:r>
              <w:t xml:space="preserve"> </w:t>
            </w:r>
            <w:r>
              <w:t>작업들의</w:t>
            </w:r>
            <w:r>
              <w:t xml:space="preserve"> </w:t>
            </w:r>
            <w:r>
              <w:t>마감날짜가</w:t>
            </w:r>
            <w:r>
              <w:t xml:space="preserve"> </w:t>
            </w:r>
            <w:r>
              <w:t>가까워져</w:t>
            </w:r>
            <w:r>
              <w:t xml:space="preserve"> </w:t>
            </w:r>
            <w:r>
              <w:rPr>
                <w:rFonts w:hint="eastAsia"/>
              </w:rPr>
              <w:t>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</w:t>
            </w:r>
            <w:r>
              <w:t>알림이</w:t>
            </w:r>
            <w:r>
              <w:t xml:space="preserve"> </w:t>
            </w:r>
            <w:r>
              <w:t>표시된</w:t>
            </w:r>
            <w:r w:rsidRPr="00655D1A">
              <w:rPr>
                <w:rFonts w:eastAsia="바탕" w:hAnsi="바탕" w:cs="바탕" w:hint="eastAsia"/>
              </w:rPr>
              <w:t>다</w:t>
            </w:r>
          </w:p>
        </w:tc>
        <w:tc>
          <w:tcPr>
            <w:tcW w:w="1076" w:type="dxa"/>
          </w:tcPr>
          <w:p w14:paraId="0DB51677" w14:textId="555FDEDE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5</w:t>
            </w:r>
          </w:p>
        </w:tc>
      </w:tr>
      <w:tr w:rsidR="00ED4310" w:rsidRPr="00D54A11" w14:paraId="4C77BF9C" w14:textId="77777777" w:rsidTr="0003407A">
        <w:trPr>
          <w:trHeight w:val="356"/>
        </w:trPr>
        <w:tc>
          <w:tcPr>
            <w:tcW w:w="1335" w:type="dxa"/>
          </w:tcPr>
          <w:p w14:paraId="5A886EAF" w14:textId="59F5C336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UC005</w:t>
            </w:r>
          </w:p>
        </w:tc>
        <w:tc>
          <w:tcPr>
            <w:tcW w:w="1714" w:type="dxa"/>
          </w:tcPr>
          <w:p w14:paraId="444EE348" w14:textId="7777777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사진을</w:t>
            </w:r>
          </w:p>
          <w:p w14:paraId="3F0B22E4" w14:textId="217213E1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추가한다.</w:t>
            </w:r>
          </w:p>
        </w:tc>
        <w:tc>
          <w:tcPr>
            <w:tcW w:w="4360" w:type="dxa"/>
          </w:tcPr>
          <w:p w14:paraId="29464D36" w14:textId="30716699" w:rsidR="00ED4310" w:rsidRPr="00BA2195" w:rsidRDefault="00ED4310" w:rsidP="00ED4310">
            <w:r>
              <w:t>작업을</w:t>
            </w:r>
            <w:r>
              <w:t xml:space="preserve"> </w:t>
            </w:r>
            <w:r>
              <w:t>추가하면서</w:t>
            </w:r>
            <w:r>
              <w:t xml:space="preserve"> </w:t>
            </w:r>
            <w:r>
              <w:t>작업과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사진을</w:t>
            </w:r>
            <w:r>
              <w:t xml:space="preserve"> </w:t>
            </w:r>
            <w:proofErr w:type="gramStart"/>
            <w:r>
              <w:t>추가</w:t>
            </w:r>
            <w:r>
              <w:t xml:space="preserve"> </w:t>
            </w:r>
            <w:r>
              <w:t>한다</w:t>
            </w:r>
            <w:proofErr w:type="gramEnd"/>
            <w:r>
              <w:t>.</w:t>
            </w:r>
          </w:p>
        </w:tc>
        <w:tc>
          <w:tcPr>
            <w:tcW w:w="1076" w:type="dxa"/>
          </w:tcPr>
          <w:p w14:paraId="090CD5EE" w14:textId="0979B67B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6</w:t>
            </w:r>
          </w:p>
        </w:tc>
      </w:tr>
      <w:tr w:rsidR="00ED4310" w:rsidRPr="00D54A11" w14:paraId="5B285359" w14:textId="77777777" w:rsidTr="0003407A">
        <w:trPr>
          <w:trHeight w:val="372"/>
        </w:trPr>
        <w:tc>
          <w:tcPr>
            <w:tcW w:w="1335" w:type="dxa"/>
          </w:tcPr>
          <w:p w14:paraId="28FEADB2" w14:textId="1D5A3752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U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C006</w:t>
            </w:r>
          </w:p>
        </w:tc>
        <w:tc>
          <w:tcPr>
            <w:tcW w:w="1714" w:type="dxa"/>
          </w:tcPr>
          <w:p w14:paraId="290905D4" w14:textId="7777777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사진을</w:t>
            </w:r>
          </w:p>
          <w:p w14:paraId="4D5A6054" w14:textId="5A3162F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삭제한다.</w:t>
            </w:r>
          </w:p>
        </w:tc>
        <w:tc>
          <w:tcPr>
            <w:tcW w:w="4360" w:type="dxa"/>
          </w:tcPr>
          <w:p w14:paraId="1F2E481D" w14:textId="33AE8C7A" w:rsidR="00ED4310" w:rsidRPr="00BA2195" w:rsidRDefault="00ED4310" w:rsidP="00ED4310">
            <w:r>
              <w:t>작업</w:t>
            </w:r>
            <w:r>
              <w:t xml:space="preserve"> </w:t>
            </w:r>
            <w:r>
              <w:t>수정에</w:t>
            </w:r>
            <w:r>
              <w:t xml:space="preserve"> </w:t>
            </w:r>
            <w:r>
              <w:t>들어갈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사전에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작업의</w:t>
            </w:r>
            <w:r>
              <w:t xml:space="preserve"> </w:t>
            </w:r>
            <w:r>
              <w:t>사진을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4D9152F5" w14:textId="4A4FE9A1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7</w:t>
            </w:r>
          </w:p>
        </w:tc>
      </w:tr>
      <w:tr w:rsidR="00ED4310" w:rsidRPr="00D54A11" w14:paraId="3EDF24F6" w14:textId="77777777" w:rsidTr="0003407A">
        <w:trPr>
          <w:trHeight w:val="372"/>
        </w:trPr>
        <w:tc>
          <w:tcPr>
            <w:tcW w:w="1335" w:type="dxa"/>
          </w:tcPr>
          <w:p w14:paraId="01C12A7E" w14:textId="1199BA33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UC007</w:t>
            </w:r>
          </w:p>
        </w:tc>
        <w:tc>
          <w:tcPr>
            <w:tcW w:w="1714" w:type="dxa"/>
          </w:tcPr>
          <w:p w14:paraId="6A87D021" w14:textId="5188FF48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댓글을 작성한다.</w:t>
            </w:r>
          </w:p>
        </w:tc>
        <w:tc>
          <w:tcPr>
            <w:tcW w:w="4360" w:type="dxa"/>
          </w:tcPr>
          <w:p w14:paraId="77487035" w14:textId="0FB6554F" w:rsidR="00ED4310" w:rsidRDefault="00ED4310" w:rsidP="00ED4310">
            <w:r>
              <w:t>동기화를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공유된</w:t>
            </w:r>
            <w:r>
              <w:t xml:space="preserve"> </w:t>
            </w:r>
            <w:r>
              <w:t>작업에</w:t>
            </w:r>
            <w:r>
              <w:t xml:space="preserve"> </w:t>
            </w:r>
            <w:r>
              <w:t>댓글을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1076" w:type="dxa"/>
          </w:tcPr>
          <w:p w14:paraId="31059984" w14:textId="60F37D9B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8</w:t>
            </w:r>
          </w:p>
        </w:tc>
      </w:tr>
      <w:tr w:rsidR="00ED4310" w:rsidRPr="00D54A11" w14:paraId="46FCE1A9" w14:textId="77777777" w:rsidTr="0003407A">
        <w:trPr>
          <w:trHeight w:val="372"/>
        </w:trPr>
        <w:tc>
          <w:tcPr>
            <w:tcW w:w="1335" w:type="dxa"/>
          </w:tcPr>
          <w:p w14:paraId="278ECE6A" w14:textId="6E69EBE1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UC008</w:t>
            </w:r>
          </w:p>
        </w:tc>
        <w:tc>
          <w:tcPr>
            <w:tcW w:w="1714" w:type="dxa"/>
          </w:tcPr>
          <w:p w14:paraId="708B0E9F" w14:textId="7777777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 상태를</w:t>
            </w:r>
          </w:p>
          <w:p w14:paraId="2C916FBB" w14:textId="21BCDB94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표시한다.</w:t>
            </w:r>
          </w:p>
        </w:tc>
        <w:tc>
          <w:tcPr>
            <w:tcW w:w="4360" w:type="dxa"/>
          </w:tcPr>
          <w:p w14:paraId="62782DC0" w14:textId="6540934E" w:rsidR="00ED4310" w:rsidRDefault="00ED4310" w:rsidP="00ED4310">
            <w:r>
              <w:t>작성한</w:t>
            </w:r>
            <w:r>
              <w:t xml:space="preserve"> </w:t>
            </w:r>
            <w:r>
              <w:t>작업이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완료상태인지</w:t>
            </w:r>
            <w:r>
              <w:t xml:space="preserve"> </w:t>
            </w:r>
            <w:r>
              <w:t>미완료</w:t>
            </w:r>
            <w:r>
              <w:t xml:space="preserve"> </w:t>
            </w:r>
            <w:r>
              <w:t>상태인지</w:t>
            </w:r>
            <w:r>
              <w:t xml:space="preserve"> </w:t>
            </w:r>
            <w:r>
              <w:t>설정할</w:t>
            </w:r>
            <w:r>
              <w:rPr>
                <w:rFonts w:hint="eastAsia"/>
              </w:rPr>
              <w:t xml:space="preserve"> </w:t>
            </w:r>
            <w:r>
              <w:t>수</w:t>
            </w:r>
            <w:r>
              <w:rPr>
                <w:rFonts w:hint="eastAsia"/>
              </w:rP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1076" w:type="dxa"/>
          </w:tcPr>
          <w:p w14:paraId="37801044" w14:textId="79600FAB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9</w:t>
            </w:r>
          </w:p>
        </w:tc>
      </w:tr>
      <w:tr w:rsidR="00ED4310" w:rsidRPr="00D54A11" w14:paraId="756F5237" w14:textId="77777777" w:rsidTr="0003407A">
        <w:trPr>
          <w:trHeight w:val="372"/>
        </w:trPr>
        <w:tc>
          <w:tcPr>
            <w:tcW w:w="1335" w:type="dxa"/>
          </w:tcPr>
          <w:p w14:paraId="160860AF" w14:textId="4AB20184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UC009</w:t>
            </w:r>
          </w:p>
        </w:tc>
        <w:tc>
          <w:tcPr>
            <w:tcW w:w="1714" w:type="dxa"/>
          </w:tcPr>
          <w:p w14:paraId="5A71CC13" w14:textId="29F10756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작업을 정렬한다.</w:t>
            </w:r>
          </w:p>
        </w:tc>
        <w:tc>
          <w:tcPr>
            <w:tcW w:w="4360" w:type="dxa"/>
          </w:tcPr>
          <w:p w14:paraId="5AAEDF13" w14:textId="1EB334AD" w:rsidR="00ED4310" w:rsidRDefault="00ED4310" w:rsidP="00ED4310">
            <w:r>
              <w:t>작업상태</w:t>
            </w:r>
            <w:r>
              <w:t>(</w:t>
            </w:r>
            <w:r>
              <w:t>완료</w:t>
            </w:r>
            <w:r>
              <w:t>/</w:t>
            </w:r>
            <w:r>
              <w:t>미완료</w:t>
            </w:r>
            <w:r>
              <w:t>)</w:t>
            </w:r>
            <w:r>
              <w:t>를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순서를</w:t>
            </w:r>
            <w:r>
              <w:t xml:space="preserve"> </w:t>
            </w:r>
            <w:r>
              <w:t>재배치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076" w:type="dxa"/>
          </w:tcPr>
          <w:p w14:paraId="01B0C482" w14:textId="5BF8A0CB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0</w:t>
            </w:r>
          </w:p>
        </w:tc>
      </w:tr>
      <w:tr w:rsidR="00ED4310" w:rsidRPr="00D54A11" w14:paraId="1FBE51F2" w14:textId="77777777" w:rsidTr="0003407A">
        <w:trPr>
          <w:trHeight w:val="372"/>
        </w:trPr>
        <w:tc>
          <w:tcPr>
            <w:tcW w:w="1335" w:type="dxa"/>
          </w:tcPr>
          <w:p w14:paraId="6D17242E" w14:textId="635A855B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U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C010</w:t>
            </w:r>
          </w:p>
        </w:tc>
        <w:tc>
          <w:tcPr>
            <w:tcW w:w="1714" w:type="dxa"/>
          </w:tcPr>
          <w:p w14:paraId="22BAE919" w14:textId="7777777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 폴더를</w:t>
            </w:r>
          </w:p>
          <w:p w14:paraId="2BD3EF40" w14:textId="778D334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생성한다.</w:t>
            </w:r>
          </w:p>
        </w:tc>
        <w:tc>
          <w:tcPr>
            <w:tcW w:w="4360" w:type="dxa"/>
          </w:tcPr>
          <w:p w14:paraId="7C8E2B82" w14:textId="7EF52AC4" w:rsidR="00ED4310" w:rsidRDefault="00ED4310" w:rsidP="00ED4310">
            <w:r>
              <w:t>작업들을</w:t>
            </w:r>
            <w:r>
              <w:t xml:space="preserve"> </w:t>
            </w:r>
            <w:r>
              <w:t>카테고리에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분류해서</w:t>
            </w:r>
            <w:r>
              <w:t xml:space="preserve"> </w:t>
            </w:r>
            <w:r>
              <w:t>모아</w:t>
            </w:r>
            <w:r>
              <w:t xml:space="preserve"> </w:t>
            </w:r>
            <w:r>
              <w:t>놓을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폴더를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1076" w:type="dxa"/>
          </w:tcPr>
          <w:p w14:paraId="75282271" w14:textId="1E76AAB3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</w:tr>
      <w:tr w:rsidR="00ED4310" w:rsidRPr="00D54A11" w14:paraId="1A2CD535" w14:textId="77777777" w:rsidTr="0003407A">
        <w:trPr>
          <w:trHeight w:val="372"/>
        </w:trPr>
        <w:tc>
          <w:tcPr>
            <w:tcW w:w="1335" w:type="dxa"/>
          </w:tcPr>
          <w:p w14:paraId="6491020D" w14:textId="44FC1FCE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UC011</w:t>
            </w:r>
          </w:p>
        </w:tc>
        <w:tc>
          <w:tcPr>
            <w:tcW w:w="1714" w:type="dxa"/>
          </w:tcPr>
          <w:p w14:paraId="175CFB9A" w14:textId="7777777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 폴더로</w:t>
            </w:r>
          </w:p>
          <w:p w14:paraId="2A08A176" w14:textId="652D0DA6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분류한다.</w:t>
            </w:r>
          </w:p>
        </w:tc>
        <w:tc>
          <w:tcPr>
            <w:tcW w:w="4360" w:type="dxa"/>
          </w:tcPr>
          <w:p w14:paraId="2827058F" w14:textId="0C7176D2" w:rsidR="00ED4310" w:rsidRDefault="00ED4310" w:rsidP="00ED4310">
            <w:r>
              <w:t>작업들을</w:t>
            </w:r>
            <w:r>
              <w:t xml:space="preserve"> </w:t>
            </w:r>
            <w:r>
              <w:t>만들어</w:t>
            </w:r>
            <w:r>
              <w:t xml:space="preserve"> </w:t>
            </w:r>
            <w:r>
              <w:t>놓은</w:t>
            </w:r>
            <w:r>
              <w:t xml:space="preserve"> </w:t>
            </w:r>
            <w:r>
              <w:t>폴더에</w:t>
            </w:r>
            <w:r>
              <w:t xml:space="preserve"> </w:t>
            </w:r>
            <w:r>
              <w:t>넣어서</w:t>
            </w:r>
            <w:r>
              <w:t xml:space="preserve"> </w:t>
            </w:r>
            <w:r>
              <w:t>분류한다</w:t>
            </w:r>
            <w:r>
              <w:t>.</w:t>
            </w:r>
          </w:p>
        </w:tc>
        <w:tc>
          <w:tcPr>
            <w:tcW w:w="1076" w:type="dxa"/>
          </w:tcPr>
          <w:p w14:paraId="7C0D02AE" w14:textId="77E7FDC6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2</w:t>
            </w:r>
          </w:p>
        </w:tc>
      </w:tr>
      <w:tr w:rsidR="00ED4310" w:rsidRPr="00D54A11" w14:paraId="0E75F6DE" w14:textId="77777777" w:rsidTr="0003407A">
        <w:trPr>
          <w:trHeight w:val="372"/>
        </w:trPr>
        <w:tc>
          <w:tcPr>
            <w:tcW w:w="1335" w:type="dxa"/>
          </w:tcPr>
          <w:p w14:paraId="74457E92" w14:textId="5E8C535A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lastRenderedPageBreak/>
              <w:t>U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C012</w:t>
            </w:r>
          </w:p>
        </w:tc>
        <w:tc>
          <w:tcPr>
            <w:tcW w:w="1714" w:type="dxa"/>
          </w:tcPr>
          <w:p w14:paraId="2915A632" w14:textId="48668015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검색한다.</w:t>
            </w:r>
          </w:p>
        </w:tc>
        <w:tc>
          <w:tcPr>
            <w:tcW w:w="4360" w:type="dxa"/>
          </w:tcPr>
          <w:p w14:paraId="3E958915" w14:textId="1F4C7E0C" w:rsidR="00ED4310" w:rsidRDefault="00ED4310" w:rsidP="00ED4310">
            <w:r>
              <w:t>단어를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단어가</w:t>
            </w:r>
            <w:r>
              <w:t xml:space="preserve"> </w:t>
            </w:r>
            <w:r>
              <w:t>포함되어</w:t>
            </w:r>
            <w:r>
              <w:rPr>
                <w:rFonts w:hint="eastAsia"/>
              </w:rPr>
              <w:t xml:space="preserve"> </w:t>
            </w:r>
            <w:r>
              <w:t>있는</w:t>
            </w:r>
            <w:r>
              <w:t xml:space="preserve"> </w:t>
            </w:r>
            <w:r>
              <w:t>작업들을</w:t>
            </w:r>
            <w:r>
              <w:t xml:space="preserve"> </w:t>
            </w:r>
            <w:r>
              <w:t>조회한</w:t>
            </w:r>
            <w:r>
              <w:rPr>
                <w:rFonts w:eastAsia="바탕" w:hAnsi="바탕" w:cs="바탕" w:hint="eastAsia"/>
              </w:rPr>
              <w:t>다</w:t>
            </w:r>
          </w:p>
        </w:tc>
        <w:tc>
          <w:tcPr>
            <w:tcW w:w="1076" w:type="dxa"/>
          </w:tcPr>
          <w:p w14:paraId="09B8B7F5" w14:textId="548C52B9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3</w:t>
            </w:r>
          </w:p>
        </w:tc>
      </w:tr>
      <w:tr w:rsidR="00ED4310" w:rsidRPr="00D54A11" w14:paraId="5E72DFF0" w14:textId="77777777" w:rsidTr="0003407A">
        <w:trPr>
          <w:trHeight w:val="372"/>
        </w:trPr>
        <w:tc>
          <w:tcPr>
            <w:tcW w:w="1335" w:type="dxa"/>
          </w:tcPr>
          <w:p w14:paraId="18AAB808" w14:textId="7805DEAA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U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C013</w:t>
            </w:r>
          </w:p>
        </w:tc>
        <w:tc>
          <w:tcPr>
            <w:tcW w:w="1714" w:type="dxa"/>
          </w:tcPr>
          <w:p w14:paraId="6862D4B5" w14:textId="143C0FDB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관리자 로그인을 한다.</w:t>
            </w:r>
          </w:p>
        </w:tc>
        <w:tc>
          <w:tcPr>
            <w:tcW w:w="4360" w:type="dxa"/>
          </w:tcPr>
          <w:p w14:paraId="328720BC" w14:textId="5F38EDD8" w:rsidR="00ED4310" w:rsidRDefault="00ED4310" w:rsidP="00ED4310"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04FFA53E" w14:textId="26095488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4</w:t>
            </w:r>
          </w:p>
        </w:tc>
      </w:tr>
      <w:tr w:rsidR="00ED4310" w:rsidRPr="00D54A11" w14:paraId="5F8248B1" w14:textId="77777777" w:rsidTr="0003407A">
        <w:trPr>
          <w:trHeight w:val="372"/>
        </w:trPr>
        <w:tc>
          <w:tcPr>
            <w:tcW w:w="1335" w:type="dxa"/>
          </w:tcPr>
          <w:p w14:paraId="67917C1E" w14:textId="242B9481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U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C014</w:t>
            </w:r>
          </w:p>
        </w:tc>
        <w:tc>
          <w:tcPr>
            <w:tcW w:w="1714" w:type="dxa"/>
          </w:tcPr>
          <w:p w14:paraId="53536F9A" w14:textId="36ECE969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회원정보를 관리한다.</w:t>
            </w:r>
          </w:p>
        </w:tc>
        <w:tc>
          <w:tcPr>
            <w:tcW w:w="4360" w:type="dxa"/>
          </w:tcPr>
          <w:p w14:paraId="42ED4594" w14:textId="39C34519" w:rsidR="00ED4310" w:rsidRDefault="00ED4310" w:rsidP="00ED4310">
            <w:r>
              <w:t>회원정보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수정한다</w:t>
            </w:r>
            <w:r>
              <w:t>.</w:t>
            </w:r>
          </w:p>
        </w:tc>
        <w:tc>
          <w:tcPr>
            <w:tcW w:w="1076" w:type="dxa"/>
          </w:tcPr>
          <w:p w14:paraId="2393286B" w14:textId="133EB5C3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5</w:t>
            </w:r>
          </w:p>
        </w:tc>
      </w:tr>
      <w:tr w:rsidR="00ED4310" w:rsidRPr="00D54A11" w14:paraId="3467A007" w14:textId="77777777" w:rsidTr="0003407A">
        <w:trPr>
          <w:trHeight w:val="372"/>
        </w:trPr>
        <w:tc>
          <w:tcPr>
            <w:tcW w:w="1335" w:type="dxa"/>
          </w:tcPr>
          <w:p w14:paraId="4CADDFB5" w14:textId="0672EF9C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UC015</w:t>
            </w:r>
          </w:p>
        </w:tc>
        <w:tc>
          <w:tcPr>
            <w:tcW w:w="1714" w:type="dxa"/>
          </w:tcPr>
          <w:p w14:paraId="456BF8B2" w14:textId="025ED698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권한을 부여한다.</w:t>
            </w:r>
          </w:p>
        </w:tc>
        <w:tc>
          <w:tcPr>
            <w:tcW w:w="4360" w:type="dxa"/>
          </w:tcPr>
          <w:p w14:paraId="5A30AB9D" w14:textId="0B5B2B10" w:rsidR="00ED4310" w:rsidRDefault="00ED4310" w:rsidP="00ED4310">
            <w:r>
              <w:t>사용자의</w:t>
            </w:r>
            <w:r>
              <w:t xml:space="preserve"> </w:t>
            </w:r>
            <w:r>
              <w:t>회원가입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회원서비스를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부여한다</w:t>
            </w:r>
            <w:r>
              <w:t>.</w:t>
            </w:r>
          </w:p>
        </w:tc>
        <w:tc>
          <w:tcPr>
            <w:tcW w:w="1076" w:type="dxa"/>
          </w:tcPr>
          <w:p w14:paraId="183495E8" w14:textId="438FADE0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6</w:t>
            </w:r>
          </w:p>
        </w:tc>
      </w:tr>
      <w:tr w:rsidR="00ED4310" w:rsidRPr="00D54A11" w14:paraId="485AF11D" w14:textId="77777777" w:rsidTr="0003407A">
        <w:trPr>
          <w:trHeight w:val="372"/>
        </w:trPr>
        <w:tc>
          <w:tcPr>
            <w:tcW w:w="1335" w:type="dxa"/>
          </w:tcPr>
          <w:p w14:paraId="409D8CB1" w14:textId="0FCB8661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UC01</w:t>
            </w:r>
            <w:r w:rsidR="004C37CC">
              <w:rPr>
                <w:rFonts w:ascii="돋움" w:eastAsia="돋움" w:hAnsi="돋움" w:cs="돋움"/>
                <w:color w:val="000000"/>
                <w:szCs w:val="20"/>
              </w:rPr>
              <w:t>6</w:t>
            </w:r>
          </w:p>
        </w:tc>
        <w:tc>
          <w:tcPr>
            <w:tcW w:w="1714" w:type="dxa"/>
          </w:tcPr>
          <w:p w14:paraId="772B455A" w14:textId="4173880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 기록을 분석한다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4360" w:type="dxa"/>
          </w:tcPr>
          <w:p w14:paraId="521092D8" w14:textId="08365222" w:rsidR="00ED4310" w:rsidRDefault="00ED4310" w:rsidP="00ED4310">
            <w:r>
              <w:t>회원의</w:t>
            </w:r>
            <w:r>
              <w:t xml:space="preserve"> </w:t>
            </w:r>
            <w:r>
              <w:t>작업완료기간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완료시간을</w:t>
            </w:r>
            <w:r>
              <w:t xml:space="preserve"> </w:t>
            </w:r>
            <w:r>
              <w:t>비교하고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회원에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스타일을</w:t>
            </w:r>
            <w:r>
              <w:t xml:space="preserve"> </w:t>
            </w:r>
            <w:r>
              <w:t>파악한다</w:t>
            </w:r>
            <w:r>
              <w:t>.</w:t>
            </w:r>
          </w:p>
        </w:tc>
        <w:tc>
          <w:tcPr>
            <w:tcW w:w="1076" w:type="dxa"/>
          </w:tcPr>
          <w:p w14:paraId="60DE39C4" w14:textId="26F990CF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7</w:t>
            </w:r>
          </w:p>
        </w:tc>
      </w:tr>
      <w:tr w:rsidR="00ED4310" w:rsidRPr="00D54A11" w14:paraId="6414AD1E" w14:textId="77777777" w:rsidTr="0003407A">
        <w:trPr>
          <w:trHeight w:val="372"/>
        </w:trPr>
        <w:tc>
          <w:tcPr>
            <w:tcW w:w="1335" w:type="dxa"/>
          </w:tcPr>
          <w:p w14:paraId="73C7D789" w14:textId="2227FAB9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U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C01</w:t>
            </w:r>
            <w:r w:rsidR="004C37CC">
              <w:rPr>
                <w:rFonts w:ascii="돋움" w:eastAsia="돋움" w:hAnsi="돋움" w:cs="돋움"/>
                <w:color w:val="000000"/>
                <w:szCs w:val="20"/>
              </w:rPr>
              <w:t>7</w:t>
            </w:r>
          </w:p>
        </w:tc>
        <w:tc>
          <w:tcPr>
            <w:tcW w:w="1714" w:type="dxa"/>
          </w:tcPr>
          <w:p w14:paraId="72FB9D78" w14:textId="7777777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카카오로그인</w:t>
            </w:r>
          </w:p>
          <w:p w14:paraId="54A49F99" w14:textId="39D5016D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한다.</w:t>
            </w:r>
          </w:p>
        </w:tc>
        <w:tc>
          <w:tcPr>
            <w:tcW w:w="4360" w:type="dxa"/>
          </w:tcPr>
          <w:p w14:paraId="4A8BA219" w14:textId="3BA47DC0" w:rsidR="00ED4310" w:rsidRDefault="00ED4310" w:rsidP="00ED4310">
            <w:r>
              <w:t>카카오계정을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간편로그인을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076" w:type="dxa"/>
          </w:tcPr>
          <w:p w14:paraId="69D67A09" w14:textId="30790FB5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8</w:t>
            </w:r>
          </w:p>
        </w:tc>
      </w:tr>
      <w:tr w:rsidR="00ED4310" w:rsidRPr="00D54A11" w14:paraId="739F0F92" w14:textId="77777777" w:rsidTr="0003407A">
        <w:trPr>
          <w:trHeight w:val="372"/>
        </w:trPr>
        <w:tc>
          <w:tcPr>
            <w:tcW w:w="1335" w:type="dxa"/>
          </w:tcPr>
          <w:p w14:paraId="2B4CA0E9" w14:textId="5690F1B1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U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C01</w:t>
            </w:r>
            <w:r w:rsidR="004C37CC">
              <w:rPr>
                <w:rFonts w:ascii="돋움" w:eastAsia="돋움" w:hAnsi="돋움" w:cs="돋움"/>
                <w:color w:val="000000"/>
                <w:szCs w:val="20"/>
              </w:rPr>
              <w:t>8</w:t>
            </w:r>
          </w:p>
        </w:tc>
        <w:tc>
          <w:tcPr>
            <w:tcW w:w="1714" w:type="dxa"/>
          </w:tcPr>
          <w:p w14:paraId="35C5DDAB" w14:textId="08BC3BB1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다른 사용자와 동기화 한다.</w:t>
            </w:r>
          </w:p>
        </w:tc>
        <w:tc>
          <w:tcPr>
            <w:tcW w:w="4360" w:type="dxa"/>
          </w:tcPr>
          <w:p w14:paraId="02D5A67E" w14:textId="384AA69B" w:rsidR="00ED4310" w:rsidRDefault="00ED4310" w:rsidP="00ED4310">
            <w:r>
              <w:t>다른</w:t>
            </w:r>
            <w:r>
              <w:t xml:space="preserve"> </w:t>
            </w:r>
            <w:r>
              <w:t>사용자와</w:t>
            </w:r>
            <w:r>
              <w:t xml:space="preserve"> </w:t>
            </w:r>
            <w:r>
              <w:t>공동으로</w:t>
            </w:r>
            <w:r>
              <w:t xml:space="preserve"> </w:t>
            </w:r>
            <w:r>
              <w:t>작업하기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1076" w:type="dxa"/>
          </w:tcPr>
          <w:p w14:paraId="5960DA2E" w14:textId="22E64FB8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1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9</w:t>
            </w:r>
          </w:p>
        </w:tc>
      </w:tr>
      <w:tr w:rsidR="00ED4310" w:rsidRPr="00D54A11" w14:paraId="52E3146F" w14:textId="77777777" w:rsidTr="0003407A">
        <w:trPr>
          <w:trHeight w:val="372"/>
        </w:trPr>
        <w:tc>
          <w:tcPr>
            <w:tcW w:w="1335" w:type="dxa"/>
          </w:tcPr>
          <w:p w14:paraId="148ED918" w14:textId="3AA2E698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</w:t>
            </w:r>
            <w:r w:rsidR="004C37CC">
              <w:rPr>
                <w:rFonts w:ascii="돋움" w:eastAsia="돋움" w:hAnsi="돋움" w:cs="돋움"/>
                <w:color w:val="000000"/>
                <w:szCs w:val="20"/>
              </w:rPr>
              <w:t>19</w:t>
            </w:r>
          </w:p>
        </w:tc>
        <w:tc>
          <w:tcPr>
            <w:tcW w:w="1714" w:type="dxa"/>
          </w:tcPr>
          <w:p w14:paraId="7BCCB697" w14:textId="77777777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카카오로그아웃</w:t>
            </w:r>
          </w:p>
          <w:p w14:paraId="472B282A" w14:textId="7785B491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한다</w:t>
            </w:r>
          </w:p>
        </w:tc>
        <w:tc>
          <w:tcPr>
            <w:tcW w:w="4360" w:type="dxa"/>
          </w:tcPr>
          <w:p w14:paraId="5DB0A0CF" w14:textId="5F6D064D" w:rsidR="00ED4310" w:rsidRDefault="00ED4310" w:rsidP="00ED4310">
            <w:r>
              <w:t>카카오계정을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로그인한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076" w:type="dxa"/>
          </w:tcPr>
          <w:p w14:paraId="5C15FEF6" w14:textId="749799E7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2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0</w:t>
            </w:r>
          </w:p>
        </w:tc>
      </w:tr>
      <w:tr w:rsidR="00ED4310" w:rsidRPr="00D54A11" w14:paraId="3C926495" w14:textId="77777777" w:rsidTr="0003407A">
        <w:trPr>
          <w:trHeight w:val="372"/>
        </w:trPr>
        <w:tc>
          <w:tcPr>
            <w:tcW w:w="1335" w:type="dxa"/>
          </w:tcPr>
          <w:p w14:paraId="0825F6C3" w14:textId="3F7A15F9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UC02</w:t>
            </w:r>
            <w:r w:rsidR="004C37CC">
              <w:rPr>
                <w:rFonts w:ascii="돋움" w:eastAsia="돋움" w:hAnsi="돋움" w:cs="돋움"/>
                <w:color w:val="000000"/>
                <w:szCs w:val="20"/>
              </w:rPr>
              <w:t>0</w:t>
            </w:r>
          </w:p>
        </w:tc>
        <w:tc>
          <w:tcPr>
            <w:tcW w:w="1714" w:type="dxa"/>
          </w:tcPr>
          <w:p w14:paraId="3378552E" w14:textId="7046236D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회원탈퇴 한다.</w:t>
            </w:r>
          </w:p>
        </w:tc>
        <w:tc>
          <w:tcPr>
            <w:tcW w:w="4360" w:type="dxa"/>
          </w:tcPr>
          <w:p w14:paraId="2A68A459" w14:textId="4DC9F08D" w:rsidR="00ED4310" w:rsidRDefault="00ED4310" w:rsidP="00ED4310">
            <w:r>
              <w:t>카카오계정을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회원가입한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탈퇴하며</w:t>
            </w:r>
            <w:r>
              <w:t xml:space="preserve"> </w:t>
            </w:r>
            <w:r>
              <w:t>관리자에게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삭제를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  <w:tc>
          <w:tcPr>
            <w:tcW w:w="1076" w:type="dxa"/>
          </w:tcPr>
          <w:p w14:paraId="0B75AD9F" w14:textId="571E370D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2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</w:tr>
      <w:tr w:rsidR="00ED4310" w:rsidRPr="00D54A11" w14:paraId="471347F6" w14:textId="77777777" w:rsidTr="0003407A">
        <w:trPr>
          <w:trHeight w:val="372"/>
        </w:trPr>
        <w:tc>
          <w:tcPr>
            <w:tcW w:w="1335" w:type="dxa"/>
          </w:tcPr>
          <w:p w14:paraId="40B363D9" w14:textId="10060A03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UC02</w:t>
            </w:r>
            <w:r w:rsidR="004C37CC"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  <w:tc>
          <w:tcPr>
            <w:tcW w:w="1714" w:type="dxa"/>
          </w:tcPr>
          <w:p w14:paraId="3D0A55AC" w14:textId="5DBF953D" w:rsidR="00ED4310" w:rsidRDefault="00ED4310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데이터베이스를 삭제한다.</w:t>
            </w:r>
          </w:p>
        </w:tc>
        <w:tc>
          <w:tcPr>
            <w:tcW w:w="4360" w:type="dxa"/>
          </w:tcPr>
          <w:p w14:paraId="50857928" w14:textId="19CD260C" w:rsidR="00ED4310" w:rsidRDefault="00ED4310" w:rsidP="00ED4310">
            <w:r>
              <w:t>회원의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요청</w:t>
            </w:r>
            <w:r>
              <w:rPr>
                <w:rFonts w:hint="eastAsia"/>
              </w:rPr>
              <w:t xml:space="preserve"> </w:t>
            </w:r>
            <w:r>
              <w:t>시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삭제한</w:t>
            </w:r>
            <w:r>
              <w:rPr>
                <w:rFonts w:eastAsia="바탕" w:hAnsi="바탕" w:cs="바탕" w:hint="eastAsia"/>
              </w:rPr>
              <w:t>다</w:t>
            </w:r>
          </w:p>
        </w:tc>
        <w:tc>
          <w:tcPr>
            <w:tcW w:w="1076" w:type="dxa"/>
          </w:tcPr>
          <w:p w14:paraId="2B85CCEC" w14:textId="6E394883" w:rsidR="00ED4310" w:rsidRDefault="00ED4310" w:rsidP="00ED4310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2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2</w:t>
            </w:r>
          </w:p>
        </w:tc>
      </w:tr>
    </w:tbl>
    <w:p w14:paraId="35126F13" w14:textId="77777777" w:rsidR="0017696D" w:rsidRDefault="0017696D" w:rsidP="00BE571A"/>
    <w:p w14:paraId="1F3BFB67" w14:textId="77777777" w:rsidR="00357453" w:rsidRDefault="0017696D" w:rsidP="00BE571A">
      <w:r>
        <w:br w:type="page"/>
      </w:r>
    </w:p>
    <w:p w14:paraId="5B286D8A" w14:textId="77777777"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38FF4025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0E54" w:rsidRPr="00BA2195" w14:paraId="1AB057E5" w14:textId="77777777" w:rsidTr="00BA2195">
        <w:tc>
          <w:tcPr>
            <w:tcW w:w="8524" w:type="dxa"/>
          </w:tcPr>
          <w:p w14:paraId="334C8C55" w14:textId="77777777"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7A28BCD0" w14:textId="77777777" w:rsidR="0017696D" w:rsidRDefault="0017696D" w:rsidP="00420E54"/>
    <w:p w14:paraId="07E0627D" w14:textId="77777777" w:rsidR="004221DF" w:rsidRDefault="004221DF" w:rsidP="008A302C"/>
    <w:p w14:paraId="462F10AE" w14:textId="7D78A17C" w:rsidR="001723F7" w:rsidRPr="001723F7" w:rsidRDefault="009664A7" w:rsidP="003A2AF1">
      <w:bookmarkStart w:id="16" w:name="_Toc287096158"/>
      <w:r>
        <w:rPr>
          <w:rFonts w:ascii="Times New Roman" w:eastAsia="Times New Roman"/>
          <w:noProof/>
          <w:kern w:val="0"/>
          <w:sz w:val="24"/>
        </w:rPr>
        <w:pict w14:anchorId="710EF47C">
          <v:shape id="_x0000_i1028" type="#_x0000_t75" alt="도표이(가) 표시된 사진&#10;&#10;자동 생성된 설명" style="width:425.25pt;height:289.35pt;visibility:visible;mso-wrap-style:square">
            <v:imagedata r:id="rId11" o:title="도표이(가) 표시된 사진&#10;&#10;자동 생성된 설명"/>
          </v:shape>
        </w:pict>
      </w:r>
    </w:p>
    <w:p w14:paraId="169FB0B1" w14:textId="77777777" w:rsidR="001723F7" w:rsidRPr="001723F7" w:rsidRDefault="001723F7" w:rsidP="001723F7">
      <w:r>
        <w:br w:type="page"/>
      </w:r>
    </w:p>
    <w:p w14:paraId="074A22BD" w14:textId="77777777"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4223551F" w14:textId="77777777"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14:paraId="60856365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21DF" w:rsidRPr="00BA2195" w14:paraId="4000667A" w14:textId="77777777" w:rsidTr="00BA2195">
        <w:tc>
          <w:tcPr>
            <w:tcW w:w="8524" w:type="dxa"/>
          </w:tcPr>
          <w:p w14:paraId="7843116C" w14:textId="77777777"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A68351A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14:paraId="474DE1C9" w14:textId="77777777" w:rsidTr="007E70C2">
        <w:tc>
          <w:tcPr>
            <w:tcW w:w="1550" w:type="dxa"/>
            <w:shd w:val="clear" w:color="auto" w:fill="CCCCCC"/>
            <w:vAlign w:val="center"/>
          </w:tcPr>
          <w:p w14:paraId="3ACA1E08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6EEEED9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납부등을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00546A3B" w14:textId="77777777" w:rsidTr="007E70C2">
        <w:tc>
          <w:tcPr>
            <w:tcW w:w="1550" w:type="dxa"/>
            <w:shd w:val="clear" w:color="auto" w:fill="CCCCCC"/>
            <w:vAlign w:val="center"/>
          </w:tcPr>
          <w:p w14:paraId="11DBA5AD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26FA687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14:paraId="20907C46" w14:textId="77777777" w:rsidTr="007E70C2">
        <w:tc>
          <w:tcPr>
            <w:tcW w:w="1550" w:type="dxa"/>
            <w:shd w:val="clear" w:color="auto" w:fill="CCCCCC"/>
            <w:vAlign w:val="center"/>
          </w:tcPr>
          <w:p w14:paraId="417BFD1A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CA9939B" w14:textId="77777777" w:rsidR="00BD575C" w:rsidRPr="007E70C2" w:rsidRDefault="007E70C2" w:rsidP="0060277A">
            <w:pPr>
              <w:rPr>
                <w:rStyle w:val="ae"/>
              </w:rPr>
            </w:pPr>
            <w:proofErr w:type="gramStart"/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proofErr w:type="gramEnd"/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53000662" w14:textId="77777777" w:rsidTr="007E70C2">
        <w:tc>
          <w:tcPr>
            <w:tcW w:w="1550" w:type="dxa"/>
            <w:shd w:val="clear" w:color="auto" w:fill="CCCCCC"/>
            <w:vAlign w:val="center"/>
          </w:tcPr>
          <w:p w14:paraId="61FC5089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7AA8012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14:paraId="2AB6235F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4301C142" w14:textId="77777777"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355FCAC8" w14:textId="77777777"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6F33146" w14:textId="77777777"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14:paraId="1B35959B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2877BE4B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4CC015D" w14:textId="77777777"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715D1683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14:paraId="4F261630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71B91214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F78100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91CC108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56ACC053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032E17D1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A546161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2287F69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6189E322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3C5B208C" w14:textId="77777777"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EFC6006" w14:textId="77777777"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2FC6C66" w14:textId="77777777"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14:paraId="28D72A98" w14:textId="77777777"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14:paraId="08C6D392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01DB7F00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5CA3C8D6" w14:textId="77777777"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125CAF89" w14:textId="77777777"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14:paraId="6D99C454" w14:textId="77777777" w:rsidTr="007E70C2">
        <w:tc>
          <w:tcPr>
            <w:tcW w:w="1550" w:type="dxa"/>
            <w:shd w:val="clear" w:color="auto" w:fill="CCCCCC"/>
            <w:vAlign w:val="center"/>
          </w:tcPr>
          <w:p w14:paraId="4EAF2F60" w14:textId="77777777"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31B95D94" w14:textId="77777777"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14:paraId="2F47B93A" w14:textId="77777777" w:rsidR="00FF46A0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</w:p>
        </w:tc>
      </w:tr>
    </w:tbl>
    <w:p w14:paraId="3F0DB7B0" w14:textId="77777777" w:rsidR="000C1642" w:rsidRDefault="000C1642" w:rsidP="000C1642"/>
    <w:p w14:paraId="76D7A369" w14:textId="77777777" w:rsidR="007E70C2" w:rsidRDefault="007E70C2" w:rsidP="000C1642"/>
    <w:p w14:paraId="26C3B748" w14:textId="77777777" w:rsidR="007A10FD" w:rsidRDefault="007A10FD" w:rsidP="000C1642"/>
    <w:p w14:paraId="690F0D58" w14:textId="77777777" w:rsidR="007A10FD" w:rsidRDefault="007A10FD" w:rsidP="000C1642"/>
    <w:p w14:paraId="21CDDDEB" w14:textId="77777777" w:rsidR="007A10FD" w:rsidRDefault="007A10FD" w:rsidP="000C1642"/>
    <w:p w14:paraId="05EE3D0A" w14:textId="77777777" w:rsidR="007A10FD" w:rsidRDefault="007A10FD" w:rsidP="000C1642"/>
    <w:p w14:paraId="180239EF" w14:textId="77777777" w:rsidR="007A10FD" w:rsidRDefault="007A10FD" w:rsidP="000C1642"/>
    <w:p w14:paraId="36407855" w14:textId="77777777" w:rsidR="007A10FD" w:rsidRDefault="007A10FD" w:rsidP="000C1642"/>
    <w:p w14:paraId="77BD6839" w14:textId="77777777" w:rsidR="007A10FD" w:rsidRDefault="007A10FD" w:rsidP="000C1642"/>
    <w:p w14:paraId="1265AFC7" w14:textId="77777777" w:rsidR="007A10FD" w:rsidRDefault="007A10FD" w:rsidP="000C1642"/>
    <w:p w14:paraId="61860B28" w14:textId="77777777" w:rsidR="007A10FD" w:rsidRDefault="007A10FD" w:rsidP="000C1642"/>
    <w:p w14:paraId="7A7B0804" w14:textId="77777777" w:rsidR="007A10FD" w:rsidRDefault="007A10FD" w:rsidP="000C1642"/>
    <w:p w14:paraId="6B705A39" w14:textId="77777777" w:rsidR="007A10FD" w:rsidRDefault="007A10FD" w:rsidP="000C1642"/>
    <w:p w14:paraId="1778305C" w14:textId="77777777" w:rsidR="007A10FD" w:rsidRDefault="007A10FD" w:rsidP="000C1642"/>
    <w:p w14:paraId="5A772B90" w14:textId="77777777" w:rsidR="007A10FD" w:rsidRDefault="007A10FD" w:rsidP="000C1642"/>
    <w:p w14:paraId="4E23BFF2" w14:textId="77777777" w:rsidR="007A10FD" w:rsidRDefault="007A10FD" w:rsidP="000C1642"/>
    <w:p w14:paraId="0C4CA771" w14:textId="5D89F4F5" w:rsidR="007A10FD" w:rsidRPr="00220098" w:rsidRDefault="007A10FD" w:rsidP="000C1642">
      <w:pPr>
        <w:rPr>
          <w:b/>
          <w:bCs/>
        </w:rPr>
        <w:sectPr w:rsidR="007A10FD" w:rsidRPr="00220098" w:rsidSect="00ED0B5B">
          <w:headerReference w:type="default" r:id="rId12"/>
          <w:footerReference w:type="even" r:id="rId13"/>
          <w:footerReference w:type="default" r:id="rId14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220098">
        <w:rPr>
          <w:rFonts w:ascii="돋움" w:eastAsia="돋움" w:hAnsi="돋움" w:cs="돋움"/>
          <w:b/>
          <w:bCs/>
        </w:rPr>
        <w:lastRenderedPageBreak/>
        <w:t xml:space="preserve">UC001: </w:t>
      </w:r>
      <w:r w:rsidRPr="00220098">
        <w:rPr>
          <w:rFonts w:ascii="돋움" w:eastAsia="돋움" w:hAnsi="돋움" w:cs="돋움" w:hint="eastAsia"/>
          <w:b/>
          <w:bCs/>
          <w:color w:val="000000"/>
          <w:szCs w:val="20"/>
        </w:rPr>
        <w:t>작업을 추가한다.</w:t>
      </w:r>
    </w:p>
    <w:p w14:paraId="73C05EFB" w14:textId="0BC64E86" w:rsidR="007E70C2" w:rsidRPr="00B0767A" w:rsidRDefault="007E70C2" w:rsidP="000C1642">
      <w:pPr>
        <w:rPr>
          <w:rFonts w:asciiTheme="minorHAnsi" w:eastAsiaTheme="minorHAnsi" w:hAnsiTheme="minorHAnsi"/>
        </w:rPr>
        <w:sectPr w:rsidR="007E70C2" w:rsidRPr="00B0767A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57F9F746" w14:textId="77777777" w:rsidTr="00C32B9F">
        <w:tc>
          <w:tcPr>
            <w:tcW w:w="1550" w:type="dxa"/>
            <w:shd w:val="clear" w:color="auto" w:fill="CCCCCC"/>
            <w:vAlign w:val="center"/>
          </w:tcPr>
          <w:p w14:paraId="17BC60E7" w14:textId="77777777" w:rsidR="007A10FD" w:rsidRPr="00B0767A" w:rsidRDefault="007A10FD" w:rsidP="007A10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0DE373D" w14:textId="4DFDAB95" w:rsidR="007A10FD" w:rsidRPr="00B0767A" w:rsidRDefault="007A10FD" w:rsidP="007A10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새로운 작업 내용을 추가한다. 작업에는 작업 제목, 작업 내용을 작성할 수 있으며 작업 마감 날짜 설정한다.</w:t>
            </w:r>
          </w:p>
        </w:tc>
      </w:tr>
      <w:tr w:rsidR="00B0767A" w:rsidRPr="00B0767A" w14:paraId="47BBE3F0" w14:textId="77777777" w:rsidTr="00C32B9F">
        <w:tc>
          <w:tcPr>
            <w:tcW w:w="1550" w:type="dxa"/>
            <w:shd w:val="clear" w:color="auto" w:fill="CCCCCC"/>
            <w:vAlign w:val="center"/>
          </w:tcPr>
          <w:p w14:paraId="2B9029A6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49A8A63" w14:textId="77777777" w:rsidR="007A10FD" w:rsidRPr="00B0767A" w:rsidRDefault="007A10FD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Style w:val="ae"/>
                <w:rFonts w:asciiTheme="minorHAnsi" w:eastAsiaTheme="minorHAnsi" w:hAnsiTheme="minorHAnsi" w:hint="eastAsia"/>
                <w:color w:val="auto"/>
              </w:rPr>
              <w:t>사용자</w:t>
            </w:r>
          </w:p>
        </w:tc>
      </w:tr>
      <w:tr w:rsidR="00B0767A" w:rsidRPr="00B0767A" w14:paraId="2BAF15B2" w14:textId="77777777" w:rsidTr="00C32B9F">
        <w:tc>
          <w:tcPr>
            <w:tcW w:w="1550" w:type="dxa"/>
            <w:shd w:val="clear" w:color="auto" w:fill="CCCCCC"/>
            <w:vAlign w:val="center"/>
          </w:tcPr>
          <w:p w14:paraId="0E243E37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F737729" w14:textId="72D81554" w:rsidR="007A10FD" w:rsidRPr="00B0767A" w:rsidRDefault="00B037E1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Style w:val="notion-enable-hover"/>
                <w:rFonts w:asciiTheme="minorHAnsi" w:eastAsiaTheme="minorHAnsi" w:hAnsiTheme="minorHAnsi"/>
              </w:rPr>
              <w:t>작업 추가버튼을 누른다.</w:t>
            </w:r>
          </w:p>
        </w:tc>
      </w:tr>
      <w:tr w:rsidR="00B0767A" w:rsidRPr="00B0767A" w14:paraId="49458ABE" w14:textId="77777777" w:rsidTr="00C32B9F">
        <w:tc>
          <w:tcPr>
            <w:tcW w:w="1550" w:type="dxa"/>
            <w:shd w:val="clear" w:color="auto" w:fill="CCCCCC"/>
            <w:vAlign w:val="center"/>
          </w:tcPr>
          <w:p w14:paraId="76E0112C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CFFB814" w14:textId="56E00533" w:rsidR="007A10FD" w:rsidRPr="00B0767A" w:rsidRDefault="00B037E1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 xml:space="preserve">등록한 작업이 </w:t>
            </w:r>
            <w:proofErr w:type="spellStart"/>
            <w:r w:rsidRPr="00B0767A">
              <w:rPr>
                <w:rFonts w:asciiTheme="minorHAnsi" w:eastAsiaTheme="minorHAnsi" w:hAnsiTheme="minorHAnsi"/>
              </w:rPr>
              <w:t>todo</w:t>
            </w:r>
            <w:proofErr w:type="spellEnd"/>
            <w:r w:rsidRPr="00B0767A">
              <w:rPr>
                <w:rFonts w:asciiTheme="minorHAnsi" w:eastAsiaTheme="minorHAnsi" w:hAnsiTheme="minorHAnsi"/>
              </w:rPr>
              <w:t>-list에 저장된다.</w:t>
            </w:r>
            <w:r w:rsidR="007A10FD" w:rsidRPr="00B0767A">
              <w:rPr>
                <w:rStyle w:val="ae"/>
                <w:rFonts w:asciiTheme="minorHAnsi" w:eastAsiaTheme="minorHAnsi" w:hAnsiTheme="minorHAnsi" w:hint="eastAsia"/>
                <w:color w:val="auto"/>
              </w:rPr>
              <w:t>.</w:t>
            </w:r>
          </w:p>
        </w:tc>
      </w:tr>
      <w:tr w:rsidR="002443AA" w:rsidRPr="00B0767A" w14:paraId="73AD05D0" w14:textId="77777777" w:rsidTr="00D7657E">
        <w:tc>
          <w:tcPr>
            <w:tcW w:w="1550" w:type="dxa"/>
            <w:vMerge w:val="restart"/>
            <w:shd w:val="clear" w:color="auto" w:fill="CCCCCC"/>
            <w:vAlign w:val="center"/>
          </w:tcPr>
          <w:p w14:paraId="0BE86CB3" w14:textId="77777777" w:rsidR="002443AA" w:rsidRPr="00B0767A" w:rsidRDefault="002443AA" w:rsidP="00B037E1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E9EC20D" w14:textId="6BE1E084" w:rsidR="002443AA" w:rsidRPr="00B0767A" w:rsidRDefault="002443AA" w:rsidP="00B037E1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B0767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B87614F" w14:textId="6989E21B" w:rsidR="002443AA" w:rsidRPr="00B0767A" w:rsidRDefault="002443AA" w:rsidP="00B037E1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B0767A">
              <w:rPr>
                <w:rFonts w:asciiTheme="minorHAnsi" w:eastAsiaTheme="minorHAnsi" w:hAnsiTheme="minorHAnsi"/>
                <w:b w:val="0"/>
              </w:rPr>
              <w:t>사용자가 작업추가버튼을 누른다</w:t>
            </w:r>
          </w:p>
        </w:tc>
      </w:tr>
      <w:tr w:rsidR="002443AA" w:rsidRPr="00B0767A" w14:paraId="4A7229B3" w14:textId="77777777" w:rsidTr="00D7657E">
        <w:tc>
          <w:tcPr>
            <w:tcW w:w="1550" w:type="dxa"/>
            <w:vMerge/>
            <w:shd w:val="clear" w:color="auto" w:fill="CCCCCC"/>
            <w:vAlign w:val="center"/>
          </w:tcPr>
          <w:p w14:paraId="4FC4EEE7" w14:textId="77777777" w:rsidR="002443AA" w:rsidRPr="00B0767A" w:rsidRDefault="002443AA" w:rsidP="00B037E1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10DF4F3" w14:textId="69B40C75" w:rsidR="002443AA" w:rsidRPr="00B0767A" w:rsidRDefault="002443AA" w:rsidP="00B037E1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F7AF0BC" w14:textId="5BC88F83" w:rsidR="002443AA" w:rsidRPr="00B0767A" w:rsidRDefault="002443AA" w:rsidP="00B037E1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 xml:space="preserve">내용을 채울 수 있는 작업 제목, 내용 작성 및 마감 </w:t>
            </w:r>
            <w:proofErr w:type="spellStart"/>
            <w:r w:rsidRPr="00B0767A">
              <w:rPr>
                <w:rFonts w:asciiTheme="minorHAnsi" w:eastAsiaTheme="minorHAnsi" w:hAnsiTheme="minorHAnsi"/>
              </w:rPr>
              <w:t>날짜칸이</w:t>
            </w:r>
            <w:proofErr w:type="spellEnd"/>
            <w:r w:rsidRPr="00B0767A">
              <w:rPr>
                <w:rFonts w:asciiTheme="minorHAnsi" w:eastAsiaTheme="minorHAnsi" w:hAnsiTheme="minorHAnsi"/>
              </w:rPr>
              <w:t xml:space="preserve"> 화면에 출력된다. </w:t>
            </w:r>
          </w:p>
        </w:tc>
      </w:tr>
      <w:tr w:rsidR="002443AA" w:rsidRPr="00B0767A" w14:paraId="4C35FC63" w14:textId="77777777" w:rsidTr="00D7657E">
        <w:tc>
          <w:tcPr>
            <w:tcW w:w="1550" w:type="dxa"/>
            <w:vMerge/>
            <w:shd w:val="clear" w:color="auto" w:fill="CCCCCC"/>
            <w:vAlign w:val="center"/>
          </w:tcPr>
          <w:p w14:paraId="339271E6" w14:textId="77777777" w:rsidR="002443AA" w:rsidRPr="00B0767A" w:rsidRDefault="002443AA" w:rsidP="00B037E1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4284FDC" w14:textId="528D858D" w:rsidR="002443AA" w:rsidRPr="00B0767A" w:rsidRDefault="002443AA" w:rsidP="00B037E1">
            <w:pPr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98C7373" w14:textId="1A4964F1" w:rsidR="002443AA" w:rsidRPr="00B0767A" w:rsidRDefault="002443AA" w:rsidP="00B037E1">
            <w:pPr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/>
              </w:rPr>
              <w:t>화면에 ‘</w:t>
            </w:r>
            <w:proofErr w:type="spellStart"/>
            <w:r w:rsidRPr="00B0767A">
              <w:rPr>
                <w:rFonts w:asciiTheme="minorHAnsi" w:eastAsiaTheme="minorHAnsi" w:hAnsiTheme="minorHAnsi"/>
              </w:rPr>
              <w:t>저장하시겠습니까</w:t>
            </w:r>
            <w:proofErr w:type="spellEnd"/>
            <w:r w:rsidRPr="00B0767A">
              <w:rPr>
                <w:rFonts w:asciiTheme="minorHAnsi" w:eastAsiaTheme="minorHAnsi" w:hAnsiTheme="minorHAnsi"/>
              </w:rPr>
              <w:t>?’문구를 출력한다.</w:t>
            </w:r>
          </w:p>
        </w:tc>
      </w:tr>
      <w:tr w:rsidR="002443AA" w:rsidRPr="00B0767A" w14:paraId="241C50D6" w14:textId="77777777" w:rsidTr="00D7657E">
        <w:tc>
          <w:tcPr>
            <w:tcW w:w="1550" w:type="dxa"/>
            <w:vMerge/>
            <w:shd w:val="clear" w:color="auto" w:fill="CCCCCC"/>
            <w:vAlign w:val="center"/>
          </w:tcPr>
          <w:p w14:paraId="7E04716F" w14:textId="77777777" w:rsidR="002443AA" w:rsidRPr="00B0767A" w:rsidRDefault="002443AA" w:rsidP="00B037E1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809814" w14:textId="0CB2288D" w:rsidR="002443AA" w:rsidRPr="00B0767A" w:rsidRDefault="002443AA" w:rsidP="00B037E1">
            <w:pPr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F56E858" w14:textId="29CA6923" w:rsidR="002443AA" w:rsidRPr="00B0767A" w:rsidRDefault="002443AA" w:rsidP="00B037E1">
            <w:pPr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/>
              </w:rPr>
              <w:t>데이터베이스에 작성내용이 저장된다.</w:t>
            </w:r>
          </w:p>
        </w:tc>
      </w:tr>
      <w:tr w:rsidR="00B0767A" w:rsidRPr="00B0767A" w14:paraId="2CEEEF05" w14:textId="77777777" w:rsidTr="00D7657E">
        <w:tc>
          <w:tcPr>
            <w:tcW w:w="1550" w:type="dxa"/>
            <w:vMerge w:val="restart"/>
            <w:shd w:val="clear" w:color="auto" w:fill="CCCCCC"/>
            <w:vAlign w:val="center"/>
          </w:tcPr>
          <w:p w14:paraId="18B683DC" w14:textId="77777777" w:rsidR="00B037E1" w:rsidRPr="00B0767A" w:rsidRDefault="00B037E1" w:rsidP="00B037E1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CED3B81" w14:textId="182AA322" w:rsidR="00B037E1" w:rsidRPr="00B0767A" w:rsidRDefault="00B037E1" w:rsidP="00B037E1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B0767A">
              <w:rPr>
                <w:rFonts w:asciiTheme="minorHAnsi" w:eastAsiaTheme="minorHAnsi" w:hAnsiTheme="minorHAnsi"/>
                <w:b w:val="0"/>
              </w:rPr>
              <w:t>A03-1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410A0A0" w14:textId="36C111D0" w:rsidR="00B037E1" w:rsidRPr="00B0767A" w:rsidRDefault="00B037E1" w:rsidP="00B037E1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B0767A">
              <w:rPr>
                <w:rFonts w:asciiTheme="minorHAnsi" w:eastAsiaTheme="minorHAnsi" w:hAnsiTheme="minorHAnsi"/>
                <w:b w:val="0"/>
              </w:rPr>
              <w:t xml:space="preserve">사용자가 </w:t>
            </w:r>
            <w:proofErr w:type="spellStart"/>
            <w:r w:rsidRPr="00B0767A">
              <w:rPr>
                <w:rFonts w:asciiTheme="minorHAnsi" w:eastAsiaTheme="minorHAnsi" w:hAnsiTheme="minorHAnsi"/>
                <w:b w:val="0"/>
              </w:rPr>
              <w:t>아니오를</w:t>
            </w:r>
            <w:proofErr w:type="spellEnd"/>
            <w:r w:rsidRPr="00B0767A">
              <w:rPr>
                <w:rFonts w:asciiTheme="minorHAnsi" w:eastAsiaTheme="minorHAnsi" w:hAnsiTheme="minorHAnsi"/>
                <w:b w:val="0"/>
              </w:rPr>
              <w:t xml:space="preserve"> 선택한 경우 작업이 추가되지 않으며 B02로 되돌아간다.</w:t>
            </w:r>
          </w:p>
        </w:tc>
      </w:tr>
      <w:tr w:rsidR="00B0767A" w:rsidRPr="00B0767A" w14:paraId="607A5625" w14:textId="77777777" w:rsidTr="00D7657E">
        <w:tc>
          <w:tcPr>
            <w:tcW w:w="1550" w:type="dxa"/>
            <w:vMerge/>
            <w:shd w:val="clear" w:color="auto" w:fill="CCCCCC"/>
            <w:vAlign w:val="center"/>
          </w:tcPr>
          <w:p w14:paraId="655464F0" w14:textId="77777777" w:rsidR="00B037E1" w:rsidRPr="00B0767A" w:rsidRDefault="00B037E1" w:rsidP="00B037E1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1B12805" w14:textId="675539E0" w:rsidR="00B037E1" w:rsidRPr="00B0767A" w:rsidRDefault="00B037E1" w:rsidP="00B037E1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34594A0B" w14:textId="5451F5F2" w:rsidR="00B037E1" w:rsidRPr="00B0767A" w:rsidRDefault="00B037E1" w:rsidP="00B037E1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14:paraId="45A4EACB" w14:textId="77777777" w:rsidTr="00D7657E">
        <w:tc>
          <w:tcPr>
            <w:tcW w:w="1550" w:type="dxa"/>
            <w:shd w:val="clear" w:color="auto" w:fill="CCCCCC"/>
            <w:vAlign w:val="center"/>
          </w:tcPr>
          <w:p w14:paraId="5047B497" w14:textId="77777777" w:rsidR="00B037E1" w:rsidRPr="00B0767A" w:rsidRDefault="00B037E1" w:rsidP="00B037E1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9E7D4F4" w14:textId="0137D026" w:rsidR="00B037E1" w:rsidRPr="00B0767A" w:rsidRDefault="00B037E1" w:rsidP="00B037E1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4D580AD8" w14:textId="5A6F7712" w:rsidR="00B037E1" w:rsidRPr="00B0767A" w:rsidRDefault="00B037E1" w:rsidP="00B037E1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14:paraId="3C8383D5" w14:textId="77777777" w:rsidTr="00D7657E">
        <w:tc>
          <w:tcPr>
            <w:tcW w:w="1550" w:type="dxa"/>
            <w:vMerge w:val="restart"/>
            <w:shd w:val="clear" w:color="auto" w:fill="CCCCCC"/>
            <w:vAlign w:val="center"/>
          </w:tcPr>
          <w:p w14:paraId="0FDF93A3" w14:textId="77777777" w:rsidR="00B037E1" w:rsidRPr="00B0767A" w:rsidRDefault="00B037E1" w:rsidP="00B037E1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F2F8BD1" w14:textId="5CE1553E" w:rsidR="00B037E1" w:rsidRPr="00B0767A" w:rsidRDefault="00B037E1" w:rsidP="00B037E1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2E137BDC" w14:textId="4B9007AF" w:rsidR="00B037E1" w:rsidRPr="00B0767A" w:rsidRDefault="00B037E1" w:rsidP="00B037E1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B01 → B02 → B03 → B04</w:t>
            </w:r>
          </w:p>
        </w:tc>
      </w:tr>
      <w:tr w:rsidR="00B0767A" w:rsidRPr="00B0767A" w14:paraId="69E3ED6A" w14:textId="77777777" w:rsidTr="00D7657E">
        <w:tc>
          <w:tcPr>
            <w:tcW w:w="1550" w:type="dxa"/>
            <w:vMerge/>
            <w:shd w:val="clear" w:color="auto" w:fill="CCCCCC"/>
            <w:vAlign w:val="center"/>
          </w:tcPr>
          <w:p w14:paraId="4E332B93" w14:textId="77777777" w:rsidR="00B037E1" w:rsidRPr="00B0767A" w:rsidRDefault="00B037E1" w:rsidP="00B037E1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1C1B8890" w14:textId="6F83AE72" w:rsidR="00B037E1" w:rsidRPr="00B0767A" w:rsidRDefault="00B037E1" w:rsidP="00B037E1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6752ADD7" w14:textId="29C83E81" w:rsidR="00B037E1" w:rsidRPr="00B0767A" w:rsidRDefault="00B037E1" w:rsidP="00B037E1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B01 → B02 → B03 → A03-1 →B02</w:t>
            </w:r>
          </w:p>
        </w:tc>
      </w:tr>
    </w:tbl>
    <w:p w14:paraId="793C41FC" w14:textId="77777777" w:rsidR="007A10FD" w:rsidRPr="00B0767A" w:rsidRDefault="007A10FD" w:rsidP="007A10FD">
      <w:pPr>
        <w:jc w:val="center"/>
        <w:rPr>
          <w:rFonts w:asciiTheme="minorHAnsi" w:eastAsiaTheme="minorHAnsi" w:hAnsiTheme="minorHAnsi"/>
          <w:b/>
          <w:bCs/>
        </w:rPr>
      </w:pPr>
    </w:p>
    <w:p w14:paraId="6F97BE89" w14:textId="651B998A" w:rsidR="007A10FD" w:rsidRPr="00B0767A" w:rsidRDefault="007A10FD" w:rsidP="007A10FD">
      <w:pPr>
        <w:rPr>
          <w:rFonts w:asciiTheme="minorHAnsi" w:eastAsiaTheme="minorHAnsi" w:hAnsiTheme="minorHAnsi"/>
          <w:b/>
          <w:bCs/>
        </w:rPr>
      </w:pPr>
      <w:r w:rsidRPr="00B0767A">
        <w:rPr>
          <w:rStyle w:val="ae"/>
          <w:rFonts w:asciiTheme="minorHAnsi" w:eastAsiaTheme="minorHAnsi" w:hAnsiTheme="minorHAnsi"/>
          <w:b/>
          <w:bCs/>
          <w:color w:val="auto"/>
        </w:rPr>
        <w:t xml:space="preserve">UC002: </w:t>
      </w:r>
      <w:r w:rsidR="00250E5E" w:rsidRPr="00B0767A">
        <w:rPr>
          <w:rFonts w:asciiTheme="minorHAnsi" w:eastAsiaTheme="minorHAnsi" w:hAnsiTheme="minorHAnsi" w:cs="돋움" w:hint="eastAsia"/>
          <w:b/>
          <w:bCs/>
          <w:szCs w:val="20"/>
        </w:rPr>
        <w:t>작업을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0D48EFBA" w14:textId="77777777" w:rsidTr="00C32B9F">
        <w:tc>
          <w:tcPr>
            <w:tcW w:w="1550" w:type="dxa"/>
            <w:shd w:val="clear" w:color="auto" w:fill="CCCCCC"/>
            <w:vAlign w:val="center"/>
          </w:tcPr>
          <w:p w14:paraId="1C656536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8E8927E" w14:textId="6A0415EF" w:rsidR="007A10FD" w:rsidRPr="00B0767A" w:rsidRDefault="007A10FD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 xml:space="preserve">작업 수정에는 사전에 작성한 작업 제목, 작업 내용, 작업 마감 날짜를 </w:t>
            </w:r>
            <w:proofErr w:type="gramStart"/>
            <w:r w:rsidRPr="00B0767A">
              <w:rPr>
                <w:rFonts w:asciiTheme="minorHAnsi" w:eastAsiaTheme="minorHAnsi" w:hAnsiTheme="minorHAnsi"/>
              </w:rPr>
              <w:t>수정 한다</w:t>
            </w:r>
            <w:proofErr w:type="gramEnd"/>
            <w:r w:rsidRPr="00B0767A">
              <w:rPr>
                <w:rFonts w:asciiTheme="minorHAnsi" w:eastAsiaTheme="minorHAnsi" w:hAnsiTheme="minorHAnsi"/>
              </w:rPr>
              <w:t>.</w:t>
            </w:r>
          </w:p>
        </w:tc>
      </w:tr>
      <w:tr w:rsidR="00B0767A" w:rsidRPr="00B0767A" w14:paraId="5B313B83" w14:textId="77777777" w:rsidTr="006B3B3E">
        <w:tc>
          <w:tcPr>
            <w:tcW w:w="1550" w:type="dxa"/>
            <w:shd w:val="clear" w:color="auto" w:fill="CCCCCC"/>
            <w:vAlign w:val="center"/>
          </w:tcPr>
          <w:p w14:paraId="4221611A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1596F492" w14:textId="6435F4B1" w:rsidR="0087756B" w:rsidRPr="00B0767A" w:rsidRDefault="0087756B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5B02FE4A" w14:textId="77777777" w:rsidTr="006B3B3E">
        <w:tc>
          <w:tcPr>
            <w:tcW w:w="1550" w:type="dxa"/>
            <w:shd w:val="clear" w:color="auto" w:fill="CCCCCC"/>
            <w:vAlign w:val="center"/>
          </w:tcPr>
          <w:p w14:paraId="0AC4EC75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3FAFEC24" w14:textId="625F90E2" w:rsidR="0087756B" w:rsidRPr="00B0767A" w:rsidRDefault="0087756B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기존 작업이 존재한 상태여야 한다.</w:t>
            </w:r>
          </w:p>
        </w:tc>
      </w:tr>
      <w:tr w:rsidR="00B0767A" w:rsidRPr="00B0767A" w14:paraId="595ED350" w14:textId="77777777" w:rsidTr="006B3B3E">
        <w:tc>
          <w:tcPr>
            <w:tcW w:w="1550" w:type="dxa"/>
            <w:shd w:val="clear" w:color="auto" w:fill="CCCCCC"/>
            <w:vAlign w:val="center"/>
          </w:tcPr>
          <w:p w14:paraId="1CE2353A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2D20AB78" w14:textId="279118DC" w:rsidR="0087756B" w:rsidRPr="00B0767A" w:rsidRDefault="0087756B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기존 작업 작성 화면이 출력된다.</w:t>
            </w:r>
          </w:p>
        </w:tc>
      </w:tr>
      <w:tr w:rsidR="002443AA" w:rsidRPr="00B0767A" w14:paraId="06DEAD3A" w14:textId="77777777" w:rsidTr="006B3B3E">
        <w:tc>
          <w:tcPr>
            <w:tcW w:w="1550" w:type="dxa"/>
            <w:vMerge w:val="restart"/>
            <w:shd w:val="clear" w:color="auto" w:fill="CCCCCC"/>
            <w:vAlign w:val="center"/>
          </w:tcPr>
          <w:p w14:paraId="25DD9129" w14:textId="77777777" w:rsidR="002443AA" w:rsidRPr="00B0767A" w:rsidRDefault="002443AA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016975A" w14:textId="5B4B7F9F" w:rsidR="002443AA" w:rsidRPr="00B0767A" w:rsidRDefault="002443AA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B0767A">
              <w:rPr>
                <w:rFonts w:asciiTheme="minorHAnsi" w:eastAsiaTheme="minorHAnsi" w:hAnsiTheme="minorHAnsi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DB94025" w14:textId="14E3B8FC" w:rsidR="002443AA" w:rsidRPr="00B0767A" w:rsidRDefault="002443AA" w:rsidP="0087756B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B0767A">
              <w:rPr>
                <w:rFonts w:asciiTheme="minorHAnsi" w:eastAsiaTheme="minorHAnsi" w:hAnsiTheme="minorHAnsi"/>
              </w:rPr>
              <w:t>사용자는 작업 수정 버튼을 누른다.</w:t>
            </w:r>
          </w:p>
        </w:tc>
      </w:tr>
      <w:tr w:rsidR="002443AA" w:rsidRPr="00B0767A" w14:paraId="1C3263BF" w14:textId="77777777" w:rsidTr="006B3B3E">
        <w:tc>
          <w:tcPr>
            <w:tcW w:w="1550" w:type="dxa"/>
            <w:vMerge/>
            <w:shd w:val="clear" w:color="auto" w:fill="CCCCCC"/>
            <w:vAlign w:val="center"/>
          </w:tcPr>
          <w:p w14:paraId="27A83F1F" w14:textId="77777777" w:rsidR="002443AA" w:rsidRPr="00B0767A" w:rsidRDefault="002443AA" w:rsidP="0087756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C8A52D0" w14:textId="7F3C46A1" w:rsidR="002443AA" w:rsidRPr="00B0767A" w:rsidRDefault="002443AA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197EB7F" w14:textId="1731B2FC" w:rsidR="002443AA" w:rsidRPr="00B0767A" w:rsidRDefault="002443AA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 xml:space="preserve">화면에 ‘수정사항을 </w:t>
            </w:r>
            <w:proofErr w:type="spellStart"/>
            <w:r w:rsidRPr="00B0767A">
              <w:rPr>
                <w:rFonts w:asciiTheme="minorHAnsi" w:eastAsiaTheme="minorHAnsi" w:hAnsiTheme="minorHAnsi"/>
              </w:rPr>
              <w:t>저장하시겠습니까</w:t>
            </w:r>
            <w:proofErr w:type="spellEnd"/>
            <w:r w:rsidRPr="00B0767A">
              <w:rPr>
                <w:rFonts w:asciiTheme="minorHAnsi" w:eastAsiaTheme="minorHAnsi" w:hAnsiTheme="minorHAnsi"/>
              </w:rPr>
              <w:t>?’문구를 출력한다.</w:t>
            </w:r>
          </w:p>
        </w:tc>
      </w:tr>
      <w:tr w:rsidR="002443AA" w:rsidRPr="00B0767A" w14:paraId="5CE1D46E" w14:textId="77777777" w:rsidTr="006B3B3E">
        <w:tc>
          <w:tcPr>
            <w:tcW w:w="1550" w:type="dxa"/>
            <w:vMerge/>
            <w:shd w:val="clear" w:color="auto" w:fill="CCCCCC"/>
            <w:vAlign w:val="center"/>
          </w:tcPr>
          <w:p w14:paraId="1C8D5EE4" w14:textId="77777777" w:rsidR="002443AA" w:rsidRPr="00B0767A" w:rsidRDefault="002443AA" w:rsidP="0087756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67E1336" w14:textId="3E54A628" w:rsidR="002443AA" w:rsidRPr="00B0767A" w:rsidRDefault="002443AA" w:rsidP="0087756B">
            <w:pPr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DB3FC45" w14:textId="50771895" w:rsidR="002443AA" w:rsidRPr="00B0767A" w:rsidRDefault="002443AA" w:rsidP="0087756B">
            <w:pPr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/>
              </w:rPr>
              <w:t>데이터베이스에 작성내용이 저장된다.</w:t>
            </w:r>
          </w:p>
        </w:tc>
      </w:tr>
      <w:tr w:rsidR="00B0767A" w:rsidRPr="00B0767A" w14:paraId="6D464C03" w14:textId="77777777" w:rsidTr="006B3B3E">
        <w:tc>
          <w:tcPr>
            <w:tcW w:w="1550" w:type="dxa"/>
            <w:shd w:val="clear" w:color="auto" w:fill="CCCCCC"/>
            <w:vAlign w:val="center"/>
          </w:tcPr>
          <w:p w14:paraId="54294C7C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F68106E" w14:textId="4FB49D26" w:rsidR="0087756B" w:rsidRPr="00B0767A" w:rsidRDefault="0087756B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B0767A">
              <w:rPr>
                <w:rFonts w:asciiTheme="minorHAnsi" w:eastAsiaTheme="minorHAnsi" w:hAnsiTheme="minorHAnsi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64B2E91" w14:textId="5EFD8967" w:rsidR="0087756B" w:rsidRPr="00B0767A" w:rsidRDefault="0087756B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B0767A">
              <w:rPr>
                <w:rFonts w:asciiTheme="minorHAnsi" w:eastAsiaTheme="minorHAnsi" w:hAnsiTheme="minorHAnsi"/>
              </w:rPr>
              <w:t xml:space="preserve">사용자가 </w:t>
            </w:r>
            <w:proofErr w:type="spellStart"/>
            <w:r w:rsidRPr="00B0767A">
              <w:rPr>
                <w:rFonts w:asciiTheme="minorHAnsi" w:eastAsiaTheme="minorHAnsi" w:hAnsiTheme="minorHAnsi"/>
              </w:rPr>
              <w:t>아니오를</w:t>
            </w:r>
            <w:proofErr w:type="spellEnd"/>
            <w:r w:rsidRPr="00B0767A">
              <w:rPr>
                <w:rFonts w:asciiTheme="minorHAnsi" w:eastAsiaTheme="minorHAnsi" w:hAnsiTheme="minorHAnsi"/>
              </w:rPr>
              <w:t xml:space="preserve"> 선택한 경우 작업이 추가되지 않으며 B02로 되돌아간다.</w:t>
            </w:r>
          </w:p>
        </w:tc>
      </w:tr>
      <w:tr w:rsidR="00B0767A" w:rsidRPr="00B0767A" w14:paraId="11ECD461" w14:textId="77777777" w:rsidTr="006B3B3E">
        <w:tc>
          <w:tcPr>
            <w:tcW w:w="1550" w:type="dxa"/>
            <w:shd w:val="clear" w:color="auto" w:fill="CCCCCC"/>
            <w:vAlign w:val="center"/>
          </w:tcPr>
          <w:p w14:paraId="7E75BBBD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5B040F8" w14:textId="19366153" w:rsidR="0087756B" w:rsidRPr="00B0767A" w:rsidRDefault="0087756B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37715594" w14:textId="56407E26" w:rsidR="0087756B" w:rsidRPr="00B0767A" w:rsidRDefault="0087756B" w:rsidP="0087756B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14:paraId="093478A5" w14:textId="77777777" w:rsidTr="006B3B3E">
        <w:tc>
          <w:tcPr>
            <w:tcW w:w="1550" w:type="dxa"/>
            <w:vMerge w:val="restart"/>
            <w:shd w:val="clear" w:color="auto" w:fill="CCCCCC"/>
            <w:vAlign w:val="center"/>
          </w:tcPr>
          <w:p w14:paraId="09008FC4" w14:textId="77777777" w:rsidR="002443AA" w:rsidRPr="00B0767A" w:rsidRDefault="002443AA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59805AD" w14:textId="3C6F552C" w:rsidR="002443AA" w:rsidRPr="00B0767A" w:rsidRDefault="002443AA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641EB5E2" w14:textId="1623597F" w:rsidR="002443AA" w:rsidRPr="00B0767A" w:rsidRDefault="002443AA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B01 → B02 → B03</w:t>
            </w:r>
          </w:p>
        </w:tc>
      </w:tr>
      <w:tr w:rsidR="002443AA" w:rsidRPr="00B0767A" w14:paraId="4FE72D2E" w14:textId="77777777" w:rsidTr="006B3B3E">
        <w:tc>
          <w:tcPr>
            <w:tcW w:w="1550" w:type="dxa"/>
            <w:vMerge/>
            <w:shd w:val="clear" w:color="auto" w:fill="CCCCCC"/>
            <w:vAlign w:val="center"/>
          </w:tcPr>
          <w:p w14:paraId="702A43A8" w14:textId="77777777" w:rsidR="002443AA" w:rsidRPr="00B0767A" w:rsidRDefault="002443AA" w:rsidP="0087756B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207279D2" w14:textId="652D0ED0" w:rsidR="002443AA" w:rsidRPr="00B0767A" w:rsidRDefault="002443AA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62B83571" w14:textId="0C9E2BD0" w:rsidR="002443AA" w:rsidRPr="00B0767A" w:rsidRDefault="002443AA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B01 → B02 → A02-1 → B02</w:t>
            </w:r>
          </w:p>
        </w:tc>
      </w:tr>
    </w:tbl>
    <w:p w14:paraId="67628CCE" w14:textId="77777777" w:rsidR="00250E5E" w:rsidRPr="00B0767A" w:rsidRDefault="00250E5E" w:rsidP="004221DF">
      <w:pPr>
        <w:rPr>
          <w:rFonts w:asciiTheme="minorHAnsi" w:eastAsiaTheme="minorHAnsi" w:hAnsiTheme="minorHAnsi"/>
        </w:rPr>
      </w:pPr>
    </w:p>
    <w:p w14:paraId="10D36E91" w14:textId="77777777" w:rsidR="007A10FD" w:rsidRPr="00B0767A" w:rsidRDefault="007A10FD" w:rsidP="004221DF">
      <w:pPr>
        <w:rPr>
          <w:rFonts w:asciiTheme="minorHAnsi" w:eastAsiaTheme="minorHAnsi" w:hAnsiTheme="minorHAnsi"/>
        </w:rPr>
      </w:pPr>
    </w:p>
    <w:p w14:paraId="0197275D" w14:textId="5EFC7E7E" w:rsidR="007A10FD" w:rsidRPr="00B0767A" w:rsidRDefault="007A10FD" w:rsidP="004221DF">
      <w:pPr>
        <w:rPr>
          <w:rFonts w:asciiTheme="minorHAnsi" w:eastAsiaTheme="minorHAnsi" w:hAnsiTheme="minorHAnsi"/>
          <w:b/>
        </w:rPr>
      </w:pPr>
      <w:r w:rsidRPr="00B0767A">
        <w:rPr>
          <w:rStyle w:val="ae"/>
          <w:rFonts w:asciiTheme="minorHAnsi" w:eastAsiaTheme="minorHAnsi" w:hAnsiTheme="minorHAnsi"/>
          <w:b/>
          <w:color w:val="auto"/>
        </w:rPr>
        <w:lastRenderedPageBreak/>
        <w:t>UC00</w:t>
      </w:r>
      <w:r w:rsidR="00250E5E" w:rsidRPr="00B0767A">
        <w:rPr>
          <w:rStyle w:val="ae"/>
          <w:rFonts w:asciiTheme="minorHAnsi" w:eastAsiaTheme="minorHAnsi" w:hAnsiTheme="minorHAnsi"/>
          <w:b/>
          <w:color w:val="auto"/>
        </w:rPr>
        <w:t>3</w:t>
      </w:r>
      <w:r w:rsidRPr="00B0767A">
        <w:rPr>
          <w:rStyle w:val="ae"/>
          <w:rFonts w:asciiTheme="minorHAnsi" w:eastAsiaTheme="minorHAnsi" w:hAnsiTheme="minorHAnsi"/>
          <w:b/>
          <w:color w:val="auto"/>
        </w:rPr>
        <w:t xml:space="preserve">: </w:t>
      </w:r>
      <w:bookmarkStart w:id="18" w:name="_Hlk132556758"/>
      <w:r w:rsidR="00250E5E" w:rsidRPr="00B0767A">
        <w:rPr>
          <w:rFonts w:asciiTheme="minorHAnsi" w:eastAsiaTheme="minorHAnsi" w:hAnsiTheme="minorHAnsi" w:cs="돋움" w:hint="eastAsia"/>
          <w:b/>
          <w:szCs w:val="20"/>
        </w:rPr>
        <w:t>작업을 삭제한다.</w:t>
      </w:r>
      <w:bookmarkEnd w:id="18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4882209F" w14:textId="77777777" w:rsidTr="00C32B9F">
        <w:tc>
          <w:tcPr>
            <w:tcW w:w="1550" w:type="dxa"/>
            <w:shd w:val="clear" w:color="auto" w:fill="CCCCCC"/>
            <w:vAlign w:val="center"/>
          </w:tcPr>
          <w:p w14:paraId="1532BF52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6E273D2" w14:textId="25E685DF" w:rsidR="007A10FD" w:rsidRPr="002443AA" w:rsidRDefault="00B037E1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기존에 작성한 작업을 삭제한다.</w:t>
            </w:r>
          </w:p>
        </w:tc>
      </w:tr>
      <w:tr w:rsidR="00B0767A" w:rsidRPr="00B0767A" w14:paraId="705BD585" w14:textId="77777777" w:rsidTr="003C6492">
        <w:tc>
          <w:tcPr>
            <w:tcW w:w="1550" w:type="dxa"/>
            <w:shd w:val="clear" w:color="auto" w:fill="CCCCCC"/>
            <w:vAlign w:val="center"/>
          </w:tcPr>
          <w:p w14:paraId="432A4BBA" w14:textId="77777777" w:rsidR="0015423C" w:rsidRPr="00B0767A" w:rsidRDefault="0015423C" w:rsidP="0015423C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48A801DA" w14:textId="4A7A8C37" w:rsidR="0015423C" w:rsidRPr="002443AA" w:rsidRDefault="0015423C" w:rsidP="0015423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63353BC8" w14:textId="77777777" w:rsidTr="003C6492">
        <w:tc>
          <w:tcPr>
            <w:tcW w:w="1550" w:type="dxa"/>
            <w:shd w:val="clear" w:color="auto" w:fill="CCCCCC"/>
            <w:vAlign w:val="center"/>
          </w:tcPr>
          <w:p w14:paraId="0E1B3A8B" w14:textId="77777777" w:rsidR="0015423C" w:rsidRPr="00B0767A" w:rsidRDefault="0015423C" w:rsidP="0015423C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45A19746" w14:textId="79668162" w:rsidR="0015423C" w:rsidRPr="002443AA" w:rsidRDefault="0015423C" w:rsidP="0015423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사용자가 작업을 추가한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상태여야한다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.</w:t>
            </w:r>
          </w:p>
        </w:tc>
      </w:tr>
      <w:tr w:rsidR="00B0767A" w:rsidRPr="00B0767A" w14:paraId="2337E8B4" w14:textId="77777777" w:rsidTr="003C6492">
        <w:tc>
          <w:tcPr>
            <w:tcW w:w="1550" w:type="dxa"/>
            <w:shd w:val="clear" w:color="auto" w:fill="CCCCCC"/>
            <w:vAlign w:val="center"/>
          </w:tcPr>
          <w:p w14:paraId="0C436251" w14:textId="77777777" w:rsidR="0015423C" w:rsidRPr="00B0767A" w:rsidRDefault="0015423C" w:rsidP="0015423C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101F7E2B" w14:textId="4BCD451A" w:rsidR="0015423C" w:rsidRPr="002443AA" w:rsidRDefault="0015423C" w:rsidP="0015423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기존의 작성했던 작업이 삭제된다.</w:t>
            </w:r>
          </w:p>
        </w:tc>
      </w:tr>
      <w:tr w:rsidR="002443AA" w:rsidRPr="00B0767A" w14:paraId="5417614D" w14:textId="77777777" w:rsidTr="0062013D">
        <w:tc>
          <w:tcPr>
            <w:tcW w:w="1550" w:type="dxa"/>
            <w:vMerge w:val="restart"/>
            <w:shd w:val="clear" w:color="auto" w:fill="CCCCCC"/>
            <w:vAlign w:val="center"/>
          </w:tcPr>
          <w:p w14:paraId="32E6F3E5" w14:textId="77777777" w:rsidR="002443AA" w:rsidRPr="00B0767A" w:rsidRDefault="002443AA" w:rsidP="00167E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1275C00" w14:textId="1FFC281F" w:rsidR="002443AA" w:rsidRPr="002443AA" w:rsidRDefault="002443AA" w:rsidP="00167E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E01549A" w14:textId="23BA20DF" w:rsidR="002443AA" w:rsidRPr="002443AA" w:rsidRDefault="002443AA" w:rsidP="00167E9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사용자는 삭제하고자 하는 작업을 선택한다.</w:t>
            </w:r>
          </w:p>
        </w:tc>
      </w:tr>
      <w:tr w:rsidR="002443AA" w:rsidRPr="00B0767A" w14:paraId="79A6FD9D" w14:textId="77777777" w:rsidTr="0062013D">
        <w:tc>
          <w:tcPr>
            <w:tcW w:w="1550" w:type="dxa"/>
            <w:vMerge/>
            <w:shd w:val="clear" w:color="auto" w:fill="CCCCCC"/>
            <w:vAlign w:val="center"/>
          </w:tcPr>
          <w:p w14:paraId="1FFC9A25" w14:textId="77777777" w:rsidR="002443AA" w:rsidRPr="00B0767A" w:rsidRDefault="002443AA" w:rsidP="00167E9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8B248BF" w14:textId="368BCAD0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A9D8FEB" w14:textId="41B17112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화면에 ‘선택하신 작업을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삭제하시겠습니까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?’라는 문구를 출력한다.</w:t>
            </w:r>
          </w:p>
        </w:tc>
      </w:tr>
      <w:tr w:rsidR="002443AA" w:rsidRPr="00B0767A" w14:paraId="6FC3897A" w14:textId="77777777" w:rsidTr="0062013D">
        <w:tc>
          <w:tcPr>
            <w:tcW w:w="1550" w:type="dxa"/>
            <w:vMerge/>
            <w:shd w:val="clear" w:color="auto" w:fill="CCCCCC"/>
            <w:vAlign w:val="center"/>
          </w:tcPr>
          <w:p w14:paraId="06FE416A" w14:textId="77777777" w:rsidR="002443AA" w:rsidRPr="00B0767A" w:rsidRDefault="002443AA" w:rsidP="00167E9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3202CFD" w14:textId="4F4B9555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46AC990" w14:textId="21ACB6E5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화면에 ‘예</w:t>
            </w:r>
            <w:proofErr w:type="gramStart"/>
            <w:r w:rsidRPr="002443AA">
              <w:rPr>
                <w:rFonts w:asciiTheme="minorHAnsi" w:eastAsiaTheme="minorHAnsi" w:hAnsiTheme="minorHAnsi"/>
              </w:rPr>
              <w:t>’ ,</w:t>
            </w:r>
            <w:proofErr w:type="gramEnd"/>
            <w:r w:rsidRPr="002443AA">
              <w:rPr>
                <w:rFonts w:asciiTheme="minorHAnsi" w:eastAsiaTheme="minorHAnsi" w:hAnsiTheme="minorHAnsi"/>
              </w:rPr>
              <w:t>’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아니오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’라는 문구를 출력한다.</w:t>
            </w:r>
          </w:p>
        </w:tc>
      </w:tr>
      <w:tr w:rsidR="002443AA" w:rsidRPr="00B0767A" w14:paraId="62C6AB86" w14:textId="77777777" w:rsidTr="0062013D">
        <w:tc>
          <w:tcPr>
            <w:tcW w:w="1550" w:type="dxa"/>
            <w:vMerge/>
            <w:shd w:val="clear" w:color="auto" w:fill="CCCCCC"/>
            <w:vAlign w:val="center"/>
          </w:tcPr>
          <w:p w14:paraId="7E149404" w14:textId="77777777" w:rsidR="002443AA" w:rsidRPr="00B0767A" w:rsidRDefault="002443AA" w:rsidP="00167E9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67F68AB" w14:textId="79F140EF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0DF54D8" w14:textId="3755178C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사용자는 ‘예’버튼을 선택한다.</w:t>
            </w:r>
          </w:p>
        </w:tc>
      </w:tr>
      <w:tr w:rsidR="002443AA" w:rsidRPr="00B0767A" w14:paraId="7D306C68" w14:textId="77777777" w:rsidTr="0062013D">
        <w:tc>
          <w:tcPr>
            <w:tcW w:w="1550" w:type="dxa"/>
            <w:vMerge/>
            <w:shd w:val="clear" w:color="auto" w:fill="CCCCCC"/>
            <w:vAlign w:val="center"/>
          </w:tcPr>
          <w:p w14:paraId="2D4C3AC5" w14:textId="77777777" w:rsidR="002443AA" w:rsidRPr="00B0767A" w:rsidRDefault="002443AA" w:rsidP="00167E9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0775980" w14:textId="5675201D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DB17DB5" w14:textId="665DD299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선택된 문서는 삭제된다</w:t>
            </w:r>
          </w:p>
        </w:tc>
      </w:tr>
      <w:tr w:rsidR="00B0767A" w:rsidRPr="00B0767A" w14:paraId="6B63443E" w14:textId="77777777" w:rsidTr="001B019F">
        <w:tc>
          <w:tcPr>
            <w:tcW w:w="1550" w:type="dxa"/>
            <w:shd w:val="clear" w:color="auto" w:fill="CCCCCC"/>
            <w:vAlign w:val="center"/>
          </w:tcPr>
          <w:p w14:paraId="165C68AC" w14:textId="77777777" w:rsidR="00167E9F" w:rsidRPr="00B0767A" w:rsidRDefault="00167E9F" w:rsidP="00167E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228530B" w14:textId="5CE99421" w:rsidR="00167E9F" w:rsidRPr="002443AA" w:rsidRDefault="00167E9F" w:rsidP="00167E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A03-1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006AE8E" w14:textId="07E4AEC7" w:rsidR="00167E9F" w:rsidRPr="002443AA" w:rsidRDefault="00167E9F" w:rsidP="00167E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사용자가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아니오를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 xml:space="preserve"> 선택한 경우 작업은 삭제되지 않으며 선택된 작업은 보존된다.</w:t>
            </w:r>
          </w:p>
        </w:tc>
      </w:tr>
      <w:tr w:rsidR="00B0767A" w:rsidRPr="00B0767A" w14:paraId="5A910714" w14:textId="77777777" w:rsidTr="00D73FC6">
        <w:tc>
          <w:tcPr>
            <w:tcW w:w="1550" w:type="dxa"/>
            <w:vMerge w:val="restart"/>
            <w:shd w:val="clear" w:color="auto" w:fill="CCCCCC"/>
            <w:vAlign w:val="center"/>
          </w:tcPr>
          <w:p w14:paraId="75F3A945" w14:textId="77777777" w:rsidR="00167E9F" w:rsidRPr="00B0767A" w:rsidRDefault="00167E9F" w:rsidP="00167E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FB1A917" w14:textId="466A4D06" w:rsidR="00167E9F" w:rsidRPr="002443AA" w:rsidRDefault="00167E9F" w:rsidP="00167E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E03-1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A744BE8" w14:textId="2F85B5E1" w:rsidR="00167E9F" w:rsidRPr="002443AA" w:rsidRDefault="00167E9F" w:rsidP="00167E9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사용자가 선택을 하지 않고 1분이 경과한 경우 ‘작업삭제를 다시 시도해주세요.’라는 문구를 화면에 출력한 후 본래의 화면으로 되돌아간다.</w:t>
            </w:r>
          </w:p>
        </w:tc>
      </w:tr>
      <w:tr w:rsidR="00B0767A" w:rsidRPr="00B0767A" w14:paraId="7813BCD8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08C97797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</w:tcPr>
          <w:p w14:paraId="33FD8FDB" w14:textId="77777777" w:rsidR="007A10FD" w:rsidRPr="002443AA" w:rsidRDefault="007A10FD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184A0A6" w14:textId="77777777" w:rsidR="007A10FD" w:rsidRPr="002443AA" w:rsidRDefault="007A10FD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Style w:val="ae"/>
                <w:rFonts w:asciiTheme="minorHAnsi" w:eastAsiaTheme="minorHAnsi" w:hAnsiTheme="minorHAnsi" w:hint="eastAsia"/>
                <w:color w:val="auto"/>
              </w:rPr>
              <w:t>..</w:t>
            </w:r>
          </w:p>
        </w:tc>
      </w:tr>
      <w:tr w:rsidR="002443AA" w:rsidRPr="00B0767A" w14:paraId="430BC285" w14:textId="77777777" w:rsidTr="007413D2">
        <w:tc>
          <w:tcPr>
            <w:tcW w:w="1550" w:type="dxa"/>
            <w:vMerge w:val="restart"/>
            <w:shd w:val="clear" w:color="auto" w:fill="CCCCCC"/>
            <w:vAlign w:val="center"/>
          </w:tcPr>
          <w:p w14:paraId="2840A1AE" w14:textId="77777777" w:rsidR="002443AA" w:rsidRPr="00B0767A" w:rsidRDefault="002443AA" w:rsidP="00167E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28769C0" w14:textId="6F176F9E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2FF0C6EA" w14:textId="3E925BBB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B03 → B04 → B05</w:t>
            </w:r>
          </w:p>
        </w:tc>
      </w:tr>
      <w:tr w:rsidR="002443AA" w:rsidRPr="00B0767A" w14:paraId="780A46DD" w14:textId="77777777" w:rsidTr="007413D2">
        <w:tc>
          <w:tcPr>
            <w:tcW w:w="1550" w:type="dxa"/>
            <w:vMerge/>
            <w:shd w:val="clear" w:color="auto" w:fill="CCCCCC"/>
            <w:vAlign w:val="center"/>
          </w:tcPr>
          <w:p w14:paraId="2965A5D8" w14:textId="77777777" w:rsidR="002443AA" w:rsidRPr="00B0767A" w:rsidRDefault="002443AA" w:rsidP="00167E9F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3B980711" w14:textId="0FD5FC90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5253E879" w14:textId="1F46DBCF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B03 → A03-1 → B01</w:t>
            </w:r>
          </w:p>
        </w:tc>
      </w:tr>
      <w:tr w:rsidR="002443AA" w:rsidRPr="00B0767A" w14:paraId="3D9CA5E5" w14:textId="77777777" w:rsidTr="007413D2">
        <w:tc>
          <w:tcPr>
            <w:tcW w:w="1550" w:type="dxa"/>
            <w:vMerge/>
            <w:shd w:val="clear" w:color="auto" w:fill="CCCCCC"/>
            <w:vAlign w:val="center"/>
          </w:tcPr>
          <w:p w14:paraId="3F85A444" w14:textId="77777777" w:rsidR="002443AA" w:rsidRPr="00B0767A" w:rsidRDefault="002443AA" w:rsidP="00167E9F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04FB903C" w14:textId="7C6B5037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41D904DF" w14:textId="3BF13AC7" w:rsidR="002443AA" w:rsidRPr="002443AA" w:rsidRDefault="002443AA" w:rsidP="00167E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B03 → E03-1</w:t>
            </w:r>
          </w:p>
        </w:tc>
      </w:tr>
    </w:tbl>
    <w:p w14:paraId="421E0467" w14:textId="77777777" w:rsidR="007A10FD" w:rsidRPr="00B0767A" w:rsidRDefault="007A10FD" w:rsidP="004221DF">
      <w:pPr>
        <w:rPr>
          <w:rFonts w:asciiTheme="minorHAnsi" w:eastAsiaTheme="minorHAnsi" w:hAnsiTheme="min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11528923" w14:textId="77777777" w:rsidTr="00C32B9F">
        <w:tc>
          <w:tcPr>
            <w:tcW w:w="1550" w:type="dxa"/>
            <w:shd w:val="clear" w:color="auto" w:fill="CCCCCC"/>
            <w:vAlign w:val="center"/>
          </w:tcPr>
          <w:p w14:paraId="43F709A8" w14:textId="77777777" w:rsidR="009F52CF" w:rsidRPr="00B0767A" w:rsidRDefault="009F52CF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73A4413" w14:textId="77777777" w:rsidR="009F52CF" w:rsidRPr="002443AA" w:rsidRDefault="009F52CF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기존에 작성한 작업을 삭제한다.</w:t>
            </w:r>
          </w:p>
        </w:tc>
      </w:tr>
      <w:tr w:rsidR="00B0767A" w:rsidRPr="00B0767A" w14:paraId="6A084E29" w14:textId="77777777" w:rsidTr="00C32B9F">
        <w:tc>
          <w:tcPr>
            <w:tcW w:w="1550" w:type="dxa"/>
            <w:shd w:val="clear" w:color="auto" w:fill="CCCCCC"/>
            <w:vAlign w:val="center"/>
          </w:tcPr>
          <w:p w14:paraId="2663BD7D" w14:textId="77777777" w:rsidR="009F52CF" w:rsidRPr="00B0767A" w:rsidRDefault="009F52CF" w:rsidP="009F52C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5B69199C" w14:textId="21EEBC3E" w:rsidR="009F52CF" w:rsidRPr="002443AA" w:rsidRDefault="009F52CF" w:rsidP="009F52C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관리자</w:t>
            </w:r>
          </w:p>
        </w:tc>
      </w:tr>
      <w:tr w:rsidR="00B0767A" w:rsidRPr="00B0767A" w14:paraId="58107D82" w14:textId="77777777" w:rsidTr="00C32B9F">
        <w:tc>
          <w:tcPr>
            <w:tcW w:w="1550" w:type="dxa"/>
            <w:shd w:val="clear" w:color="auto" w:fill="CCCCCC"/>
            <w:vAlign w:val="center"/>
          </w:tcPr>
          <w:p w14:paraId="5BAB6897" w14:textId="77777777" w:rsidR="009F52CF" w:rsidRPr="00B0767A" w:rsidRDefault="009F52CF" w:rsidP="009F52C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59D83FB2" w14:textId="642E97CB" w:rsidR="009F52CF" w:rsidRPr="002443AA" w:rsidRDefault="009F52CF" w:rsidP="009F52C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사용자가 작업을 추가한 상태여야 하며 해당 작업은 부적절해야 하다.</w:t>
            </w:r>
          </w:p>
        </w:tc>
      </w:tr>
      <w:tr w:rsidR="00B0767A" w:rsidRPr="00B0767A" w14:paraId="52D6B942" w14:textId="77777777" w:rsidTr="00C32B9F">
        <w:tc>
          <w:tcPr>
            <w:tcW w:w="1550" w:type="dxa"/>
            <w:shd w:val="clear" w:color="auto" w:fill="CCCCCC"/>
            <w:vAlign w:val="center"/>
          </w:tcPr>
          <w:p w14:paraId="0BABC902" w14:textId="77777777" w:rsidR="009F52CF" w:rsidRPr="00B0767A" w:rsidRDefault="009F52CF" w:rsidP="009F52C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584B10F7" w14:textId="1E9BBB7C" w:rsidR="009F52CF" w:rsidRPr="002443AA" w:rsidRDefault="009F52CF" w:rsidP="009F52C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기존의 작성했던 작업이 삭제된다.</w:t>
            </w:r>
          </w:p>
        </w:tc>
      </w:tr>
      <w:tr w:rsidR="002443AA" w:rsidRPr="00B0767A" w14:paraId="56B0FE75" w14:textId="77777777" w:rsidTr="00C32B9F">
        <w:tc>
          <w:tcPr>
            <w:tcW w:w="1550" w:type="dxa"/>
            <w:vMerge w:val="restart"/>
            <w:shd w:val="clear" w:color="auto" w:fill="CCCCCC"/>
            <w:vAlign w:val="center"/>
          </w:tcPr>
          <w:p w14:paraId="128DF78A" w14:textId="77777777" w:rsidR="002443AA" w:rsidRPr="00B0767A" w:rsidRDefault="002443AA" w:rsidP="00B7617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B5E2573" w14:textId="47A1B381" w:rsidR="002443AA" w:rsidRPr="002443AA" w:rsidRDefault="002443AA" w:rsidP="00B76174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5CF8F16" w14:textId="6AA076DA" w:rsidR="002443AA" w:rsidRPr="002443AA" w:rsidRDefault="002443AA" w:rsidP="00B76174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관리자는 부적절한 작업을 삭제한다.</w:t>
            </w:r>
          </w:p>
        </w:tc>
      </w:tr>
      <w:tr w:rsidR="002443AA" w:rsidRPr="00B0767A" w14:paraId="07DF25B6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5F1EA292" w14:textId="77777777" w:rsidR="002443AA" w:rsidRPr="00B0767A" w:rsidRDefault="002443AA" w:rsidP="00B7617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54FB39A" w14:textId="7792495E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DA9D863" w14:textId="4F88B960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화면에 ‘선택하신 작업은 부적절하다고 판단된 것이며 이를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삭제시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복구가 불가능합니다.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삭제하시겠습니까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?’라는 문구를 출력한다.</w:t>
            </w:r>
          </w:p>
        </w:tc>
      </w:tr>
      <w:tr w:rsidR="002443AA" w:rsidRPr="00B0767A" w14:paraId="4DB0218C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16B65F22" w14:textId="77777777" w:rsidR="002443AA" w:rsidRPr="00B0767A" w:rsidRDefault="002443AA" w:rsidP="00B7617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D6C4EAD" w14:textId="6B085273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F132CF2" w14:textId="4AF742E7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화면에 ‘예</w:t>
            </w:r>
            <w:proofErr w:type="gramStart"/>
            <w:r w:rsidRPr="002443AA">
              <w:rPr>
                <w:rFonts w:asciiTheme="minorHAnsi" w:eastAsiaTheme="minorHAnsi" w:hAnsiTheme="minorHAnsi"/>
              </w:rPr>
              <w:t>’ ,</w:t>
            </w:r>
            <w:proofErr w:type="gramEnd"/>
            <w:r w:rsidRPr="002443AA">
              <w:rPr>
                <w:rFonts w:asciiTheme="minorHAnsi" w:eastAsiaTheme="minorHAnsi" w:hAnsiTheme="minorHAnsi"/>
              </w:rPr>
              <w:t>’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아니오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’라는 문구를 출력한다.</w:t>
            </w:r>
          </w:p>
        </w:tc>
      </w:tr>
      <w:tr w:rsidR="002443AA" w:rsidRPr="00B0767A" w14:paraId="4CBF8A95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7903C568" w14:textId="77777777" w:rsidR="002443AA" w:rsidRPr="00B0767A" w:rsidRDefault="002443AA" w:rsidP="00B7617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0B926E9" w14:textId="2D818A8E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A16837F" w14:textId="582EFEBB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관리자는 ‘예’버튼을 선택한다.</w:t>
            </w:r>
          </w:p>
        </w:tc>
      </w:tr>
      <w:tr w:rsidR="002443AA" w:rsidRPr="00B0767A" w14:paraId="7AD6BCA8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6B346240" w14:textId="77777777" w:rsidR="002443AA" w:rsidRPr="00B0767A" w:rsidRDefault="002443AA" w:rsidP="00B7617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3AA0F36" w14:textId="7A4111D5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E165C11" w14:textId="5919D366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관리자가 문서를 예를 선택하면 사용자에게 ‘해당작업은 부적절하다고 판단되어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삭제처리됩니다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.’라는 알림을 전송 후 작업이 삭제된다.</w:t>
            </w:r>
          </w:p>
        </w:tc>
      </w:tr>
      <w:tr w:rsidR="00B0767A" w:rsidRPr="00B0767A" w14:paraId="07EC05B2" w14:textId="77777777" w:rsidTr="00C32B9F">
        <w:tc>
          <w:tcPr>
            <w:tcW w:w="1550" w:type="dxa"/>
            <w:vMerge w:val="restart"/>
            <w:shd w:val="clear" w:color="auto" w:fill="CCCCCC"/>
            <w:vAlign w:val="center"/>
          </w:tcPr>
          <w:p w14:paraId="1B1079FC" w14:textId="77777777" w:rsidR="00B76174" w:rsidRPr="00B0767A" w:rsidRDefault="00B76174" w:rsidP="00B7617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2248340" w14:textId="642AA09D" w:rsidR="00B76174" w:rsidRPr="002443AA" w:rsidRDefault="00B76174" w:rsidP="00B76174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bCs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  <w:bCs/>
              </w:rPr>
              <w:t>A03-1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DCC0BC3" w14:textId="6083E643" w:rsidR="00B76174" w:rsidRPr="002443AA" w:rsidRDefault="00B76174" w:rsidP="00B76174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bCs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  <w:bCs/>
              </w:rPr>
              <w:t xml:space="preserve">관리자가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  <w:bCs/>
              </w:rPr>
              <w:t>아니오를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  <w:bCs/>
              </w:rPr>
              <w:t xml:space="preserve"> 선택한 경우 작업은 삭제되지 않으며 선택</w:t>
            </w:r>
            <w:r w:rsidRPr="002443AA">
              <w:rPr>
                <w:rFonts w:asciiTheme="minorHAnsi" w:eastAsiaTheme="minorHAnsi" w:hAnsiTheme="minorHAnsi"/>
                <w:b w:val="0"/>
                <w:bCs/>
              </w:rPr>
              <w:lastRenderedPageBreak/>
              <w:t>된 작업은 보존된다.</w:t>
            </w:r>
          </w:p>
        </w:tc>
      </w:tr>
      <w:tr w:rsidR="00B0767A" w:rsidRPr="00B0767A" w14:paraId="4B6524B7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04A32694" w14:textId="77777777" w:rsidR="009F52CF" w:rsidRPr="00B0767A" w:rsidRDefault="009F52CF" w:rsidP="00C32B9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</w:tcPr>
          <w:p w14:paraId="020BB5FD" w14:textId="77777777" w:rsidR="009F52CF" w:rsidRPr="002443AA" w:rsidRDefault="009F52CF" w:rsidP="00C32B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bCs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651638F" w14:textId="77777777" w:rsidR="009F52CF" w:rsidRPr="002443AA" w:rsidRDefault="009F52CF" w:rsidP="00C32B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bCs/>
                <w:color w:val="auto"/>
                <w:szCs w:val="24"/>
              </w:rPr>
            </w:pPr>
          </w:p>
        </w:tc>
      </w:tr>
      <w:tr w:rsidR="00B0767A" w:rsidRPr="00B0767A" w14:paraId="0A5F5875" w14:textId="77777777" w:rsidTr="00C32B9F">
        <w:tc>
          <w:tcPr>
            <w:tcW w:w="1550" w:type="dxa"/>
            <w:vMerge w:val="restart"/>
            <w:shd w:val="clear" w:color="auto" w:fill="CCCCCC"/>
            <w:vAlign w:val="center"/>
          </w:tcPr>
          <w:p w14:paraId="023E6111" w14:textId="77777777" w:rsidR="00B76174" w:rsidRPr="00B0767A" w:rsidRDefault="00B76174" w:rsidP="00B7617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E1E81D3" w14:textId="6762FDDF" w:rsidR="00B76174" w:rsidRPr="002443AA" w:rsidRDefault="00B76174" w:rsidP="00B76174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bCs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  <w:bCs/>
              </w:rPr>
              <w:t>E03-1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3673B6B" w14:textId="630AD703" w:rsidR="00B76174" w:rsidRPr="002443AA" w:rsidRDefault="00B76174" w:rsidP="00B76174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bCs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  <w:bCs/>
              </w:rPr>
              <w:t>사용자가 선택을 하지 않고 1분이 경과한 경우 ‘작업삭제를 다시 시도해주세요.’라는 문구를 화면에 출력한 후 본래의 화면으로 되돌아간다.</w:t>
            </w:r>
          </w:p>
        </w:tc>
      </w:tr>
      <w:tr w:rsidR="00B0767A" w:rsidRPr="00B0767A" w14:paraId="4DC7BFED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1A4C5D79" w14:textId="77777777" w:rsidR="00B76174" w:rsidRPr="00B0767A" w:rsidRDefault="00B76174" w:rsidP="00B76174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EAAA207" w14:textId="31E785E7" w:rsidR="00B76174" w:rsidRPr="002443AA" w:rsidRDefault="00B76174" w:rsidP="00B76174">
            <w:pPr>
              <w:pStyle w:val="af"/>
              <w:rPr>
                <w:rFonts w:asciiTheme="minorHAnsi" w:eastAsiaTheme="minorHAnsi" w:hAnsiTheme="minorHAnsi"/>
                <w:b w:val="0"/>
                <w:bCs/>
              </w:rPr>
            </w:pPr>
            <w:r w:rsidRPr="002443AA">
              <w:rPr>
                <w:rFonts w:asciiTheme="minorHAnsi" w:eastAsiaTheme="minorHAnsi" w:hAnsiTheme="minorHAnsi"/>
                <w:b w:val="0"/>
                <w:bCs/>
              </w:rPr>
              <w:t>E05-1.1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316D3C9" w14:textId="1A08B368" w:rsidR="00B76174" w:rsidRPr="002443AA" w:rsidRDefault="00B76174" w:rsidP="00B76174">
            <w:pPr>
              <w:pStyle w:val="af"/>
              <w:jc w:val="both"/>
              <w:rPr>
                <w:rFonts w:asciiTheme="minorHAnsi" w:eastAsiaTheme="minorHAnsi" w:hAnsiTheme="minorHAnsi"/>
                <w:b w:val="0"/>
                <w:bCs/>
              </w:rPr>
            </w:pPr>
            <w:r w:rsidRPr="002443AA">
              <w:rPr>
                <w:rFonts w:asciiTheme="minorHAnsi" w:eastAsiaTheme="minorHAnsi" w:hAnsiTheme="minorHAnsi"/>
                <w:b w:val="0"/>
                <w:bCs/>
              </w:rPr>
              <w:t>관리자가 삭제한 작업이 부적절하지 않다고 판단된 경우 작업이 복구된다.</w:t>
            </w:r>
          </w:p>
        </w:tc>
      </w:tr>
      <w:tr w:rsidR="00B0767A" w:rsidRPr="00B0767A" w14:paraId="6851F57E" w14:textId="77777777" w:rsidTr="001660A8">
        <w:tc>
          <w:tcPr>
            <w:tcW w:w="1550" w:type="dxa"/>
            <w:vMerge/>
            <w:shd w:val="clear" w:color="auto" w:fill="CCCCCC"/>
            <w:vAlign w:val="center"/>
          </w:tcPr>
          <w:p w14:paraId="06D13927" w14:textId="77777777" w:rsidR="00B76174" w:rsidRPr="00B0767A" w:rsidRDefault="00B76174" w:rsidP="00B76174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38A4CEF" w14:textId="5AD75101" w:rsidR="00B76174" w:rsidRPr="002443AA" w:rsidRDefault="00B76174" w:rsidP="00B76174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E05-1.2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BB63668" w14:textId="19216D9A" w:rsidR="00B76174" w:rsidRPr="002443AA" w:rsidRDefault="00B76174" w:rsidP="00B76174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사용자에게 ‘해당 작업은 부적절하다고 잘못 판단되어 삭제되었으나 검토 후 부적절하지 않아 복구되었습니다. 이용에 불편을 드려 죄송합니다.’ 알림을 전송한다.</w:t>
            </w:r>
          </w:p>
        </w:tc>
      </w:tr>
      <w:tr w:rsidR="002443AA" w:rsidRPr="00B0767A" w14:paraId="63DD81B0" w14:textId="77777777" w:rsidTr="00C32B9F">
        <w:tc>
          <w:tcPr>
            <w:tcW w:w="1550" w:type="dxa"/>
            <w:vMerge w:val="restart"/>
            <w:shd w:val="clear" w:color="auto" w:fill="CCCCCC"/>
            <w:vAlign w:val="center"/>
          </w:tcPr>
          <w:p w14:paraId="2B43C814" w14:textId="77777777" w:rsidR="002443AA" w:rsidRPr="00B0767A" w:rsidRDefault="002443AA" w:rsidP="00B7617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25F70EB" w14:textId="4BC3DF81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SN001</w:t>
            </w:r>
          </w:p>
        </w:tc>
        <w:tc>
          <w:tcPr>
            <w:tcW w:w="6042" w:type="dxa"/>
            <w:vAlign w:val="center"/>
          </w:tcPr>
          <w:p w14:paraId="027BD66B" w14:textId="38EDF779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B01 → B02 → B03 → B04 → B05</w:t>
            </w:r>
          </w:p>
        </w:tc>
      </w:tr>
      <w:tr w:rsidR="002443AA" w:rsidRPr="00B0767A" w14:paraId="5C026F07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43C52D55" w14:textId="77777777" w:rsidR="002443AA" w:rsidRPr="00B0767A" w:rsidRDefault="002443AA" w:rsidP="00B76174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7E68F20A" w14:textId="3967C737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SN002</w:t>
            </w:r>
          </w:p>
        </w:tc>
        <w:tc>
          <w:tcPr>
            <w:tcW w:w="6042" w:type="dxa"/>
            <w:vAlign w:val="center"/>
          </w:tcPr>
          <w:p w14:paraId="1B1A5382" w14:textId="39C60512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 xml:space="preserve">B01 → B02 → B03 → A03-1 </w:t>
            </w:r>
          </w:p>
        </w:tc>
      </w:tr>
      <w:tr w:rsidR="002443AA" w:rsidRPr="00B0767A" w14:paraId="5F940D5F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646A4059" w14:textId="77777777" w:rsidR="002443AA" w:rsidRPr="00B0767A" w:rsidRDefault="002443AA" w:rsidP="00B76174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5B338A3F" w14:textId="04C305CC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SN003</w:t>
            </w:r>
          </w:p>
        </w:tc>
        <w:tc>
          <w:tcPr>
            <w:tcW w:w="6042" w:type="dxa"/>
            <w:vAlign w:val="center"/>
          </w:tcPr>
          <w:p w14:paraId="634B6CA6" w14:textId="59ACC15E" w:rsidR="002443AA" w:rsidRPr="002443AA" w:rsidRDefault="002443AA" w:rsidP="00B76174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 xml:space="preserve">B01 → B02 → B03 → E03-1 </w:t>
            </w:r>
          </w:p>
        </w:tc>
      </w:tr>
      <w:tr w:rsidR="002443AA" w:rsidRPr="00B0767A" w14:paraId="61AFA335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34B8255C" w14:textId="77777777" w:rsidR="002443AA" w:rsidRPr="00B0767A" w:rsidRDefault="002443AA" w:rsidP="00B76174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177E08CD" w14:textId="53832736" w:rsidR="002443AA" w:rsidRPr="002443AA" w:rsidRDefault="002443AA" w:rsidP="00B76174">
            <w:pPr>
              <w:rPr>
                <w:rFonts w:asciiTheme="minorHAnsi" w:eastAsiaTheme="minorHAnsi" w:hAnsiTheme="minorHAnsi"/>
                <w:bCs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SN004</w:t>
            </w:r>
          </w:p>
        </w:tc>
        <w:tc>
          <w:tcPr>
            <w:tcW w:w="6042" w:type="dxa"/>
            <w:vAlign w:val="center"/>
          </w:tcPr>
          <w:p w14:paraId="592453CC" w14:textId="69842A51" w:rsidR="002443AA" w:rsidRPr="002443AA" w:rsidRDefault="002443AA" w:rsidP="00B76174">
            <w:pPr>
              <w:rPr>
                <w:rFonts w:asciiTheme="minorHAnsi" w:eastAsiaTheme="minorHAnsi" w:hAnsiTheme="minorHAnsi"/>
                <w:bCs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B01 → B02 → B03 → B04 → B05 → E05-1.1 → E05-1.2</w:t>
            </w:r>
          </w:p>
        </w:tc>
      </w:tr>
    </w:tbl>
    <w:p w14:paraId="4B491AC2" w14:textId="77777777" w:rsidR="009F52CF" w:rsidRPr="00B0767A" w:rsidRDefault="009F52CF" w:rsidP="004221DF">
      <w:pPr>
        <w:rPr>
          <w:rFonts w:asciiTheme="minorHAnsi" w:eastAsiaTheme="minorHAnsi" w:hAnsiTheme="minorHAnsi"/>
        </w:rPr>
      </w:pPr>
    </w:p>
    <w:p w14:paraId="149BB23F" w14:textId="2F531027" w:rsidR="007A10FD" w:rsidRPr="00B0767A" w:rsidRDefault="007A10FD" w:rsidP="007A10FD">
      <w:pPr>
        <w:rPr>
          <w:rFonts w:asciiTheme="minorHAnsi" w:eastAsiaTheme="minorHAnsi" w:hAnsiTheme="minorHAnsi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>UC00</w:t>
      </w:r>
      <w:r w:rsidR="00250E5E" w:rsidRPr="00B0767A">
        <w:rPr>
          <w:rStyle w:val="ae"/>
          <w:rFonts w:asciiTheme="minorHAnsi" w:eastAsiaTheme="minorHAnsi" w:hAnsiTheme="minorHAnsi"/>
          <w:bCs/>
          <w:color w:val="auto"/>
        </w:rPr>
        <w:t>4</w:t>
      </w: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: </w:t>
      </w:r>
      <w:r w:rsidR="00250E5E" w:rsidRPr="00B0767A">
        <w:rPr>
          <w:rFonts w:asciiTheme="minorHAnsi" w:eastAsiaTheme="minorHAnsi" w:hAnsiTheme="minorHAnsi" w:cs="돋움" w:hint="eastAsia"/>
          <w:szCs w:val="20"/>
        </w:rPr>
        <w:t>마감날짜 알림을 설정한다.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19A77016" w14:textId="77777777" w:rsidTr="00C32B9F">
        <w:tc>
          <w:tcPr>
            <w:tcW w:w="1550" w:type="dxa"/>
            <w:shd w:val="clear" w:color="auto" w:fill="CCCCCC"/>
            <w:vAlign w:val="center"/>
          </w:tcPr>
          <w:p w14:paraId="3411D1A9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AA511C5" w14:textId="398B4D8C" w:rsidR="007A10FD" w:rsidRPr="002443AA" w:rsidRDefault="00B037E1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알림을 허용으로 설정하면 미완료된 작업들의 마감날짜가 가까워져 </w:t>
            </w:r>
            <w:r w:rsidRPr="002443AA">
              <w:rPr>
                <w:rFonts w:asciiTheme="minorHAnsi" w:eastAsiaTheme="minorHAnsi" w:hAnsiTheme="minorHAnsi" w:hint="eastAsia"/>
              </w:rPr>
              <w:t>왔을 때</w:t>
            </w:r>
            <w:r w:rsidRPr="002443AA">
              <w:rPr>
                <w:rFonts w:asciiTheme="minorHAnsi" w:eastAsiaTheme="minorHAnsi" w:hAnsiTheme="minorHAnsi"/>
              </w:rPr>
              <w:t xml:space="preserve"> 알림이 표시된</w:t>
            </w:r>
            <w:r w:rsidRPr="002443AA">
              <w:rPr>
                <w:rFonts w:asciiTheme="minorHAnsi" w:eastAsiaTheme="minorHAnsi" w:hAnsiTheme="minorHAnsi" w:cs="바탕" w:hint="eastAsia"/>
              </w:rPr>
              <w:t>다</w:t>
            </w:r>
          </w:p>
        </w:tc>
      </w:tr>
      <w:tr w:rsidR="00B0767A" w:rsidRPr="00B0767A" w14:paraId="772DCCFC" w14:textId="77777777" w:rsidTr="00A16BEA">
        <w:tc>
          <w:tcPr>
            <w:tcW w:w="1550" w:type="dxa"/>
            <w:shd w:val="clear" w:color="auto" w:fill="CCCCCC"/>
            <w:vAlign w:val="center"/>
          </w:tcPr>
          <w:p w14:paraId="4783B457" w14:textId="77777777" w:rsidR="005657BB" w:rsidRPr="00B0767A" w:rsidRDefault="005657BB" w:rsidP="005657B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22AA37DD" w14:textId="49E2BC89" w:rsidR="005657BB" w:rsidRPr="002443AA" w:rsidRDefault="005657BB" w:rsidP="005657B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64AB63E3" w14:textId="77777777" w:rsidTr="00A16BEA">
        <w:tc>
          <w:tcPr>
            <w:tcW w:w="1550" w:type="dxa"/>
            <w:shd w:val="clear" w:color="auto" w:fill="CCCCCC"/>
            <w:vAlign w:val="center"/>
          </w:tcPr>
          <w:p w14:paraId="331DC620" w14:textId="77777777" w:rsidR="005657BB" w:rsidRPr="00B0767A" w:rsidRDefault="005657BB" w:rsidP="005657B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184686BB" w14:textId="1684AAF5" w:rsidR="005657BB" w:rsidRPr="002443AA" w:rsidRDefault="005657BB" w:rsidP="005657B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작업의 마감날짜/상태가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표시되어있어야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한다.</w:t>
            </w:r>
          </w:p>
        </w:tc>
      </w:tr>
      <w:tr w:rsidR="00B0767A" w:rsidRPr="00B0767A" w14:paraId="42D88F1F" w14:textId="77777777" w:rsidTr="00A16BEA">
        <w:tc>
          <w:tcPr>
            <w:tcW w:w="1550" w:type="dxa"/>
            <w:shd w:val="clear" w:color="auto" w:fill="CCCCCC"/>
            <w:vAlign w:val="center"/>
          </w:tcPr>
          <w:p w14:paraId="1E23DEE6" w14:textId="77777777" w:rsidR="005657BB" w:rsidRPr="00B0767A" w:rsidRDefault="005657BB" w:rsidP="005657B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612AD274" w14:textId="4B4E7041" w:rsidR="005657BB" w:rsidRPr="002443AA" w:rsidRDefault="005657BB" w:rsidP="005657B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사용자는 마감날짜가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가까워졌을때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알림을 받을 수 있다.</w:t>
            </w:r>
          </w:p>
        </w:tc>
      </w:tr>
      <w:tr w:rsidR="002443AA" w:rsidRPr="00B0767A" w14:paraId="3E8850A2" w14:textId="77777777" w:rsidTr="009C1945">
        <w:tc>
          <w:tcPr>
            <w:tcW w:w="1550" w:type="dxa"/>
            <w:vMerge w:val="restart"/>
            <w:shd w:val="clear" w:color="auto" w:fill="CCCCCC"/>
            <w:vAlign w:val="center"/>
          </w:tcPr>
          <w:p w14:paraId="08F77015" w14:textId="77777777" w:rsidR="002443AA" w:rsidRPr="00B0767A" w:rsidRDefault="002443AA" w:rsidP="005657B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793849D" w14:textId="5505650E" w:rsidR="002443AA" w:rsidRPr="002443AA" w:rsidRDefault="002443AA" w:rsidP="005657B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1532A3E" w14:textId="3DFBBC6B" w:rsidR="002443AA" w:rsidRPr="002443AA" w:rsidRDefault="002443AA" w:rsidP="005657BB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사용자는 작업 상세설정 항목 중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마감알림설정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 xml:space="preserve"> 버튼을 클릭한다. </w:t>
            </w:r>
          </w:p>
        </w:tc>
      </w:tr>
      <w:tr w:rsidR="002443AA" w:rsidRPr="00B0767A" w14:paraId="3ECB529E" w14:textId="77777777" w:rsidTr="009C1945">
        <w:tc>
          <w:tcPr>
            <w:tcW w:w="1550" w:type="dxa"/>
            <w:vMerge/>
            <w:shd w:val="clear" w:color="auto" w:fill="CCCCCC"/>
            <w:vAlign w:val="center"/>
          </w:tcPr>
          <w:p w14:paraId="0E8A34F7" w14:textId="77777777" w:rsidR="002443AA" w:rsidRPr="00B0767A" w:rsidRDefault="002443AA" w:rsidP="005657B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71EA099" w14:textId="7D782E2F" w:rsidR="002443AA" w:rsidRPr="002443AA" w:rsidRDefault="002443AA" w:rsidP="005657B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D04089E" w14:textId="778AB29C" w:rsidR="002443AA" w:rsidRPr="002443AA" w:rsidRDefault="002443AA" w:rsidP="005657B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시스템은 사용자가 설정한 마감기한이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다가왔을때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사용자에게 “미완료된 작업이 있습니다.” 라는 문구를 출력한다.</w:t>
            </w:r>
          </w:p>
        </w:tc>
      </w:tr>
      <w:tr w:rsidR="002443AA" w:rsidRPr="00B0767A" w14:paraId="24D44BE8" w14:textId="77777777" w:rsidTr="009C1945">
        <w:tc>
          <w:tcPr>
            <w:tcW w:w="1550" w:type="dxa"/>
            <w:vMerge/>
            <w:shd w:val="clear" w:color="auto" w:fill="CCCCCC"/>
            <w:vAlign w:val="center"/>
          </w:tcPr>
          <w:p w14:paraId="11CF9C69" w14:textId="77777777" w:rsidR="002443AA" w:rsidRPr="00B0767A" w:rsidRDefault="002443AA" w:rsidP="005657B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B023B6" w14:textId="1EF3039C" w:rsidR="002443AA" w:rsidRPr="002443AA" w:rsidRDefault="002443AA" w:rsidP="005657B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456E677" w14:textId="6BDE31BD" w:rsidR="002443AA" w:rsidRPr="002443AA" w:rsidRDefault="002443AA" w:rsidP="005657B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사용자가 확인 버튼을 누르면 원래 화면으로 돌아간다.</w:t>
            </w:r>
          </w:p>
        </w:tc>
      </w:tr>
      <w:tr w:rsidR="00B0767A" w:rsidRPr="00B0767A" w14:paraId="184A4BB2" w14:textId="77777777" w:rsidTr="001437F2">
        <w:tc>
          <w:tcPr>
            <w:tcW w:w="1550" w:type="dxa"/>
            <w:shd w:val="clear" w:color="auto" w:fill="CCCCCC"/>
            <w:vAlign w:val="center"/>
          </w:tcPr>
          <w:p w14:paraId="192D3A3D" w14:textId="77777777" w:rsidR="005657BB" w:rsidRPr="00B0767A" w:rsidRDefault="005657BB" w:rsidP="005657B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71FEA88" w14:textId="0ABFB273" w:rsidR="005657BB" w:rsidRPr="002443AA" w:rsidRDefault="005657BB" w:rsidP="005657B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A01-1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E756256" w14:textId="772DAE28" w:rsidR="005657BB" w:rsidRPr="002443AA" w:rsidRDefault="005657BB" w:rsidP="005657B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사용자가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알림설정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 xml:space="preserve"> 버튼을 누르지 않으면 따로 알림을 </w:t>
            </w:r>
            <w:proofErr w:type="spellStart"/>
            <w:proofErr w:type="gramStart"/>
            <w:r w:rsidRPr="002443AA">
              <w:rPr>
                <w:rFonts w:asciiTheme="minorHAnsi" w:eastAsiaTheme="minorHAnsi" w:hAnsiTheme="minorHAnsi"/>
                <w:b w:val="0"/>
              </w:rPr>
              <w:t>보내지않는다</w:t>
            </w:r>
            <w:proofErr w:type="spellEnd"/>
            <w:proofErr w:type="gramEnd"/>
            <w:r w:rsidRPr="002443AA">
              <w:rPr>
                <w:rFonts w:asciiTheme="minorHAnsi" w:eastAsiaTheme="minorHAnsi" w:hAnsiTheme="minorHAnsi"/>
                <w:b w:val="0"/>
              </w:rPr>
              <w:t>.</w:t>
            </w:r>
          </w:p>
        </w:tc>
      </w:tr>
      <w:tr w:rsidR="00B0767A" w:rsidRPr="00B0767A" w14:paraId="1959A9D3" w14:textId="77777777" w:rsidTr="00C32B9F">
        <w:tc>
          <w:tcPr>
            <w:tcW w:w="1550" w:type="dxa"/>
            <w:shd w:val="clear" w:color="auto" w:fill="CCCCCC"/>
            <w:vAlign w:val="center"/>
          </w:tcPr>
          <w:p w14:paraId="68F6AF8E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AB9D205" w14:textId="7B2D426A" w:rsidR="007A10FD" w:rsidRPr="00B0767A" w:rsidRDefault="007A10FD" w:rsidP="00C32B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0D01245" w14:textId="72CE9B6B" w:rsidR="007A10FD" w:rsidRPr="00B0767A" w:rsidRDefault="007A10FD" w:rsidP="00C32B9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14:paraId="7864B6A0" w14:textId="77777777" w:rsidTr="002308F9">
        <w:tc>
          <w:tcPr>
            <w:tcW w:w="1550" w:type="dxa"/>
            <w:vMerge w:val="restart"/>
            <w:shd w:val="clear" w:color="auto" w:fill="CCCCCC"/>
            <w:vAlign w:val="center"/>
          </w:tcPr>
          <w:p w14:paraId="314CC732" w14:textId="77777777" w:rsidR="002443AA" w:rsidRPr="00B0767A" w:rsidRDefault="002443AA" w:rsidP="0060419A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982858E" w14:textId="76829DD1" w:rsidR="002443AA" w:rsidRPr="00B0767A" w:rsidRDefault="002443A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4F4A81DC" w14:textId="29277142" w:rsidR="002443AA" w:rsidRPr="00B0767A" w:rsidRDefault="002443A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 xml:space="preserve">B01 → B02 → B03 </w:t>
            </w:r>
          </w:p>
        </w:tc>
      </w:tr>
      <w:tr w:rsidR="002443AA" w:rsidRPr="00B0767A" w14:paraId="0933D068" w14:textId="77777777" w:rsidTr="002308F9">
        <w:tc>
          <w:tcPr>
            <w:tcW w:w="1550" w:type="dxa"/>
            <w:vMerge/>
            <w:shd w:val="clear" w:color="auto" w:fill="CCCCCC"/>
            <w:vAlign w:val="center"/>
          </w:tcPr>
          <w:p w14:paraId="3BF4C3DE" w14:textId="77777777" w:rsidR="002443AA" w:rsidRPr="00B0767A" w:rsidRDefault="002443AA" w:rsidP="0060419A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380AE993" w14:textId="6930B875" w:rsidR="002443AA" w:rsidRPr="00B0767A" w:rsidRDefault="002443A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15AF82A6" w14:textId="0D214549" w:rsidR="002443AA" w:rsidRPr="00B0767A" w:rsidRDefault="002443A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B01 → A01-1</w:t>
            </w:r>
          </w:p>
        </w:tc>
      </w:tr>
    </w:tbl>
    <w:p w14:paraId="1F462994" w14:textId="77777777" w:rsidR="007A10FD" w:rsidRPr="00B0767A" w:rsidRDefault="007A10FD" w:rsidP="004221DF">
      <w:pPr>
        <w:rPr>
          <w:rFonts w:asciiTheme="minorHAnsi" w:eastAsiaTheme="minorHAnsi" w:hAnsiTheme="minorHAnsi"/>
        </w:rPr>
      </w:pPr>
    </w:p>
    <w:p w14:paraId="14F63089" w14:textId="77777777" w:rsidR="007A10FD" w:rsidRPr="00B0767A" w:rsidRDefault="007A10FD" w:rsidP="004221DF">
      <w:pPr>
        <w:rPr>
          <w:rFonts w:asciiTheme="minorHAnsi" w:eastAsiaTheme="minorHAnsi" w:hAnsiTheme="minorHAnsi"/>
        </w:rPr>
      </w:pPr>
    </w:p>
    <w:p w14:paraId="0A440955" w14:textId="77777777" w:rsidR="00250E5E" w:rsidRPr="00B0767A" w:rsidRDefault="00250E5E" w:rsidP="004221DF">
      <w:pPr>
        <w:rPr>
          <w:rFonts w:asciiTheme="minorHAnsi" w:eastAsiaTheme="minorHAnsi" w:hAnsiTheme="minorHAnsi"/>
        </w:rPr>
      </w:pPr>
    </w:p>
    <w:p w14:paraId="3AE51B02" w14:textId="77777777" w:rsidR="00B037E1" w:rsidRPr="00B0767A" w:rsidRDefault="00B037E1" w:rsidP="004221DF">
      <w:pPr>
        <w:rPr>
          <w:rFonts w:asciiTheme="minorHAnsi" w:eastAsiaTheme="minorHAnsi" w:hAnsiTheme="minorHAnsi"/>
        </w:rPr>
      </w:pPr>
    </w:p>
    <w:p w14:paraId="43B0B4E9" w14:textId="2B0393C5" w:rsidR="007A10FD" w:rsidRPr="00B0767A" w:rsidRDefault="007A10FD" w:rsidP="00250E5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b/>
          <w:szCs w:val="20"/>
        </w:rPr>
      </w:pPr>
      <w:r w:rsidRPr="00B0767A">
        <w:rPr>
          <w:rStyle w:val="ae"/>
          <w:rFonts w:asciiTheme="minorHAnsi" w:eastAsiaTheme="minorHAnsi" w:hAnsiTheme="minorHAnsi"/>
          <w:b/>
          <w:color w:val="auto"/>
        </w:rPr>
        <w:lastRenderedPageBreak/>
        <w:t>UC00</w:t>
      </w:r>
      <w:r w:rsidR="00250E5E" w:rsidRPr="00B0767A">
        <w:rPr>
          <w:rStyle w:val="ae"/>
          <w:rFonts w:asciiTheme="minorHAnsi" w:eastAsiaTheme="minorHAnsi" w:hAnsiTheme="minorHAnsi"/>
          <w:b/>
          <w:color w:val="auto"/>
        </w:rPr>
        <w:t>5</w:t>
      </w:r>
      <w:r w:rsidRPr="00B0767A">
        <w:rPr>
          <w:rStyle w:val="ae"/>
          <w:rFonts w:asciiTheme="minorHAnsi" w:eastAsiaTheme="minorHAnsi" w:hAnsiTheme="minorHAnsi"/>
          <w:b/>
          <w:color w:val="auto"/>
        </w:rPr>
        <w:t xml:space="preserve">: </w:t>
      </w:r>
      <w:r w:rsidR="00250E5E" w:rsidRPr="00B0767A">
        <w:rPr>
          <w:rFonts w:asciiTheme="minorHAnsi" w:eastAsiaTheme="minorHAnsi" w:hAnsiTheme="minorHAnsi" w:cs="돋움" w:hint="eastAsia"/>
          <w:b/>
          <w:szCs w:val="20"/>
        </w:rPr>
        <w:t>사진을</w:t>
      </w:r>
      <w:r w:rsidR="0087756B" w:rsidRPr="00B0767A">
        <w:rPr>
          <w:rFonts w:asciiTheme="minorHAnsi" w:eastAsiaTheme="minorHAnsi" w:hAnsiTheme="minorHAnsi" w:cs="돋움" w:hint="eastAsia"/>
          <w:b/>
          <w:szCs w:val="20"/>
        </w:rPr>
        <w:t xml:space="preserve"> </w:t>
      </w:r>
      <w:r w:rsidR="00250E5E" w:rsidRPr="00B0767A">
        <w:rPr>
          <w:rFonts w:asciiTheme="minorHAnsi" w:eastAsiaTheme="minorHAnsi" w:hAnsiTheme="minorHAnsi" w:cs="돋움" w:hint="eastAsia"/>
          <w:b/>
          <w:szCs w:val="20"/>
        </w:rPr>
        <w:t>추가한다.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70CB3622" w14:textId="77777777" w:rsidTr="00C32B9F">
        <w:tc>
          <w:tcPr>
            <w:tcW w:w="1550" w:type="dxa"/>
            <w:shd w:val="clear" w:color="auto" w:fill="CCCCCC"/>
            <w:vAlign w:val="center"/>
          </w:tcPr>
          <w:p w14:paraId="6D1930E0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A74E03B" w14:textId="0E56CADA" w:rsidR="007A10FD" w:rsidRPr="002443AA" w:rsidRDefault="00B037E1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작업을 추가하면서 작업과 관련된 사진을 </w:t>
            </w:r>
            <w:proofErr w:type="gramStart"/>
            <w:r w:rsidRPr="002443AA">
              <w:rPr>
                <w:rFonts w:asciiTheme="minorHAnsi" w:eastAsiaTheme="minorHAnsi" w:hAnsiTheme="minorHAnsi"/>
              </w:rPr>
              <w:t>추가 한다</w:t>
            </w:r>
            <w:proofErr w:type="gramEnd"/>
            <w:r w:rsidRPr="002443AA">
              <w:rPr>
                <w:rFonts w:asciiTheme="minorHAnsi" w:eastAsiaTheme="minorHAnsi" w:hAnsiTheme="minorHAnsi"/>
              </w:rPr>
              <w:t>.</w:t>
            </w:r>
          </w:p>
        </w:tc>
      </w:tr>
      <w:tr w:rsidR="00B0767A" w:rsidRPr="00B0767A" w14:paraId="7948AF7D" w14:textId="77777777" w:rsidTr="001077FE">
        <w:tc>
          <w:tcPr>
            <w:tcW w:w="1550" w:type="dxa"/>
            <w:shd w:val="clear" w:color="auto" w:fill="CCCCCC"/>
            <w:vAlign w:val="center"/>
          </w:tcPr>
          <w:p w14:paraId="3EE8BC8C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01962CFE" w14:textId="1A1E72B4" w:rsidR="0087756B" w:rsidRPr="002443AA" w:rsidRDefault="0087756B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4BB48A61" w14:textId="77777777" w:rsidTr="001077FE">
        <w:tc>
          <w:tcPr>
            <w:tcW w:w="1550" w:type="dxa"/>
            <w:shd w:val="clear" w:color="auto" w:fill="CCCCCC"/>
            <w:vAlign w:val="center"/>
          </w:tcPr>
          <w:p w14:paraId="7481367C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1C1423F7" w14:textId="6A2206ED" w:rsidR="0087756B" w:rsidRPr="002443AA" w:rsidRDefault="0087756B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작업 추가 버튼을 누른다</w:t>
            </w:r>
          </w:p>
        </w:tc>
      </w:tr>
      <w:tr w:rsidR="00B0767A" w:rsidRPr="00B0767A" w14:paraId="709196DF" w14:textId="77777777" w:rsidTr="001077FE">
        <w:tc>
          <w:tcPr>
            <w:tcW w:w="1550" w:type="dxa"/>
            <w:shd w:val="clear" w:color="auto" w:fill="CCCCCC"/>
            <w:vAlign w:val="center"/>
          </w:tcPr>
          <w:p w14:paraId="682D884C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35D2BC61" w14:textId="1856151C" w:rsidR="0087756B" w:rsidRPr="002443AA" w:rsidRDefault="0087756B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작업 내용에 사진이 추가된다.</w:t>
            </w:r>
          </w:p>
        </w:tc>
      </w:tr>
      <w:tr w:rsidR="002443AA" w:rsidRPr="00B0767A" w14:paraId="028BF7BC" w14:textId="77777777" w:rsidTr="001077FE">
        <w:tc>
          <w:tcPr>
            <w:tcW w:w="1550" w:type="dxa"/>
            <w:vMerge w:val="restart"/>
            <w:shd w:val="clear" w:color="auto" w:fill="CCCCCC"/>
            <w:vAlign w:val="center"/>
          </w:tcPr>
          <w:p w14:paraId="1C55EDB6" w14:textId="77777777" w:rsidR="002443AA" w:rsidRPr="00B0767A" w:rsidRDefault="002443AA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78D2CF8" w14:textId="48BCE4B0" w:rsidR="002443AA" w:rsidRPr="002443AA" w:rsidRDefault="002443AA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E02F55E" w14:textId="795DA79F" w:rsidR="002443AA" w:rsidRPr="002443AA" w:rsidRDefault="002443AA" w:rsidP="0087756B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사용자는 사진 추가 버튼을 선택한다.</w:t>
            </w:r>
          </w:p>
        </w:tc>
      </w:tr>
      <w:tr w:rsidR="002443AA" w:rsidRPr="00B0767A" w14:paraId="33F457F6" w14:textId="77777777" w:rsidTr="001077FE">
        <w:tc>
          <w:tcPr>
            <w:tcW w:w="1550" w:type="dxa"/>
            <w:vMerge/>
            <w:shd w:val="clear" w:color="auto" w:fill="CCCCCC"/>
            <w:vAlign w:val="center"/>
          </w:tcPr>
          <w:p w14:paraId="4EABA004" w14:textId="77777777" w:rsidR="002443AA" w:rsidRPr="00B0767A" w:rsidRDefault="002443AA" w:rsidP="0087756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926A68E" w14:textId="18F48915" w:rsidR="002443AA" w:rsidRPr="002443AA" w:rsidRDefault="002443AA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AD04BAF" w14:textId="23F92ECA" w:rsidR="002443AA" w:rsidRPr="002443AA" w:rsidRDefault="002443AA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화면에 ‘사진을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저장하시겠습니까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?’문구를 출력한다.</w:t>
            </w:r>
          </w:p>
        </w:tc>
      </w:tr>
      <w:tr w:rsidR="002443AA" w:rsidRPr="00B0767A" w14:paraId="48B7B20F" w14:textId="77777777" w:rsidTr="001077FE">
        <w:tc>
          <w:tcPr>
            <w:tcW w:w="1550" w:type="dxa"/>
            <w:vMerge/>
            <w:shd w:val="clear" w:color="auto" w:fill="CCCCCC"/>
            <w:vAlign w:val="center"/>
          </w:tcPr>
          <w:p w14:paraId="23D298D8" w14:textId="77777777" w:rsidR="002443AA" w:rsidRPr="00B0767A" w:rsidRDefault="002443AA" w:rsidP="0087756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13E5628" w14:textId="26E9E9FD" w:rsidR="002443AA" w:rsidRPr="002443AA" w:rsidRDefault="002443AA" w:rsidP="0087756B">
            <w:pPr>
              <w:rPr>
                <w:rFonts w:asciiTheme="minorHAnsi" w:eastAsiaTheme="minorHAnsi" w:hAnsiTheme="minorHAnsi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F7C2582" w14:textId="67669F2D" w:rsidR="002443AA" w:rsidRPr="002443AA" w:rsidRDefault="002443AA" w:rsidP="0087756B">
            <w:pPr>
              <w:rPr>
                <w:rFonts w:asciiTheme="minorHAnsi" w:eastAsiaTheme="minorHAnsi" w:hAnsiTheme="minorHAnsi"/>
              </w:rPr>
            </w:pPr>
            <w:r w:rsidRPr="002443AA">
              <w:rPr>
                <w:rFonts w:asciiTheme="minorHAnsi" w:eastAsiaTheme="minorHAnsi" w:hAnsiTheme="minorHAnsi"/>
              </w:rPr>
              <w:t>데이터베이스에 작성내용이 저장된다.</w:t>
            </w:r>
          </w:p>
        </w:tc>
      </w:tr>
      <w:tr w:rsidR="00B0767A" w:rsidRPr="00B0767A" w14:paraId="34B27EB2" w14:textId="77777777" w:rsidTr="001077FE">
        <w:tc>
          <w:tcPr>
            <w:tcW w:w="1550" w:type="dxa"/>
            <w:vMerge w:val="restart"/>
            <w:shd w:val="clear" w:color="auto" w:fill="CCCCCC"/>
            <w:vAlign w:val="center"/>
          </w:tcPr>
          <w:p w14:paraId="3FDF349C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0F22002" w14:textId="3B09D736" w:rsidR="0087756B" w:rsidRPr="002443AA" w:rsidRDefault="0087756B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13C2D6AE" w14:textId="66F57423" w:rsidR="0087756B" w:rsidRPr="002443AA" w:rsidRDefault="0087756B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14:paraId="553224DD" w14:textId="77777777" w:rsidTr="001077FE">
        <w:tc>
          <w:tcPr>
            <w:tcW w:w="1550" w:type="dxa"/>
            <w:vMerge/>
            <w:shd w:val="clear" w:color="auto" w:fill="CCCCCC"/>
            <w:vAlign w:val="center"/>
          </w:tcPr>
          <w:p w14:paraId="3EB32FF5" w14:textId="77777777" w:rsidR="0087756B" w:rsidRPr="00B0767A" w:rsidRDefault="0087756B" w:rsidP="0087756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B4393CE" w14:textId="1F90AE90" w:rsidR="0087756B" w:rsidRPr="002443AA" w:rsidRDefault="0087756B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A8A42D0" w14:textId="0C859971" w:rsidR="0087756B" w:rsidRPr="002443AA" w:rsidRDefault="0087756B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사용자가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아니오를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 xml:space="preserve"> 선택한 경우 작업이 추가되지 않으며 B02로 되돌아간다.</w:t>
            </w:r>
          </w:p>
        </w:tc>
      </w:tr>
      <w:tr w:rsidR="00B0767A" w:rsidRPr="00B0767A" w14:paraId="0938227A" w14:textId="77777777" w:rsidTr="001077FE">
        <w:tc>
          <w:tcPr>
            <w:tcW w:w="1550" w:type="dxa"/>
            <w:vMerge w:val="restart"/>
            <w:shd w:val="clear" w:color="auto" w:fill="CCCCCC"/>
            <w:vAlign w:val="center"/>
          </w:tcPr>
          <w:p w14:paraId="7FBD236C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604F114" w14:textId="61B8A2EF" w:rsidR="0087756B" w:rsidRPr="002443AA" w:rsidRDefault="0087756B" w:rsidP="0087756B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066FC729" w14:textId="458C1B84" w:rsidR="0087756B" w:rsidRPr="002443AA" w:rsidRDefault="0087756B" w:rsidP="0087756B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14:paraId="713A4FD3" w14:textId="77777777" w:rsidTr="001077FE">
        <w:tc>
          <w:tcPr>
            <w:tcW w:w="1550" w:type="dxa"/>
            <w:vMerge/>
            <w:shd w:val="clear" w:color="auto" w:fill="CCCCCC"/>
            <w:vAlign w:val="center"/>
          </w:tcPr>
          <w:p w14:paraId="498F46BC" w14:textId="77777777" w:rsidR="0087756B" w:rsidRPr="00B0767A" w:rsidRDefault="0087756B" w:rsidP="0087756B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8997EC7" w14:textId="25E8740B" w:rsidR="0087756B" w:rsidRPr="002443AA" w:rsidRDefault="0087756B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53A16206" w14:textId="7E93E523" w:rsidR="0087756B" w:rsidRPr="002443AA" w:rsidRDefault="0087756B" w:rsidP="0087756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</w:p>
        </w:tc>
      </w:tr>
      <w:tr w:rsidR="002443AA" w:rsidRPr="00B0767A" w14:paraId="5F2A03BD" w14:textId="77777777" w:rsidTr="001077FE">
        <w:tc>
          <w:tcPr>
            <w:tcW w:w="1550" w:type="dxa"/>
            <w:vMerge w:val="restart"/>
            <w:shd w:val="clear" w:color="auto" w:fill="CCCCCC"/>
            <w:vAlign w:val="center"/>
          </w:tcPr>
          <w:p w14:paraId="44954389" w14:textId="629A7F3A" w:rsidR="002443AA" w:rsidRPr="00B0767A" w:rsidRDefault="002443AA" w:rsidP="00F402B6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D4CC8CB" w14:textId="38DFEABF" w:rsidR="002443AA" w:rsidRPr="002443AA" w:rsidRDefault="002443AA" w:rsidP="00F402B6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5BFEE68" w14:textId="013D771C" w:rsidR="002443AA" w:rsidRPr="002443AA" w:rsidRDefault="002443AA" w:rsidP="00F402B6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B03</w:t>
            </w:r>
          </w:p>
        </w:tc>
      </w:tr>
      <w:tr w:rsidR="002443AA" w:rsidRPr="00B0767A" w14:paraId="1D6A3988" w14:textId="77777777" w:rsidTr="00713F57">
        <w:tc>
          <w:tcPr>
            <w:tcW w:w="1550" w:type="dxa"/>
            <w:vMerge/>
            <w:shd w:val="clear" w:color="auto" w:fill="CCCCCC"/>
            <w:vAlign w:val="center"/>
          </w:tcPr>
          <w:p w14:paraId="65155513" w14:textId="09578785" w:rsidR="002443AA" w:rsidRPr="00B0767A" w:rsidRDefault="002443AA" w:rsidP="00F402B6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7E6DAAD1" w14:textId="14395F6E" w:rsidR="002443AA" w:rsidRPr="002443AA" w:rsidRDefault="002443AA" w:rsidP="00F402B6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503F09DD" w14:textId="698535E7" w:rsidR="002443AA" w:rsidRPr="002443AA" w:rsidRDefault="002443AA" w:rsidP="00F402B6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A02-1 → B02</w:t>
            </w:r>
          </w:p>
        </w:tc>
      </w:tr>
    </w:tbl>
    <w:p w14:paraId="6B0B503F" w14:textId="77777777" w:rsidR="007A10FD" w:rsidRPr="00B0767A" w:rsidRDefault="007A10FD" w:rsidP="004221DF">
      <w:pPr>
        <w:rPr>
          <w:rFonts w:asciiTheme="minorHAnsi" w:eastAsiaTheme="minorHAnsi" w:hAnsiTheme="minorHAnsi"/>
        </w:rPr>
      </w:pPr>
    </w:p>
    <w:p w14:paraId="587FB41C" w14:textId="77777777" w:rsidR="007A10FD" w:rsidRPr="00B0767A" w:rsidRDefault="007A10FD" w:rsidP="004221DF">
      <w:pPr>
        <w:rPr>
          <w:rFonts w:asciiTheme="minorHAnsi" w:eastAsiaTheme="minorHAnsi" w:hAnsiTheme="minorHAnsi"/>
        </w:rPr>
      </w:pPr>
    </w:p>
    <w:p w14:paraId="362D801F" w14:textId="758B5C84" w:rsidR="007A10FD" w:rsidRPr="00B0767A" w:rsidRDefault="007A10FD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>UC00</w:t>
      </w:r>
      <w:r w:rsidR="001121FA" w:rsidRPr="00B0767A">
        <w:rPr>
          <w:rStyle w:val="ae"/>
          <w:rFonts w:asciiTheme="minorHAnsi" w:eastAsiaTheme="minorHAnsi" w:hAnsiTheme="minorHAnsi"/>
          <w:bCs/>
          <w:color w:val="auto"/>
        </w:rPr>
        <w:t>6</w:t>
      </w: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: </w:t>
      </w:r>
      <w:bookmarkStart w:id="19" w:name="_Hlk132556841"/>
      <w:r w:rsidR="001121FA" w:rsidRPr="00B0767A">
        <w:rPr>
          <w:rFonts w:asciiTheme="minorHAnsi" w:eastAsiaTheme="minorHAnsi" w:hAnsiTheme="minorHAnsi" w:cs="돋움" w:hint="eastAsia"/>
          <w:szCs w:val="20"/>
        </w:rPr>
        <w:t>사진을 삭제한다</w:t>
      </w:r>
      <w:bookmarkEnd w:id="19"/>
      <w:r w:rsidR="001121FA" w:rsidRPr="00B0767A">
        <w:rPr>
          <w:rFonts w:asciiTheme="minorHAnsi" w:eastAsiaTheme="minorHAnsi" w:hAnsiTheme="minorHAnsi" w:cs="돋움" w:hint="eastAsia"/>
          <w:szCs w:val="2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20231F41" w14:textId="77777777" w:rsidTr="00C32B9F">
        <w:tc>
          <w:tcPr>
            <w:tcW w:w="1550" w:type="dxa"/>
            <w:shd w:val="clear" w:color="auto" w:fill="CCCCCC"/>
            <w:vAlign w:val="center"/>
          </w:tcPr>
          <w:p w14:paraId="0A98F8F6" w14:textId="77777777" w:rsidR="007A10FD" w:rsidRPr="00B0767A" w:rsidRDefault="007A10FD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993A4B9" w14:textId="7A75A8D4" w:rsidR="007A10FD" w:rsidRPr="002443AA" w:rsidRDefault="00B037E1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작업 수정에 들어갈 시 사전에 추가한 작업의 사진을 삭제한다.</w:t>
            </w:r>
          </w:p>
        </w:tc>
      </w:tr>
      <w:tr w:rsidR="00B0767A" w:rsidRPr="00B0767A" w14:paraId="5541C9D2" w14:textId="77777777" w:rsidTr="009F0D35">
        <w:tc>
          <w:tcPr>
            <w:tcW w:w="1550" w:type="dxa"/>
            <w:shd w:val="clear" w:color="auto" w:fill="CCCCCC"/>
            <w:vAlign w:val="center"/>
          </w:tcPr>
          <w:p w14:paraId="7E72D67A" w14:textId="77777777" w:rsidR="004A7D00" w:rsidRPr="00B0767A" w:rsidRDefault="004A7D00" w:rsidP="004A7D0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169B0CAB" w14:textId="06CD29AE" w:rsidR="004A7D00" w:rsidRPr="002443AA" w:rsidRDefault="004A7D00" w:rsidP="004A7D0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3B15D88F" w14:textId="77777777" w:rsidTr="009F0D35">
        <w:tc>
          <w:tcPr>
            <w:tcW w:w="1550" w:type="dxa"/>
            <w:shd w:val="clear" w:color="auto" w:fill="CCCCCC"/>
            <w:vAlign w:val="center"/>
          </w:tcPr>
          <w:p w14:paraId="57E864FD" w14:textId="77777777" w:rsidR="004A7D00" w:rsidRPr="00B0767A" w:rsidRDefault="004A7D00" w:rsidP="004A7D0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097726BD" w14:textId="1F882A46" w:rsidR="004A7D00" w:rsidRPr="002443AA" w:rsidRDefault="004A7D00" w:rsidP="004A7D0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사용자가 작업에 사진을 추가한 상태여야 한다.</w:t>
            </w:r>
          </w:p>
        </w:tc>
      </w:tr>
      <w:tr w:rsidR="00B0767A" w:rsidRPr="00B0767A" w14:paraId="4AC5343F" w14:textId="77777777" w:rsidTr="009F0D35">
        <w:tc>
          <w:tcPr>
            <w:tcW w:w="1550" w:type="dxa"/>
            <w:shd w:val="clear" w:color="auto" w:fill="CCCCCC"/>
            <w:vAlign w:val="center"/>
          </w:tcPr>
          <w:p w14:paraId="5021ACC1" w14:textId="77777777" w:rsidR="004A7D00" w:rsidRPr="00B0767A" w:rsidRDefault="004A7D00" w:rsidP="004A7D0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36ED5AE8" w14:textId="06D16FFA" w:rsidR="004A7D00" w:rsidRPr="002443AA" w:rsidRDefault="004A7D00" w:rsidP="004A7D0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기존의 작성했던 사진이 삭제된다.</w:t>
            </w:r>
          </w:p>
        </w:tc>
      </w:tr>
      <w:tr w:rsidR="00B0767A" w:rsidRPr="00B0767A" w14:paraId="684E3BBD" w14:textId="77777777" w:rsidTr="009F0D35">
        <w:tc>
          <w:tcPr>
            <w:tcW w:w="1550" w:type="dxa"/>
            <w:vMerge w:val="restart"/>
            <w:shd w:val="clear" w:color="auto" w:fill="CCCCCC"/>
            <w:vAlign w:val="center"/>
          </w:tcPr>
          <w:p w14:paraId="0A72370C" w14:textId="77777777" w:rsidR="004A7D00" w:rsidRPr="00B0767A" w:rsidRDefault="004A7D00" w:rsidP="004A7D0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AB678E3" w14:textId="39B6F55C" w:rsidR="004A7D00" w:rsidRPr="002443AA" w:rsidRDefault="004A7D00" w:rsidP="004A7D00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54878C7" w14:textId="140DAC14" w:rsidR="004A7D00" w:rsidRPr="002443AA" w:rsidRDefault="004A7D00" w:rsidP="004A7D00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사용자는 작업 내용 중 기존에 올린 사진을 삭제를 선택한다.</w:t>
            </w:r>
          </w:p>
        </w:tc>
      </w:tr>
      <w:tr w:rsidR="00B0767A" w:rsidRPr="00B0767A" w14:paraId="24856321" w14:textId="77777777" w:rsidTr="009F0D35">
        <w:tc>
          <w:tcPr>
            <w:tcW w:w="1550" w:type="dxa"/>
            <w:vMerge/>
            <w:shd w:val="clear" w:color="auto" w:fill="CCCCCC"/>
            <w:vAlign w:val="center"/>
          </w:tcPr>
          <w:p w14:paraId="1C56AC83" w14:textId="77777777" w:rsidR="004A7D00" w:rsidRPr="00B0767A" w:rsidRDefault="004A7D00" w:rsidP="004A7D00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424D1D1" w14:textId="6B8F3A34" w:rsidR="004A7D00" w:rsidRPr="002443AA" w:rsidRDefault="004A7D00" w:rsidP="004A7D0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392098E" w14:textId="7C99CF66" w:rsidR="004A7D00" w:rsidRPr="002443AA" w:rsidRDefault="004A7D00" w:rsidP="004A7D0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화면에 ‘사진을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삭제하시겠습니까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?’문구를 출력한다.</w:t>
            </w:r>
          </w:p>
        </w:tc>
      </w:tr>
      <w:tr w:rsidR="00B0767A" w:rsidRPr="00B0767A" w14:paraId="35EDC474" w14:textId="77777777" w:rsidTr="009F0D35">
        <w:tc>
          <w:tcPr>
            <w:tcW w:w="1550" w:type="dxa"/>
            <w:vMerge w:val="restart"/>
            <w:shd w:val="clear" w:color="auto" w:fill="CCCCCC"/>
            <w:vAlign w:val="center"/>
          </w:tcPr>
          <w:p w14:paraId="2C38BAF6" w14:textId="77777777" w:rsidR="004A7D00" w:rsidRPr="00B0767A" w:rsidRDefault="004A7D00" w:rsidP="004A7D0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7693E45" w14:textId="33B66448" w:rsidR="004A7D00" w:rsidRPr="002443AA" w:rsidRDefault="004A7D00" w:rsidP="004A7D00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B869ACF" w14:textId="7731EB1B" w:rsidR="004A7D00" w:rsidRPr="002443AA" w:rsidRDefault="004A7D00" w:rsidP="004A7D00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데이터베이스에 수정내용이 저장된다.</w:t>
            </w:r>
          </w:p>
        </w:tc>
      </w:tr>
      <w:tr w:rsidR="00B0767A" w:rsidRPr="00B0767A" w14:paraId="134C87BF" w14:textId="77777777" w:rsidTr="009F0D35">
        <w:tc>
          <w:tcPr>
            <w:tcW w:w="1550" w:type="dxa"/>
            <w:vMerge/>
            <w:shd w:val="clear" w:color="auto" w:fill="CCCCCC"/>
            <w:vAlign w:val="center"/>
          </w:tcPr>
          <w:p w14:paraId="7D965407" w14:textId="77777777" w:rsidR="004A7D00" w:rsidRPr="00B0767A" w:rsidRDefault="004A7D00" w:rsidP="004A7D00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229219" w14:textId="5115598D" w:rsidR="004A7D00" w:rsidRPr="002443AA" w:rsidRDefault="004A7D00" w:rsidP="004A7D00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84B7ECE" w14:textId="3B19620C" w:rsidR="004A7D00" w:rsidRPr="002443AA" w:rsidRDefault="004A7D00" w:rsidP="004A7D00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사용자가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아니오를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 xml:space="preserve"> 선택한 경우 사진이 삭제되지 않으며 B02로 되돌아간다.</w:t>
            </w:r>
          </w:p>
        </w:tc>
      </w:tr>
      <w:tr w:rsidR="00B0767A" w:rsidRPr="00B0767A" w14:paraId="03AF9A80" w14:textId="77777777" w:rsidTr="009F0D35">
        <w:tc>
          <w:tcPr>
            <w:tcW w:w="1550" w:type="dxa"/>
            <w:shd w:val="clear" w:color="auto" w:fill="CCCCCC"/>
            <w:vAlign w:val="center"/>
          </w:tcPr>
          <w:p w14:paraId="7A0054DE" w14:textId="77777777" w:rsidR="004A7D00" w:rsidRPr="00B0767A" w:rsidRDefault="004A7D00" w:rsidP="004A7D0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9C4C879" w14:textId="4E3BCAF1" w:rsidR="004A7D00" w:rsidRPr="00B0767A" w:rsidRDefault="004A7D00" w:rsidP="00B40AF8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2EEAE067" w14:textId="18F37C94" w:rsidR="004A7D00" w:rsidRPr="00B0767A" w:rsidRDefault="004A7D00" w:rsidP="004A7D00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14:paraId="7FAB570A" w14:textId="77777777" w:rsidTr="00C815FD">
        <w:tc>
          <w:tcPr>
            <w:tcW w:w="1550" w:type="dxa"/>
            <w:vMerge w:val="restart"/>
            <w:shd w:val="clear" w:color="auto" w:fill="CCCCCC"/>
            <w:vAlign w:val="center"/>
          </w:tcPr>
          <w:p w14:paraId="60E51AD5" w14:textId="77777777" w:rsidR="002443AA" w:rsidRPr="00B0767A" w:rsidRDefault="002443AA" w:rsidP="00031032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0434DB2" w14:textId="19BBB405" w:rsidR="002443AA" w:rsidRPr="00B0767A" w:rsidRDefault="002443AA" w:rsidP="00031032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41088A38" w14:textId="03CF78B9" w:rsidR="002443AA" w:rsidRPr="00B0767A" w:rsidRDefault="002443AA" w:rsidP="00031032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B01 → B02 → B03</w:t>
            </w:r>
          </w:p>
        </w:tc>
      </w:tr>
      <w:tr w:rsidR="002443AA" w:rsidRPr="00B0767A" w14:paraId="2F9544C4" w14:textId="77777777" w:rsidTr="00C815FD">
        <w:tc>
          <w:tcPr>
            <w:tcW w:w="1550" w:type="dxa"/>
            <w:vMerge/>
            <w:shd w:val="clear" w:color="auto" w:fill="CCCCCC"/>
            <w:vAlign w:val="center"/>
          </w:tcPr>
          <w:p w14:paraId="4B1F54FA" w14:textId="77777777" w:rsidR="002443AA" w:rsidRPr="00B0767A" w:rsidRDefault="002443AA" w:rsidP="00031032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0C0BCF0B" w14:textId="4956F938" w:rsidR="002443AA" w:rsidRPr="00B0767A" w:rsidRDefault="002443AA" w:rsidP="00031032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3C1292C4" w14:textId="28A3B309" w:rsidR="002443AA" w:rsidRPr="00B0767A" w:rsidRDefault="002443AA" w:rsidP="00031032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B01 → B02 → A02-1 → B02</w:t>
            </w:r>
          </w:p>
        </w:tc>
      </w:tr>
    </w:tbl>
    <w:p w14:paraId="39E84E1E" w14:textId="77777777" w:rsidR="007A10FD" w:rsidRPr="00B0767A" w:rsidRDefault="007A10FD" w:rsidP="004221DF">
      <w:pPr>
        <w:rPr>
          <w:rFonts w:asciiTheme="minorHAnsi" w:eastAsiaTheme="minorHAnsi" w:hAnsiTheme="minorHAnsi"/>
        </w:rPr>
      </w:pPr>
    </w:p>
    <w:p w14:paraId="2BACFAEC" w14:textId="77777777" w:rsidR="007A10FD" w:rsidRDefault="007A10FD" w:rsidP="004221DF">
      <w:pPr>
        <w:rPr>
          <w:rFonts w:asciiTheme="minorHAnsi" w:eastAsiaTheme="minorHAnsi" w:hAnsiTheme="minorHAnsi"/>
        </w:rPr>
      </w:pPr>
    </w:p>
    <w:p w14:paraId="4CCD9971" w14:textId="77777777" w:rsidR="00FB4D8B" w:rsidRDefault="00FB4D8B" w:rsidP="004221DF">
      <w:pPr>
        <w:rPr>
          <w:rFonts w:asciiTheme="minorHAnsi" w:eastAsiaTheme="minorHAnsi" w:hAnsiTheme="minorHAnsi"/>
        </w:rPr>
      </w:pPr>
    </w:p>
    <w:p w14:paraId="0E0BEA96" w14:textId="77777777" w:rsidR="00FB4D8B" w:rsidRPr="00B0767A" w:rsidRDefault="00FB4D8B" w:rsidP="004221DF">
      <w:pPr>
        <w:rPr>
          <w:rFonts w:asciiTheme="minorHAnsi" w:eastAsiaTheme="minorHAnsi" w:hAnsiTheme="minorHAnsi"/>
        </w:rPr>
      </w:pPr>
    </w:p>
    <w:p w14:paraId="32CAC540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3697E1B2" w14:textId="31FEB904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lastRenderedPageBreak/>
        <w:t xml:space="preserve">UC007: </w:t>
      </w:r>
      <w:r w:rsidRPr="00B0767A">
        <w:rPr>
          <w:rFonts w:asciiTheme="minorHAnsi" w:eastAsiaTheme="minorHAnsi" w:hAnsiTheme="minorHAnsi" w:cs="돋움" w:hint="eastAsia"/>
          <w:szCs w:val="20"/>
        </w:rPr>
        <w:t>댓글을 작성한다.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3FDABC5E" w14:textId="77777777" w:rsidTr="00C32B9F">
        <w:tc>
          <w:tcPr>
            <w:tcW w:w="1550" w:type="dxa"/>
            <w:shd w:val="clear" w:color="auto" w:fill="CCCCCC"/>
            <w:vAlign w:val="center"/>
          </w:tcPr>
          <w:p w14:paraId="7BBA3C9B" w14:textId="77777777" w:rsidR="000C6995" w:rsidRPr="00B0767A" w:rsidRDefault="000C6995" w:rsidP="000C6995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2B4096F" w14:textId="6CFB6BB8" w:rsidR="000C6995" w:rsidRPr="002443AA" w:rsidRDefault="000C6995" w:rsidP="000C6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동기화를 통해 공유된 작업에 댓글을 작성할 수 있다.</w:t>
            </w:r>
          </w:p>
        </w:tc>
      </w:tr>
      <w:tr w:rsidR="00B0767A" w:rsidRPr="00B0767A" w14:paraId="56E5C471" w14:textId="77777777" w:rsidTr="006277A7">
        <w:tc>
          <w:tcPr>
            <w:tcW w:w="1550" w:type="dxa"/>
            <w:shd w:val="clear" w:color="auto" w:fill="CCCCCC"/>
            <w:vAlign w:val="center"/>
          </w:tcPr>
          <w:p w14:paraId="45794235" w14:textId="77777777" w:rsidR="006F4BFD" w:rsidRPr="00B0767A" w:rsidRDefault="006F4BFD" w:rsidP="006F4B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57EDBFD9" w14:textId="021169AB" w:rsidR="006F4BFD" w:rsidRPr="002443AA" w:rsidRDefault="006F4BFD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32C3FB77" w14:textId="77777777" w:rsidTr="006277A7">
        <w:tc>
          <w:tcPr>
            <w:tcW w:w="1550" w:type="dxa"/>
            <w:shd w:val="clear" w:color="auto" w:fill="CCCCCC"/>
            <w:vAlign w:val="center"/>
          </w:tcPr>
          <w:p w14:paraId="47AE105F" w14:textId="77777777" w:rsidR="006F4BFD" w:rsidRPr="00B0767A" w:rsidRDefault="006F4BFD" w:rsidP="006F4B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7BB6E6DF" w14:textId="7705D49C" w:rsidR="006F4BFD" w:rsidRPr="002443AA" w:rsidRDefault="006F4BFD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다른 사용자와의 동기화와 로그인이 되어있어야 한다.</w:t>
            </w:r>
          </w:p>
        </w:tc>
      </w:tr>
      <w:tr w:rsidR="00B0767A" w:rsidRPr="00B0767A" w14:paraId="3C40E1A6" w14:textId="77777777" w:rsidTr="006277A7">
        <w:tc>
          <w:tcPr>
            <w:tcW w:w="1550" w:type="dxa"/>
            <w:shd w:val="clear" w:color="auto" w:fill="CCCCCC"/>
            <w:vAlign w:val="center"/>
          </w:tcPr>
          <w:p w14:paraId="2392C0D9" w14:textId="77777777" w:rsidR="006F4BFD" w:rsidRPr="00B0767A" w:rsidRDefault="006F4BFD" w:rsidP="006F4B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4FFD1CA6" w14:textId="4A9478EF" w:rsidR="006F4BFD" w:rsidRPr="002443AA" w:rsidRDefault="006F4BFD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댓글이 작성되고 다른 사용자에게 </w:t>
            </w:r>
            <w:proofErr w:type="gramStart"/>
            <w:r w:rsidRPr="002443AA">
              <w:rPr>
                <w:rFonts w:asciiTheme="minorHAnsi" w:eastAsiaTheme="minorHAnsi" w:hAnsiTheme="minorHAnsi"/>
              </w:rPr>
              <w:t>보여진다</w:t>
            </w:r>
            <w:proofErr w:type="gramEnd"/>
            <w:r w:rsidRPr="002443AA">
              <w:rPr>
                <w:rFonts w:asciiTheme="minorHAnsi" w:eastAsiaTheme="minorHAnsi" w:hAnsiTheme="minorHAnsi"/>
              </w:rPr>
              <w:t>.</w:t>
            </w:r>
          </w:p>
        </w:tc>
      </w:tr>
      <w:tr w:rsidR="002443AA" w:rsidRPr="00B0767A" w14:paraId="2F569BC4" w14:textId="77777777" w:rsidTr="0039029D">
        <w:tc>
          <w:tcPr>
            <w:tcW w:w="1550" w:type="dxa"/>
            <w:vMerge w:val="restart"/>
            <w:shd w:val="clear" w:color="auto" w:fill="CCCCCC"/>
            <w:vAlign w:val="center"/>
          </w:tcPr>
          <w:p w14:paraId="201D72E0" w14:textId="77777777" w:rsidR="002443AA" w:rsidRPr="00B0767A" w:rsidRDefault="002443AA" w:rsidP="006F4B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4CCBF7D" w14:textId="25AB3D76" w:rsidR="002443AA" w:rsidRPr="002443AA" w:rsidRDefault="002443AA" w:rsidP="006F4B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DDAD628" w14:textId="7D111F45" w:rsidR="002443AA" w:rsidRPr="002443AA" w:rsidRDefault="002443AA" w:rsidP="006F4BFD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사용자가 댓글 창에 글을 작성하고 ‘등록’ 버튼을 누른다.</w:t>
            </w:r>
          </w:p>
        </w:tc>
      </w:tr>
      <w:tr w:rsidR="002443AA" w:rsidRPr="00B0767A" w14:paraId="5D21DDD3" w14:textId="77777777" w:rsidTr="0039029D">
        <w:tc>
          <w:tcPr>
            <w:tcW w:w="1550" w:type="dxa"/>
            <w:vMerge/>
            <w:shd w:val="clear" w:color="auto" w:fill="CCCCCC"/>
            <w:vAlign w:val="center"/>
          </w:tcPr>
          <w:p w14:paraId="28A282E0" w14:textId="77777777" w:rsidR="002443AA" w:rsidRPr="00B0767A" w:rsidRDefault="002443AA" w:rsidP="006F4BF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D838897" w14:textId="14E9A4C3" w:rsidR="002443AA" w:rsidRPr="002443AA" w:rsidRDefault="002443AA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A1BF20E" w14:textId="7923669C" w:rsidR="002443AA" w:rsidRPr="002443AA" w:rsidRDefault="002443AA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시스템은 화면에 ‘확인’과 ‘취소’ 버튼을 보여준다.</w:t>
            </w:r>
          </w:p>
        </w:tc>
      </w:tr>
      <w:tr w:rsidR="002443AA" w:rsidRPr="00B0767A" w14:paraId="0BE391D0" w14:textId="77777777" w:rsidTr="0039029D">
        <w:tc>
          <w:tcPr>
            <w:tcW w:w="1550" w:type="dxa"/>
            <w:vMerge/>
            <w:shd w:val="clear" w:color="auto" w:fill="CCCCCC"/>
            <w:vAlign w:val="center"/>
          </w:tcPr>
          <w:p w14:paraId="4474CCAB" w14:textId="77777777" w:rsidR="002443AA" w:rsidRPr="00B0767A" w:rsidRDefault="002443AA" w:rsidP="006F4BF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FDC839A" w14:textId="5E246D39" w:rsidR="002443AA" w:rsidRPr="002443AA" w:rsidRDefault="002443AA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9B18FB9" w14:textId="367F1BF8" w:rsidR="002443AA" w:rsidRPr="002443AA" w:rsidRDefault="002443AA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사용자가 ‘확인’ 버튼을 누를 경우에 작성한 댓글이 작업에 저장되고 보인다.</w:t>
            </w:r>
          </w:p>
        </w:tc>
      </w:tr>
      <w:tr w:rsidR="00B0767A" w:rsidRPr="00B0767A" w14:paraId="6489FF7C" w14:textId="77777777" w:rsidTr="003507BA">
        <w:tc>
          <w:tcPr>
            <w:tcW w:w="1550" w:type="dxa"/>
            <w:vMerge w:val="restart"/>
            <w:shd w:val="clear" w:color="auto" w:fill="CCCCCC"/>
            <w:vAlign w:val="center"/>
          </w:tcPr>
          <w:p w14:paraId="7747C037" w14:textId="77777777" w:rsidR="006F4BFD" w:rsidRPr="00B0767A" w:rsidRDefault="006F4BFD" w:rsidP="006F4B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6A5F2A6" w14:textId="091C8096" w:rsidR="006F4BFD" w:rsidRPr="002443AA" w:rsidRDefault="006F4BFD" w:rsidP="006F4B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75A76BC" w14:textId="257DBEA4" w:rsidR="006F4BFD" w:rsidRPr="002443AA" w:rsidRDefault="006F4BFD" w:rsidP="006F4B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사용자가 ‘취소’ 버튼을 누를 경우에 ‘확인’, ‘취소’ 버튼만 사라지고 원래의 화면 그대로 있게 된다.</w:t>
            </w:r>
          </w:p>
        </w:tc>
      </w:tr>
      <w:tr w:rsidR="00B0767A" w:rsidRPr="00B0767A" w14:paraId="00E4B5F6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1D1B152F" w14:textId="77777777" w:rsidR="000C6995" w:rsidRPr="00B0767A" w:rsidRDefault="000C6995" w:rsidP="000C699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</w:tcPr>
          <w:p w14:paraId="33087D73" w14:textId="77777777" w:rsidR="000C6995" w:rsidRPr="002443AA" w:rsidRDefault="000C6995" w:rsidP="000C699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7C1624B" w14:textId="77777777" w:rsidR="000C6995" w:rsidRPr="002443AA" w:rsidRDefault="000C6995" w:rsidP="000C699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14:paraId="6026144D" w14:textId="77777777" w:rsidTr="00B52B33">
        <w:tc>
          <w:tcPr>
            <w:tcW w:w="1550" w:type="dxa"/>
            <w:vMerge w:val="restart"/>
            <w:shd w:val="clear" w:color="auto" w:fill="CCCCCC"/>
            <w:vAlign w:val="center"/>
          </w:tcPr>
          <w:p w14:paraId="61254242" w14:textId="77777777" w:rsidR="006F4BFD" w:rsidRPr="00B0767A" w:rsidRDefault="006F4BFD" w:rsidP="006F4B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D6BB80A" w14:textId="71A1C5FD" w:rsidR="006F4BFD" w:rsidRPr="002443AA" w:rsidRDefault="006F4BFD" w:rsidP="006F4B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E01-1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C973702" w14:textId="2BF1E298" w:rsidR="006F4BFD" w:rsidRPr="002443AA" w:rsidRDefault="006F4BFD" w:rsidP="006F4BFD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로그인이 되어있지 않다면 ‘등록’ 버튼을 누를 경우에 로그인 하라는 메시지 출력과 함께 로그인 화면으로 넘어간다.</w:t>
            </w:r>
          </w:p>
        </w:tc>
      </w:tr>
      <w:tr w:rsidR="00B0767A" w:rsidRPr="00B0767A" w14:paraId="746224C3" w14:textId="77777777" w:rsidTr="00B52B33">
        <w:tc>
          <w:tcPr>
            <w:tcW w:w="1550" w:type="dxa"/>
            <w:vMerge/>
            <w:shd w:val="clear" w:color="auto" w:fill="CCCCCC"/>
            <w:vAlign w:val="center"/>
          </w:tcPr>
          <w:p w14:paraId="2FE5C03D" w14:textId="77777777" w:rsidR="006F4BFD" w:rsidRPr="00B0767A" w:rsidRDefault="006F4BFD" w:rsidP="006F4BFD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C0CBE14" w14:textId="798EB762" w:rsidR="006F4BFD" w:rsidRPr="002443AA" w:rsidRDefault="006F4BFD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E01-2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FE4B78B" w14:textId="66B63A15" w:rsidR="006F4BFD" w:rsidRPr="002443AA" w:rsidRDefault="006F4BFD" w:rsidP="006F4B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동기화가 되어있지 않은 사용자의 작업이라면 ‘등록’ 버튼을 누를 경우에 동기화를 먼저 하라는 메시지를 출력한다.</w:t>
            </w:r>
          </w:p>
        </w:tc>
      </w:tr>
      <w:tr w:rsidR="002443AA" w:rsidRPr="00B0767A" w14:paraId="62CFA03C" w14:textId="77777777" w:rsidTr="004C1713">
        <w:tc>
          <w:tcPr>
            <w:tcW w:w="1550" w:type="dxa"/>
            <w:vMerge w:val="restart"/>
            <w:shd w:val="clear" w:color="auto" w:fill="CCCCCC"/>
            <w:vAlign w:val="center"/>
          </w:tcPr>
          <w:p w14:paraId="742941CD" w14:textId="77777777" w:rsidR="002443AA" w:rsidRPr="00B0767A" w:rsidRDefault="002443AA" w:rsidP="00C8331B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DCE4424" w14:textId="4B814D08" w:rsidR="002443AA" w:rsidRPr="002443AA" w:rsidRDefault="002443AA" w:rsidP="00C8331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1D18FDDC" w14:textId="38B1C7CE" w:rsidR="002443AA" w:rsidRPr="002443AA" w:rsidRDefault="002443AA" w:rsidP="00C8331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B01 → B02 → B03 </w:t>
            </w:r>
          </w:p>
        </w:tc>
      </w:tr>
      <w:tr w:rsidR="002443AA" w:rsidRPr="00B0767A" w14:paraId="5EFC10A3" w14:textId="77777777" w:rsidTr="004C1713">
        <w:tc>
          <w:tcPr>
            <w:tcW w:w="1550" w:type="dxa"/>
            <w:vMerge/>
            <w:shd w:val="clear" w:color="auto" w:fill="CCCCCC"/>
            <w:vAlign w:val="center"/>
          </w:tcPr>
          <w:p w14:paraId="495CD02E" w14:textId="77777777" w:rsidR="002443AA" w:rsidRPr="00B0767A" w:rsidRDefault="002443AA" w:rsidP="00C8331B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08AB608A" w14:textId="174B0AA5" w:rsidR="002443AA" w:rsidRPr="002443AA" w:rsidRDefault="002443AA" w:rsidP="00C8331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31A340DC" w14:textId="34E4297E" w:rsidR="002443AA" w:rsidRPr="002443AA" w:rsidRDefault="002443AA" w:rsidP="00C8331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A02-1 → B01</w:t>
            </w:r>
          </w:p>
        </w:tc>
      </w:tr>
      <w:tr w:rsidR="002443AA" w:rsidRPr="00B0767A" w14:paraId="007DDB51" w14:textId="77777777" w:rsidTr="004C1713">
        <w:tc>
          <w:tcPr>
            <w:tcW w:w="1550" w:type="dxa"/>
            <w:vMerge/>
            <w:shd w:val="clear" w:color="auto" w:fill="CCCCCC"/>
            <w:vAlign w:val="center"/>
          </w:tcPr>
          <w:p w14:paraId="586CDEAC" w14:textId="77777777" w:rsidR="002443AA" w:rsidRPr="00B0767A" w:rsidRDefault="002443AA" w:rsidP="00C8331B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63A74CFD" w14:textId="3018A08A" w:rsidR="002443AA" w:rsidRPr="002443AA" w:rsidRDefault="002443AA" w:rsidP="00C8331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24418451" w14:textId="3BD398D6" w:rsidR="002443AA" w:rsidRPr="002443AA" w:rsidRDefault="002443AA" w:rsidP="00C8331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E01-1</w:t>
            </w:r>
          </w:p>
        </w:tc>
      </w:tr>
      <w:tr w:rsidR="002443AA" w:rsidRPr="00B0767A" w14:paraId="4CB71E1C" w14:textId="77777777" w:rsidTr="004C1713">
        <w:tc>
          <w:tcPr>
            <w:tcW w:w="1550" w:type="dxa"/>
            <w:vMerge/>
            <w:shd w:val="clear" w:color="auto" w:fill="CCCCCC"/>
            <w:vAlign w:val="center"/>
          </w:tcPr>
          <w:p w14:paraId="295EB4CA" w14:textId="77777777" w:rsidR="002443AA" w:rsidRPr="00B0767A" w:rsidRDefault="002443AA" w:rsidP="00C8331B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314A5F42" w14:textId="3F9B2741" w:rsidR="002443AA" w:rsidRPr="002443AA" w:rsidRDefault="002443AA" w:rsidP="00C8331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SN004</w:t>
            </w:r>
          </w:p>
        </w:tc>
        <w:tc>
          <w:tcPr>
            <w:tcW w:w="6042" w:type="dxa"/>
            <w:vAlign w:val="center"/>
          </w:tcPr>
          <w:p w14:paraId="0D353175" w14:textId="3E3DB677" w:rsidR="002443AA" w:rsidRPr="002443AA" w:rsidRDefault="002443AA" w:rsidP="00C8331B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E01-2</w:t>
            </w:r>
          </w:p>
        </w:tc>
      </w:tr>
    </w:tbl>
    <w:p w14:paraId="70EEB9AF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115651A2" w14:textId="6B13DD15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UC008: </w:t>
      </w:r>
      <w:r w:rsidRPr="00B0767A">
        <w:rPr>
          <w:rFonts w:asciiTheme="minorHAnsi" w:eastAsiaTheme="minorHAnsi" w:hAnsiTheme="minorHAnsi" w:cs="돋움" w:hint="eastAsia"/>
          <w:szCs w:val="20"/>
        </w:rPr>
        <w:t>작업 상태를 표시한다.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2F04D265" w14:textId="77777777" w:rsidTr="00C32B9F">
        <w:tc>
          <w:tcPr>
            <w:tcW w:w="1550" w:type="dxa"/>
            <w:shd w:val="clear" w:color="auto" w:fill="CCCCCC"/>
            <w:vAlign w:val="center"/>
          </w:tcPr>
          <w:p w14:paraId="37866C6C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AFA4A65" w14:textId="6BCCB429" w:rsidR="001121FA" w:rsidRPr="002443AA" w:rsidRDefault="004C37CC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작성한 작업이 현재 완료상태인지 미완료 상태인지 설정할</w:t>
            </w:r>
            <w:r w:rsidRPr="002443AA">
              <w:rPr>
                <w:rFonts w:asciiTheme="minorHAnsi" w:eastAsiaTheme="minorHAnsi" w:hAnsiTheme="minorHAnsi" w:hint="eastAsia"/>
              </w:rPr>
              <w:t xml:space="preserve"> </w:t>
            </w:r>
            <w:r w:rsidRPr="002443AA">
              <w:rPr>
                <w:rFonts w:asciiTheme="minorHAnsi" w:eastAsiaTheme="minorHAnsi" w:hAnsiTheme="minorHAnsi"/>
              </w:rPr>
              <w:t>수</w:t>
            </w:r>
            <w:r w:rsidRPr="002443AA">
              <w:rPr>
                <w:rFonts w:asciiTheme="minorHAnsi" w:eastAsiaTheme="minorHAnsi" w:hAnsiTheme="minorHAnsi" w:hint="eastAsia"/>
              </w:rPr>
              <w:t xml:space="preserve"> </w:t>
            </w:r>
            <w:r w:rsidRPr="002443AA">
              <w:rPr>
                <w:rFonts w:asciiTheme="minorHAnsi" w:eastAsiaTheme="minorHAnsi" w:hAnsiTheme="minorHAnsi"/>
              </w:rPr>
              <w:t>있다.</w:t>
            </w:r>
          </w:p>
        </w:tc>
      </w:tr>
      <w:tr w:rsidR="00B0767A" w:rsidRPr="00B0767A" w14:paraId="42ED1369" w14:textId="77777777" w:rsidTr="008D7350">
        <w:tc>
          <w:tcPr>
            <w:tcW w:w="1550" w:type="dxa"/>
            <w:shd w:val="clear" w:color="auto" w:fill="CCCCCC"/>
            <w:vAlign w:val="center"/>
          </w:tcPr>
          <w:p w14:paraId="67082E07" w14:textId="77777777" w:rsidR="0060419A" w:rsidRPr="00B0767A" w:rsidRDefault="0060419A" w:rsidP="0060419A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3FDAAB5E" w14:textId="013EAD1B" w:rsidR="0060419A" w:rsidRPr="002443AA" w:rsidRDefault="0060419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51A1AA81" w14:textId="77777777" w:rsidTr="008D7350">
        <w:tc>
          <w:tcPr>
            <w:tcW w:w="1550" w:type="dxa"/>
            <w:shd w:val="clear" w:color="auto" w:fill="CCCCCC"/>
            <w:vAlign w:val="center"/>
          </w:tcPr>
          <w:p w14:paraId="1C0E69F4" w14:textId="77777777" w:rsidR="0060419A" w:rsidRPr="00B0767A" w:rsidRDefault="0060419A" w:rsidP="0060419A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70038211" w14:textId="3D28B4B4" w:rsidR="0060419A" w:rsidRPr="002443AA" w:rsidRDefault="0060419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proofErr w:type="spellStart"/>
            <w:r w:rsidRPr="002443AA">
              <w:rPr>
                <w:rFonts w:asciiTheme="minorHAnsi" w:eastAsiaTheme="minorHAnsi" w:hAnsiTheme="minorHAnsi"/>
              </w:rPr>
              <w:t>작성해놓은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작업이 있어야 한다.</w:t>
            </w:r>
          </w:p>
        </w:tc>
      </w:tr>
      <w:tr w:rsidR="00B0767A" w:rsidRPr="00B0767A" w14:paraId="02A6C1F6" w14:textId="77777777" w:rsidTr="008D7350">
        <w:tc>
          <w:tcPr>
            <w:tcW w:w="1550" w:type="dxa"/>
            <w:shd w:val="clear" w:color="auto" w:fill="CCCCCC"/>
            <w:vAlign w:val="center"/>
          </w:tcPr>
          <w:p w14:paraId="4216F918" w14:textId="77777777" w:rsidR="0060419A" w:rsidRPr="00B0767A" w:rsidRDefault="0060419A" w:rsidP="0060419A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065EEC95" w14:textId="417ECFAC" w:rsidR="0060419A" w:rsidRPr="002443AA" w:rsidRDefault="0060419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현재 완료상태인지 미완료 상태인지 체크 표시로 설정된다.</w:t>
            </w:r>
          </w:p>
        </w:tc>
      </w:tr>
      <w:tr w:rsidR="00B0767A" w:rsidRPr="00B0767A" w14:paraId="1DAD536C" w14:textId="77777777" w:rsidTr="00E02593">
        <w:tc>
          <w:tcPr>
            <w:tcW w:w="1550" w:type="dxa"/>
            <w:vMerge w:val="restart"/>
            <w:shd w:val="clear" w:color="auto" w:fill="CCCCCC"/>
            <w:vAlign w:val="center"/>
          </w:tcPr>
          <w:p w14:paraId="526BA5D3" w14:textId="77777777" w:rsidR="0060419A" w:rsidRPr="00B0767A" w:rsidRDefault="0060419A" w:rsidP="0060419A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6C576FC" w14:textId="3D56F3FE" w:rsidR="0060419A" w:rsidRPr="002443AA" w:rsidRDefault="0060419A" w:rsidP="0060419A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072582B" w14:textId="3131CBA4" w:rsidR="0060419A" w:rsidRPr="002443AA" w:rsidRDefault="0060419A" w:rsidP="0060419A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사용자는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작업명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 xml:space="preserve"> 옆에 체크표시버튼을 클릭하여 체크표시를 생성한다.</w:t>
            </w:r>
          </w:p>
        </w:tc>
      </w:tr>
      <w:tr w:rsidR="00B0767A" w:rsidRPr="00B0767A" w14:paraId="4E800DB4" w14:textId="77777777" w:rsidTr="00E02593">
        <w:tc>
          <w:tcPr>
            <w:tcW w:w="1550" w:type="dxa"/>
            <w:vMerge/>
            <w:shd w:val="clear" w:color="auto" w:fill="CCCCCC"/>
            <w:vAlign w:val="center"/>
          </w:tcPr>
          <w:p w14:paraId="1D661BFF" w14:textId="77777777" w:rsidR="0060419A" w:rsidRPr="00B0767A" w:rsidRDefault="0060419A" w:rsidP="0060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14CBD3B" w14:textId="5E5E2AEB" w:rsidR="0060419A" w:rsidRPr="002443AA" w:rsidRDefault="0060419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8047819" w14:textId="11E52613" w:rsidR="0060419A" w:rsidRPr="002443AA" w:rsidRDefault="0060419A" w:rsidP="0060419A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시스템이 작업을 완료 상태로 구분한다.</w:t>
            </w:r>
          </w:p>
        </w:tc>
      </w:tr>
      <w:tr w:rsidR="00B0767A" w:rsidRPr="00B0767A" w14:paraId="52DFCBF1" w14:textId="77777777" w:rsidTr="00256819">
        <w:tc>
          <w:tcPr>
            <w:tcW w:w="1550" w:type="dxa"/>
            <w:vMerge w:val="restart"/>
            <w:shd w:val="clear" w:color="auto" w:fill="CCCCCC"/>
            <w:vAlign w:val="center"/>
          </w:tcPr>
          <w:p w14:paraId="219A9C31" w14:textId="77777777" w:rsidR="0060419A" w:rsidRPr="00B0767A" w:rsidRDefault="0060419A" w:rsidP="0060419A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366C98F" w14:textId="66403D0E" w:rsidR="0060419A" w:rsidRPr="002443AA" w:rsidRDefault="0060419A" w:rsidP="0060419A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A01-1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94F50E8" w14:textId="49732B83" w:rsidR="0060419A" w:rsidRPr="002443AA" w:rsidRDefault="0060419A" w:rsidP="0060419A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사용자가 따로 체크버튼을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클릭하지않으면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 xml:space="preserve"> 작업을 미완료 상태로 구분한다.</w:t>
            </w:r>
          </w:p>
        </w:tc>
      </w:tr>
      <w:tr w:rsidR="00B0767A" w:rsidRPr="00B0767A" w14:paraId="5171A3BD" w14:textId="77777777" w:rsidTr="00256819">
        <w:tc>
          <w:tcPr>
            <w:tcW w:w="1550" w:type="dxa"/>
            <w:vMerge/>
            <w:shd w:val="clear" w:color="auto" w:fill="CCCCCC"/>
            <w:vAlign w:val="center"/>
          </w:tcPr>
          <w:p w14:paraId="6E9FB976" w14:textId="77777777" w:rsidR="0060419A" w:rsidRPr="00B0767A" w:rsidRDefault="0060419A" w:rsidP="0060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09AC6B4" w14:textId="625909DE" w:rsidR="0060419A" w:rsidRPr="002443AA" w:rsidRDefault="0060419A" w:rsidP="0060419A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A01-2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CC58AFB" w14:textId="0CDC7C38" w:rsidR="0060419A" w:rsidRPr="002443AA" w:rsidRDefault="0060419A" w:rsidP="0060419A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버튼을 두 번 누르면 체크표시가 해제된다.</w:t>
            </w:r>
          </w:p>
        </w:tc>
      </w:tr>
      <w:tr w:rsidR="00B0767A" w:rsidRPr="00B0767A" w14:paraId="1F3B1EA4" w14:textId="77777777" w:rsidTr="00C32B9F">
        <w:tc>
          <w:tcPr>
            <w:tcW w:w="1550" w:type="dxa"/>
            <w:shd w:val="clear" w:color="auto" w:fill="CCCCCC"/>
            <w:vAlign w:val="center"/>
          </w:tcPr>
          <w:p w14:paraId="0FA365D3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A86132B" w14:textId="2B5BEFA6" w:rsidR="001121FA" w:rsidRPr="002443AA" w:rsidRDefault="001121FA" w:rsidP="00C32B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2D7E363" w14:textId="1166AF33" w:rsidR="001121FA" w:rsidRPr="002443AA" w:rsidRDefault="001121FA" w:rsidP="00C32B9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14:paraId="0B0C2405" w14:textId="77777777" w:rsidTr="0066068E">
        <w:tc>
          <w:tcPr>
            <w:tcW w:w="1550" w:type="dxa"/>
            <w:vMerge w:val="restart"/>
            <w:shd w:val="clear" w:color="auto" w:fill="CCCCCC"/>
            <w:vAlign w:val="center"/>
          </w:tcPr>
          <w:p w14:paraId="1217ACEB" w14:textId="77777777" w:rsidR="002443AA" w:rsidRPr="00B0767A" w:rsidRDefault="002443AA" w:rsidP="00707DD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1516187" w14:textId="2EE229C4" w:rsidR="002443AA" w:rsidRPr="002443AA" w:rsidRDefault="002443AA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1A174DB0" w14:textId="1BA149F5" w:rsidR="002443AA" w:rsidRPr="002443AA" w:rsidRDefault="002443AA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B01 → B02 </w:t>
            </w:r>
          </w:p>
        </w:tc>
      </w:tr>
      <w:tr w:rsidR="002443AA" w:rsidRPr="00B0767A" w14:paraId="0CCFEF5B" w14:textId="77777777" w:rsidTr="0066068E">
        <w:tc>
          <w:tcPr>
            <w:tcW w:w="1550" w:type="dxa"/>
            <w:vMerge/>
            <w:shd w:val="clear" w:color="auto" w:fill="CCCCCC"/>
            <w:vAlign w:val="center"/>
          </w:tcPr>
          <w:p w14:paraId="271B7A76" w14:textId="77777777" w:rsidR="002443AA" w:rsidRPr="00B0767A" w:rsidRDefault="002443AA" w:rsidP="00707DDF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6435C952" w14:textId="159EF6E7" w:rsidR="002443AA" w:rsidRPr="002443AA" w:rsidRDefault="002443AA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7E79416D" w14:textId="0E72A68E" w:rsidR="002443AA" w:rsidRPr="002443AA" w:rsidRDefault="002443AA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A01-1</w:t>
            </w:r>
          </w:p>
        </w:tc>
      </w:tr>
      <w:tr w:rsidR="002443AA" w:rsidRPr="00B0767A" w14:paraId="4CB008EA" w14:textId="77777777" w:rsidTr="0066068E">
        <w:tc>
          <w:tcPr>
            <w:tcW w:w="1550" w:type="dxa"/>
            <w:vMerge/>
            <w:shd w:val="clear" w:color="auto" w:fill="CCCCCC"/>
            <w:vAlign w:val="center"/>
          </w:tcPr>
          <w:p w14:paraId="0B4FA04B" w14:textId="77777777" w:rsidR="002443AA" w:rsidRPr="00B0767A" w:rsidRDefault="002443AA" w:rsidP="00707DDF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08C51A77" w14:textId="5F6C569F" w:rsidR="002443AA" w:rsidRPr="002443AA" w:rsidRDefault="002443AA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0C950A12" w14:textId="5A440513" w:rsidR="002443AA" w:rsidRPr="002443AA" w:rsidRDefault="002443AA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A01-2</w:t>
            </w:r>
          </w:p>
        </w:tc>
      </w:tr>
    </w:tbl>
    <w:p w14:paraId="60847E89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32E19CC6" w14:textId="51C96A5A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UC009: </w:t>
      </w:r>
      <w:r w:rsidRPr="00B0767A">
        <w:rPr>
          <w:rFonts w:asciiTheme="minorHAnsi" w:eastAsiaTheme="minorHAnsi" w:hAnsiTheme="minorHAnsi" w:cs="돋움" w:hint="eastAsia"/>
          <w:szCs w:val="20"/>
        </w:rPr>
        <w:t>작업을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29C35889" w14:textId="77777777" w:rsidTr="00C32B9F">
        <w:tc>
          <w:tcPr>
            <w:tcW w:w="1550" w:type="dxa"/>
            <w:shd w:val="clear" w:color="auto" w:fill="CCCCCC"/>
            <w:vAlign w:val="center"/>
          </w:tcPr>
          <w:p w14:paraId="14483119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0904567" w14:textId="01FE1E31" w:rsidR="001121FA" w:rsidRPr="002443AA" w:rsidRDefault="003E682B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작업상태(완료/미완료)를 기준으로 순서를 재배치 한다.</w:t>
            </w:r>
          </w:p>
        </w:tc>
      </w:tr>
      <w:tr w:rsidR="00B0767A" w:rsidRPr="00B0767A" w14:paraId="760C5A39" w14:textId="77777777" w:rsidTr="00B1454D">
        <w:tc>
          <w:tcPr>
            <w:tcW w:w="1550" w:type="dxa"/>
            <w:shd w:val="clear" w:color="auto" w:fill="CCCCCC"/>
            <w:vAlign w:val="center"/>
          </w:tcPr>
          <w:p w14:paraId="46284A9F" w14:textId="77777777" w:rsidR="00707DDF" w:rsidRPr="00B0767A" w:rsidRDefault="00707DDF" w:rsidP="00707DD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12C3A136" w14:textId="6D4D8003" w:rsidR="00707DDF" w:rsidRPr="002443AA" w:rsidRDefault="00707DDF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66A93523" w14:textId="77777777" w:rsidTr="00B1454D">
        <w:tc>
          <w:tcPr>
            <w:tcW w:w="1550" w:type="dxa"/>
            <w:shd w:val="clear" w:color="auto" w:fill="CCCCCC"/>
            <w:vAlign w:val="center"/>
          </w:tcPr>
          <w:p w14:paraId="52EE3318" w14:textId="77777777" w:rsidR="00707DDF" w:rsidRPr="00B0767A" w:rsidRDefault="00707DDF" w:rsidP="00707DD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172AF943" w14:textId="74B754D3" w:rsidR="00707DDF" w:rsidRPr="002443AA" w:rsidRDefault="00707DDF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작업들의 상태가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표시되어있어야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한다.</w:t>
            </w:r>
          </w:p>
        </w:tc>
      </w:tr>
      <w:tr w:rsidR="00B0767A" w:rsidRPr="00B0767A" w14:paraId="1BAF37F8" w14:textId="77777777" w:rsidTr="00B1454D">
        <w:tc>
          <w:tcPr>
            <w:tcW w:w="1550" w:type="dxa"/>
            <w:shd w:val="clear" w:color="auto" w:fill="CCCCCC"/>
            <w:vAlign w:val="center"/>
          </w:tcPr>
          <w:p w14:paraId="04686998" w14:textId="77777777" w:rsidR="00707DDF" w:rsidRPr="00B0767A" w:rsidRDefault="00707DDF" w:rsidP="00707DD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34A79295" w14:textId="40DAB3C1" w:rsidR="00707DDF" w:rsidRPr="002443AA" w:rsidRDefault="00707DDF" w:rsidP="00707DD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작업상태(완료/미완료)를 기준으로 순서를 재배치한다.</w:t>
            </w:r>
          </w:p>
        </w:tc>
      </w:tr>
      <w:tr w:rsidR="002443AA" w:rsidRPr="00B0767A" w14:paraId="74E5C82A" w14:textId="77777777" w:rsidTr="001C0CB4">
        <w:tc>
          <w:tcPr>
            <w:tcW w:w="1550" w:type="dxa"/>
            <w:vMerge w:val="restart"/>
            <w:shd w:val="clear" w:color="auto" w:fill="CCCCCC"/>
            <w:vAlign w:val="center"/>
          </w:tcPr>
          <w:p w14:paraId="2C02F6C4" w14:textId="77777777" w:rsidR="002443AA" w:rsidRPr="00B0767A" w:rsidRDefault="002443AA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8C19699" w14:textId="27EBF019" w:rsidR="002443AA" w:rsidRPr="002443AA" w:rsidRDefault="002443AA" w:rsidP="00445929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5BB1373" w14:textId="7ADB8995" w:rsidR="002443AA" w:rsidRPr="002443AA" w:rsidRDefault="002443AA" w:rsidP="00445929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사용자는 정렬 버튼을 누른다. </w:t>
            </w:r>
          </w:p>
        </w:tc>
      </w:tr>
      <w:tr w:rsidR="002443AA" w:rsidRPr="00B0767A" w14:paraId="083B0B54" w14:textId="77777777" w:rsidTr="001C0CB4">
        <w:tc>
          <w:tcPr>
            <w:tcW w:w="1550" w:type="dxa"/>
            <w:vMerge/>
            <w:shd w:val="clear" w:color="auto" w:fill="CCCCCC"/>
            <w:vAlign w:val="center"/>
          </w:tcPr>
          <w:p w14:paraId="2E3CE59A" w14:textId="77777777" w:rsidR="002443AA" w:rsidRPr="00B0767A" w:rsidRDefault="002443AA" w:rsidP="00445929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140FF9D" w14:textId="533A0C98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59B0C7D" w14:textId="67D1C011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작업상태가 미완료인 작업을 우선으로 정렬한다.</w:t>
            </w:r>
          </w:p>
        </w:tc>
      </w:tr>
      <w:tr w:rsidR="002443AA" w:rsidRPr="00B0767A" w14:paraId="28601DC1" w14:textId="77777777" w:rsidTr="001C0CB4">
        <w:tc>
          <w:tcPr>
            <w:tcW w:w="1550" w:type="dxa"/>
            <w:vMerge/>
            <w:shd w:val="clear" w:color="auto" w:fill="CCCCCC"/>
            <w:vAlign w:val="center"/>
          </w:tcPr>
          <w:p w14:paraId="63EB54FE" w14:textId="77777777" w:rsidR="002443AA" w:rsidRPr="00B0767A" w:rsidRDefault="002443AA" w:rsidP="00445929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6288A22" w14:textId="74C249AE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C482FD6" w14:textId="5C917B90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미완료인 작업에서 마감날짜가 가장 가까운 작업을 우선으로 정렬한다.</w:t>
            </w:r>
          </w:p>
        </w:tc>
      </w:tr>
      <w:tr w:rsidR="00B0767A" w:rsidRPr="00B0767A" w14:paraId="5A28C85B" w14:textId="77777777" w:rsidTr="00BA535C">
        <w:tc>
          <w:tcPr>
            <w:tcW w:w="1550" w:type="dxa"/>
            <w:shd w:val="clear" w:color="auto" w:fill="CCCCCC"/>
            <w:vAlign w:val="center"/>
          </w:tcPr>
          <w:p w14:paraId="5C2E48EA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6B02A12" w14:textId="3D3BF5CD" w:rsidR="00445929" w:rsidRPr="002443AA" w:rsidRDefault="00445929" w:rsidP="00445929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A01-1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F4AF869" w14:textId="40519A35" w:rsidR="00445929" w:rsidRPr="002443AA" w:rsidRDefault="00445929" w:rsidP="00445929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사용자가 정렬버튼을 두 번 클릭한 경우 원래상태(작성한 순서기준)으로 돌아간다,</w:t>
            </w:r>
          </w:p>
        </w:tc>
      </w:tr>
      <w:tr w:rsidR="00B0767A" w:rsidRPr="00B0767A" w14:paraId="2A9F59D5" w14:textId="77777777" w:rsidTr="009036F0">
        <w:tc>
          <w:tcPr>
            <w:tcW w:w="1550" w:type="dxa"/>
            <w:shd w:val="clear" w:color="auto" w:fill="CCCCCC"/>
            <w:vAlign w:val="center"/>
          </w:tcPr>
          <w:p w14:paraId="7EAE165D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79CFC39" w14:textId="622F64B2" w:rsidR="00445929" w:rsidRPr="002443AA" w:rsidRDefault="00445929" w:rsidP="00445929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E02-1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4C7A8B0" w14:textId="0A34ECD4" w:rsidR="00445929" w:rsidRPr="002443AA" w:rsidRDefault="00445929" w:rsidP="00445929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작업상태가 표시된 작업이 </w:t>
            </w:r>
            <w:proofErr w:type="spellStart"/>
            <w:proofErr w:type="gramStart"/>
            <w:r w:rsidRPr="002443AA">
              <w:rPr>
                <w:rFonts w:asciiTheme="minorHAnsi" w:eastAsiaTheme="minorHAnsi" w:hAnsiTheme="minorHAnsi"/>
                <w:b w:val="0"/>
              </w:rPr>
              <w:t>존재하지않는</w:t>
            </w:r>
            <w:proofErr w:type="spellEnd"/>
            <w:proofErr w:type="gramEnd"/>
            <w:r w:rsidRPr="002443AA">
              <w:rPr>
                <w:rFonts w:asciiTheme="minorHAnsi" w:eastAsiaTheme="minorHAnsi" w:hAnsiTheme="minorHAnsi"/>
                <w:b w:val="0"/>
              </w:rPr>
              <w:t xml:space="preserve"> 경우 “정렬 할 작업이 없습니다” 문구를 출력한다.</w:t>
            </w:r>
          </w:p>
        </w:tc>
      </w:tr>
      <w:tr w:rsidR="002443AA" w:rsidRPr="00B0767A" w14:paraId="1F5E2FAF" w14:textId="77777777" w:rsidTr="00FF1B3E">
        <w:tc>
          <w:tcPr>
            <w:tcW w:w="1550" w:type="dxa"/>
            <w:vMerge w:val="restart"/>
            <w:shd w:val="clear" w:color="auto" w:fill="CCCCCC"/>
            <w:vAlign w:val="center"/>
          </w:tcPr>
          <w:p w14:paraId="4B95E334" w14:textId="77777777" w:rsidR="002443AA" w:rsidRPr="00B0767A" w:rsidRDefault="002443AA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03A1642" w14:textId="2851084D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5F74D00B" w14:textId="02C2ED70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B01 → B02 → B03 </w:t>
            </w:r>
          </w:p>
        </w:tc>
      </w:tr>
      <w:tr w:rsidR="002443AA" w:rsidRPr="00B0767A" w14:paraId="52CC3145" w14:textId="77777777" w:rsidTr="00FF1B3E">
        <w:tc>
          <w:tcPr>
            <w:tcW w:w="1550" w:type="dxa"/>
            <w:vMerge/>
            <w:shd w:val="clear" w:color="auto" w:fill="CCCCCC"/>
            <w:vAlign w:val="center"/>
          </w:tcPr>
          <w:p w14:paraId="55FD63CE" w14:textId="77777777" w:rsidR="002443AA" w:rsidRPr="00B0767A" w:rsidRDefault="002443AA" w:rsidP="00445929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74EAB631" w14:textId="0B1B9FBB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6B5C6644" w14:textId="3DCB8BB3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A01-1</w:t>
            </w:r>
          </w:p>
        </w:tc>
      </w:tr>
      <w:tr w:rsidR="002443AA" w:rsidRPr="00B0767A" w14:paraId="69F7376A" w14:textId="77777777" w:rsidTr="00FF1B3E">
        <w:tc>
          <w:tcPr>
            <w:tcW w:w="1550" w:type="dxa"/>
            <w:vMerge/>
            <w:shd w:val="clear" w:color="auto" w:fill="CCCCCC"/>
            <w:vAlign w:val="center"/>
          </w:tcPr>
          <w:p w14:paraId="6D498914" w14:textId="77777777" w:rsidR="002443AA" w:rsidRPr="00B0767A" w:rsidRDefault="002443AA" w:rsidP="00445929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391CBAA7" w14:textId="44BB166D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1E317236" w14:textId="58583E4B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E02-1</w:t>
            </w:r>
          </w:p>
        </w:tc>
      </w:tr>
    </w:tbl>
    <w:p w14:paraId="7B57FF72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79EFC56D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7E75E11A" w14:textId="1894AD8A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UC010: </w:t>
      </w:r>
      <w:r w:rsidRPr="00B0767A">
        <w:rPr>
          <w:rFonts w:asciiTheme="minorHAnsi" w:eastAsiaTheme="minorHAnsi" w:hAnsiTheme="minorHAnsi" w:cs="돋움" w:hint="eastAsia"/>
          <w:szCs w:val="20"/>
        </w:rPr>
        <w:t>작업 폴더를 생성한다.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35635FF5" w14:textId="77777777" w:rsidTr="00C32B9F">
        <w:tc>
          <w:tcPr>
            <w:tcW w:w="1550" w:type="dxa"/>
            <w:shd w:val="clear" w:color="auto" w:fill="CCCCCC"/>
            <w:vAlign w:val="center"/>
          </w:tcPr>
          <w:p w14:paraId="0B49A20D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2DA8D17" w14:textId="54C81CFD" w:rsidR="001121FA" w:rsidRPr="00B0767A" w:rsidRDefault="0029544D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작업들을 카테고리에 맞게 분류해서 모아 놓을 수 있는 폴더를 생성할 수 있다.</w:t>
            </w:r>
          </w:p>
        </w:tc>
      </w:tr>
      <w:tr w:rsidR="00B0767A" w:rsidRPr="00B0767A" w14:paraId="5A3C30CD" w14:textId="77777777" w:rsidTr="00C54BCA">
        <w:tc>
          <w:tcPr>
            <w:tcW w:w="1550" w:type="dxa"/>
            <w:shd w:val="clear" w:color="auto" w:fill="CCCCCC"/>
            <w:vAlign w:val="center"/>
          </w:tcPr>
          <w:p w14:paraId="4065011C" w14:textId="77777777" w:rsidR="00AB0F07" w:rsidRPr="00B0767A" w:rsidRDefault="00AB0F07" w:rsidP="00AB0F07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7DE87778" w14:textId="18FC9E98" w:rsidR="00AB0F07" w:rsidRPr="00B0767A" w:rsidRDefault="00AB0F07" w:rsidP="00AB0F07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44BB0741" w14:textId="77777777" w:rsidTr="00C54BCA">
        <w:tc>
          <w:tcPr>
            <w:tcW w:w="1550" w:type="dxa"/>
            <w:shd w:val="clear" w:color="auto" w:fill="CCCCCC"/>
            <w:vAlign w:val="center"/>
          </w:tcPr>
          <w:p w14:paraId="52290C34" w14:textId="77777777" w:rsidR="00AB0F07" w:rsidRPr="00B0767A" w:rsidRDefault="00AB0F07" w:rsidP="00AB0F07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0BC5F7AB" w14:textId="3FB6F536" w:rsidR="00AB0F07" w:rsidRPr="00B0767A" w:rsidRDefault="00AB0F07" w:rsidP="00AB0F07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작업이 추가되어 있어야 한다.</w:t>
            </w:r>
          </w:p>
        </w:tc>
      </w:tr>
      <w:tr w:rsidR="00B0767A" w:rsidRPr="00B0767A" w14:paraId="422058B8" w14:textId="77777777" w:rsidTr="00C54BCA">
        <w:tc>
          <w:tcPr>
            <w:tcW w:w="1550" w:type="dxa"/>
            <w:shd w:val="clear" w:color="auto" w:fill="CCCCCC"/>
            <w:vAlign w:val="center"/>
          </w:tcPr>
          <w:p w14:paraId="561221ED" w14:textId="77777777" w:rsidR="00AB0F07" w:rsidRPr="00B0767A" w:rsidRDefault="00AB0F07" w:rsidP="00AB0F07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10AC6EB9" w14:textId="710A4F8E" w:rsidR="00AB0F07" w:rsidRPr="002443AA" w:rsidRDefault="00AB0F07" w:rsidP="00AB0F07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생성된 폴더가 사용자가 지정한 이름으로 표시된다.</w:t>
            </w:r>
          </w:p>
        </w:tc>
      </w:tr>
      <w:tr w:rsidR="002443AA" w:rsidRPr="00B0767A" w14:paraId="48496491" w14:textId="77777777" w:rsidTr="00E345A2">
        <w:tc>
          <w:tcPr>
            <w:tcW w:w="1550" w:type="dxa"/>
            <w:vMerge w:val="restart"/>
            <w:shd w:val="clear" w:color="auto" w:fill="CCCCCC"/>
            <w:vAlign w:val="center"/>
          </w:tcPr>
          <w:p w14:paraId="6DF85672" w14:textId="77777777" w:rsidR="002443AA" w:rsidRPr="00B0767A" w:rsidRDefault="002443AA" w:rsidP="000B686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B1937D1" w14:textId="06985CCE" w:rsidR="002443AA" w:rsidRPr="002443AA" w:rsidRDefault="002443AA" w:rsidP="000B6860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17F360D" w14:textId="3EAF3A09" w:rsidR="002443AA" w:rsidRPr="002443AA" w:rsidRDefault="002443AA" w:rsidP="000B6860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사용자가 ‘폴더 생성’ 버튼을 누른다.</w:t>
            </w:r>
          </w:p>
        </w:tc>
      </w:tr>
      <w:tr w:rsidR="002443AA" w:rsidRPr="00B0767A" w14:paraId="35E0F0BE" w14:textId="77777777" w:rsidTr="00E345A2">
        <w:tc>
          <w:tcPr>
            <w:tcW w:w="1550" w:type="dxa"/>
            <w:vMerge/>
            <w:shd w:val="clear" w:color="auto" w:fill="CCCCCC"/>
            <w:vAlign w:val="center"/>
          </w:tcPr>
          <w:p w14:paraId="42A3F255" w14:textId="77777777" w:rsidR="002443AA" w:rsidRPr="00B0767A" w:rsidRDefault="002443AA" w:rsidP="000B6860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69470AF" w14:textId="6352542B" w:rsidR="002443AA" w:rsidRPr="002443AA" w:rsidRDefault="002443AA" w:rsidP="000B686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7B3C031" w14:textId="3F9F9FE2" w:rsidR="002443AA" w:rsidRPr="002443AA" w:rsidRDefault="002443AA" w:rsidP="000B686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사용자가 생성할 폴더의 이름을 설정한다.</w:t>
            </w:r>
          </w:p>
        </w:tc>
      </w:tr>
      <w:tr w:rsidR="002443AA" w:rsidRPr="00B0767A" w14:paraId="0FEB6420" w14:textId="77777777" w:rsidTr="00E345A2">
        <w:tc>
          <w:tcPr>
            <w:tcW w:w="1550" w:type="dxa"/>
            <w:vMerge/>
            <w:shd w:val="clear" w:color="auto" w:fill="CCCCCC"/>
            <w:vAlign w:val="center"/>
          </w:tcPr>
          <w:p w14:paraId="3A763AD8" w14:textId="77777777" w:rsidR="002443AA" w:rsidRPr="00B0767A" w:rsidRDefault="002443AA" w:rsidP="000B6860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BC4A28" w14:textId="69C56DE7" w:rsidR="002443AA" w:rsidRPr="002443AA" w:rsidRDefault="002443AA" w:rsidP="000B686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675CAA2" w14:textId="561617B9" w:rsidR="002443AA" w:rsidRPr="002443AA" w:rsidRDefault="002443AA" w:rsidP="000B686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시스템은 생성되는 폴더의 이름이 이미 있는지 확인하고 생성한다.</w:t>
            </w:r>
          </w:p>
        </w:tc>
      </w:tr>
      <w:tr w:rsidR="00B0767A" w:rsidRPr="00B0767A" w14:paraId="35287929" w14:textId="77777777" w:rsidTr="009451C3">
        <w:tc>
          <w:tcPr>
            <w:tcW w:w="1550" w:type="dxa"/>
            <w:shd w:val="clear" w:color="auto" w:fill="CCCCCC"/>
            <w:vAlign w:val="center"/>
          </w:tcPr>
          <w:p w14:paraId="118073CE" w14:textId="77777777" w:rsidR="000B6860" w:rsidRPr="00B0767A" w:rsidRDefault="000B6860" w:rsidP="000B686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7E763F5" w14:textId="7798281E" w:rsidR="000B6860" w:rsidRPr="002443AA" w:rsidRDefault="000B6860" w:rsidP="000B6860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A03-1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2F2515F" w14:textId="23480109" w:rsidR="000B6860" w:rsidRPr="002443AA" w:rsidRDefault="000B6860" w:rsidP="000B6860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생성하려는 폴더의 이름이 이미 생성되어 있는 폴더의 이름과 같다면, 이미 생성된 폴더의 이름이라는 메시지를 출력한다.</w:t>
            </w:r>
          </w:p>
        </w:tc>
      </w:tr>
      <w:tr w:rsidR="00B0767A" w:rsidRPr="00B0767A" w14:paraId="2E1EDB0D" w14:textId="77777777" w:rsidTr="00C32B9F">
        <w:tc>
          <w:tcPr>
            <w:tcW w:w="1550" w:type="dxa"/>
            <w:shd w:val="clear" w:color="auto" w:fill="CCCCCC"/>
            <w:vAlign w:val="center"/>
          </w:tcPr>
          <w:p w14:paraId="6D7285F0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D89373B" w14:textId="520E0B1C" w:rsidR="001121FA" w:rsidRPr="002443AA" w:rsidRDefault="001121FA" w:rsidP="00C32B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2B53E2B" w14:textId="6BD7D4DD" w:rsidR="001121FA" w:rsidRPr="002443AA" w:rsidRDefault="001121FA" w:rsidP="00C32B9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14:paraId="04C39263" w14:textId="77777777" w:rsidTr="00E31DFF">
        <w:tc>
          <w:tcPr>
            <w:tcW w:w="1550" w:type="dxa"/>
            <w:vMerge w:val="restart"/>
            <w:shd w:val="clear" w:color="auto" w:fill="CCCCCC"/>
            <w:vAlign w:val="center"/>
          </w:tcPr>
          <w:p w14:paraId="1C39A66D" w14:textId="77777777" w:rsidR="002443AA" w:rsidRPr="00B0767A" w:rsidRDefault="002443AA" w:rsidP="000B6860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AB253ED" w14:textId="3BA0B8FE" w:rsidR="002443AA" w:rsidRPr="002443AA" w:rsidRDefault="002443AA" w:rsidP="000B686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564A8B01" w14:textId="4BD34A07" w:rsidR="002443AA" w:rsidRPr="002443AA" w:rsidRDefault="002443AA" w:rsidP="000B686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B01 → B02 → B03 </w:t>
            </w:r>
          </w:p>
        </w:tc>
      </w:tr>
      <w:tr w:rsidR="002443AA" w:rsidRPr="00B0767A" w14:paraId="44C1AFD3" w14:textId="77777777" w:rsidTr="00E31DFF">
        <w:tc>
          <w:tcPr>
            <w:tcW w:w="1550" w:type="dxa"/>
            <w:vMerge/>
            <w:shd w:val="clear" w:color="auto" w:fill="CCCCCC"/>
            <w:vAlign w:val="center"/>
          </w:tcPr>
          <w:p w14:paraId="624C9375" w14:textId="77777777" w:rsidR="002443AA" w:rsidRPr="00B0767A" w:rsidRDefault="002443AA" w:rsidP="000B6860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2EC1E42B" w14:textId="03CBC191" w:rsidR="002443AA" w:rsidRPr="002443AA" w:rsidRDefault="002443AA" w:rsidP="000B686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5F5B1857" w14:textId="3ACD950B" w:rsidR="002443AA" w:rsidRPr="002443AA" w:rsidRDefault="002443AA" w:rsidP="000B6860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B03 → A03-1 →B02</w:t>
            </w:r>
          </w:p>
        </w:tc>
      </w:tr>
    </w:tbl>
    <w:p w14:paraId="48C9D4BD" w14:textId="375B5F88" w:rsidR="001121FA" w:rsidRPr="00B0767A" w:rsidRDefault="001121FA" w:rsidP="00FB4D8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lastRenderedPageBreak/>
        <w:t xml:space="preserve">UC011: </w:t>
      </w:r>
      <w:r w:rsidRPr="00B0767A">
        <w:rPr>
          <w:rFonts w:asciiTheme="minorHAnsi" w:eastAsiaTheme="minorHAnsi" w:hAnsiTheme="minorHAnsi" w:cs="돋움" w:hint="eastAsia"/>
          <w:szCs w:val="20"/>
        </w:rPr>
        <w:t>작업 폴더로 분류한다.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7CD816F2" w14:textId="77777777" w:rsidTr="00C32B9F">
        <w:tc>
          <w:tcPr>
            <w:tcW w:w="1550" w:type="dxa"/>
            <w:shd w:val="clear" w:color="auto" w:fill="CCCCCC"/>
            <w:vAlign w:val="center"/>
          </w:tcPr>
          <w:p w14:paraId="01F32317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795E752" w14:textId="326E5D53" w:rsidR="001121FA" w:rsidRPr="002443AA" w:rsidRDefault="006767D7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작업들을 만들어 놓은 폴더에 넣어서 분류한다</w:t>
            </w:r>
          </w:p>
        </w:tc>
      </w:tr>
      <w:tr w:rsidR="00B0767A" w:rsidRPr="00B0767A" w14:paraId="590E0FAF" w14:textId="77777777" w:rsidTr="00D37C29">
        <w:tc>
          <w:tcPr>
            <w:tcW w:w="1550" w:type="dxa"/>
            <w:shd w:val="clear" w:color="auto" w:fill="CCCCCC"/>
            <w:vAlign w:val="center"/>
          </w:tcPr>
          <w:p w14:paraId="08F530D0" w14:textId="77777777" w:rsidR="00C04DC4" w:rsidRPr="00B0767A" w:rsidRDefault="00C04DC4" w:rsidP="00C04DC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415E4872" w14:textId="7FC069B9" w:rsidR="00C04DC4" w:rsidRPr="002443AA" w:rsidRDefault="00C04DC4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7F15D363" w14:textId="77777777" w:rsidTr="00D37C29">
        <w:tc>
          <w:tcPr>
            <w:tcW w:w="1550" w:type="dxa"/>
            <w:shd w:val="clear" w:color="auto" w:fill="CCCCCC"/>
            <w:vAlign w:val="center"/>
          </w:tcPr>
          <w:p w14:paraId="0B7C975A" w14:textId="77777777" w:rsidR="00C04DC4" w:rsidRPr="00B0767A" w:rsidRDefault="00C04DC4" w:rsidP="00C04DC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45C704F4" w14:textId="36ECAB48" w:rsidR="00C04DC4" w:rsidRPr="002443AA" w:rsidRDefault="00C04DC4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사용자가 만들어 놓은 폴더가 있어야 한다.</w:t>
            </w:r>
          </w:p>
        </w:tc>
      </w:tr>
      <w:tr w:rsidR="00B0767A" w:rsidRPr="00B0767A" w14:paraId="22B30DBD" w14:textId="77777777" w:rsidTr="00D37C29">
        <w:tc>
          <w:tcPr>
            <w:tcW w:w="1550" w:type="dxa"/>
            <w:shd w:val="clear" w:color="auto" w:fill="CCCCCC"/>
            <w:vAlign w:val="center"/>
          </w:tcPr>
          <w:p w14:paraId="035B7980" w14:textId="77777777" w:rsidR="00C04DC4" w:rsidRPr="00B0767A" w:rsidRDefault="00C04DC4" w:rsidP="00C04DC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6750D2C7" w14:textId="6585115D" w:rsidR="00C04DC4" w:rsidRPr="002443AA" w:rsidRDefault="00C04DC4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작업들이 폴더 안에 들어가 있게 된다.</w:t>
            </w:r>
          </w:p>
        </w:tc>
      </w:tr>
      <w:tr w:rsidR="00B0767A" w:rsidRPr="00B0767A" w14:paraId="229FEFB1" w14:textId="77777777" w:rsidTr="008470DD">
        <w:tc>
          <w:tcPr>
            <w:tcW w:w="1550" w:type="dxa"/>
            <w:vMerge w:val="restart"/>
            <w:shd w:val="clear" w:color="auto" w:fill="CCCCCC"/>
            <w:vAlign w:val="center"/>
          </w:tcPr>
          <w:p w14:paraId="4A22BF49" w14:textId="77777777" w:rsidR="00C04DC4" w:rsidRPr="00B0767A" w:rsidRDefault="00C04DC4" w:rsidP="00C04DC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2113321" w14:textId="062A9903" w:rsidR="00C04DC4" w:rsidRPr="002443AA" w:rsidRDefault="00C04DC4" w:rsidP="00C04DC4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8E34A22" w14:textId="52BB2971" w:rsidR="00C04DC4" w:rsidRPr="002443AA" w:rsidRDefault="00C04DC4" w:rsidP="00C04DC4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사용자가 작업을 폴더에 넣는 것을 시도한다.</w:t>
            </w:r>
          </w:p>
        </w:tc>
      </w:tr>
      <w:tr w:rsidR="00B0767A" w:rsidRPr="00B0767A" w14:paraId="6A65021F" w14:textId="77777777" w:rsidTr="008470DD">
        <w:tc>
          <w:tcPr>
            <w:tcW w:w="1550" w:type="dxa"/>
            <w:vMerge/>
            <w:shd w:val="clear" w:color="auto" w:fill="CCCCCC"/>
            <w:vAlign w:val="center"/>
          </w:tcPr>
          <w:p w14:paraId="6CBB1E02" w14:textId="77777777" w:rsidR="00C04DC4" w:rsidRPr="00B0767A" w:rsidRDefault="00C04DC4" w:rsidP="00C04DC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17B2238" w14:textId="7131C8A3" w:rsidR="00C04DC4" w:rsidRPr="002443AA" w:rsidRDefault="00C04DC4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BDCA2F9" w14:textId="5C8513EE" w:rsidR="00C04DC4" w:rsidRPr="002443AA" w:rsidRDefault="00C04DC4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시스템은 폴더 안에 이미 같은 이름의 작업이 있는지 확인하고 생성한다.</w:t>
            </w:r>
          </w:p>
        </w:tc>
      </w:tr>
      <w:tr w:rsidR="00B0767A" w:rsidRPr="00B0767A" w14:paraId="30CEFF0C" w14:textId="77777777" w:rsidTr="00DF07E2">
        <w:tc>
          <w:tcPr>
            <w:tcW w:w="1550" w:type="dxa"/>
            <w:shd w:val="clear" w:color="auto" w:fill="CCCCCC"/>
            <w:vAlign w:val="center"/>
          </w:tcPr>
          <w:p w14:paraId="400F4D08" w14:textId="77777777" w:rsidR="00C04DC4" w:rsidRPr="00B0767A" w:rsidRDefault="00C04DC4" w:rsidP="00C04DC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60B09B8" w14:textId="2673B8C0" w:rsidR="00C04DC4" w:rsidRPr="002443AA" w:rsidRDefault="00C04DC4" w:rsidP="00C04DC4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0809B35" w14:textId="408360E3" w:rsidR="00C04DC4" w:rsidRPr="002443AA" w:rsidRDefault="00C04DC4" w:rsidP="00C04DC4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작업의 이름이 넣으려는 폴더 안에 있는 작업의 이름과 같다면, 이미 폴더 안에 같은 이름의 작업이 있다는 메시지를 출력한다.</w:t>
            </w:r>
          </w:p>
        </w:tc>
      </w:tr>
      <w:tr w:rsidR="00B0767A" w:rsidRPr="00B0767A" w14:paraId="79A83A1C" w14:textId="77777777" w:rsidTr="00C32B9F">
        <w:tc>
          <w:tcPr>
            <w:tcW w:w="1550" w:type="dxa"/>
            <w:shd w:val="clear" w:color="auto" w:fill="CCCCCC"/>
            <w:vAlign w:val="center"/>
          </w:tcPr>
          <w:p w14:paraId="605F43DE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1BB86B9" w14:textId="58EAEF01" w:rsidR="001121FA" w:rsidRPr="002443AA" w:rsidRDefault="001121FA" w:rsidP="00C32B9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7B9B02C" w14:textId="67B65515" w:rsidR="001121FA" w:rsidRPr="002443AA" w:rsidRDefault="001121FA" w:rsidP="00C32B9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14:paraId="330F9037" w14:textId="77777777" w:rsidTr="00241CEE">
        <w:tc>
          <w:tcPr>
            <w:tcW w:w="1550" w:type="dxa"/>
            <w:vMerge w:val="restart"/>
            <w:shd w:val="clear" w:color="auto" w:fill="CCCCCC"/>
            <w:vAlign w:val="center"/>
          </w:tcPr>
          <w:p w14:paraId="52CEB4BF" w14:textId="77777777" w:rsidR="002443AA" w:rsidRPr="00B0767A" w:rsidRDefault="002443AA" w:rsidP="00C04DC4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EF8E7A4" w14:textId="50E25BF8" w:rsidR="002443AA" w:rsidRPr="002443AA" w:rsidRDefault="002443AA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0DDB59C5" w14:textId="6DBEA098" w:rsidR="002443AA" w:rsidRPr="002443AA" w:rsidRDefault="002443AA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B01 → B02 </w:t>
            </w:r>
          </w:p>
        </w:tc>
      </w:tr>
      <w:tr w:rsidR="002443AA" w:rsidRPr="00B0767A" w14:paraId="682FB558" w14:textId="77777777" w:rsidTr="00241CEE">
        <w:tc>
          <w:tcPr>
            <w:tcW w:w="1550" w:type="dxa"/>
            <w:vMerge/>
            <w:shd w:val="clear" w:color="auto" w:fill="CCCCCC"/>
            <w:vAlign w:val="center"/>
          </w:tcPr>
          <w:p w14:paraId="7C52FFE7" w14:textId="77777777" w:rsidR="002443AA" w:rsidRPr="00B0767A" w:rsidRDefault="002443AA" w:rsidP="00C04DC4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17302F37" w14:textId="4523EB78" w:rsidR="002443AA" w:rsidRPr="002443AA" w:rsidRDefault="002443AA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2E9012D8" w14:textId="0E0D2500" w:rsidR="002443AA" w:rsidRPr="002443AA" w:rsidRDefault="002443AA" w:rsidP="00C04DC4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A02-1 → B01</w:t>
            </w:r>
          </w:p>
        </w:tc>
      </w:tr>
    </w:tbl>
    <w:p w14:paraId="771C69EA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18183158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7329AFD8" w14:textId="2DD90664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UC012: </w:t>
      </w:r>
      <w:r w:rsidRPr="00B0767A">
        <w:rPr>
          <w:rFonts w:asciiTheme="minorHAnsi" w:eastAsiaTheme="minorHAnsi" w:hAnsiTheme="minorHAnsi" w:cs="돋움" w:hint="eastAsia"/>
          <w:szCs w:val="20"/>
        </w:rPr>
        <w:t>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536FFBF2" w14:textId="77777777" w:rsidTr="00C32B9F">
        <w:tc>
          <w:tcPr>
            <w:tcW w:w="1550" w:type="dxa"/>
            <w:shd w:val="clear" w:color="auto" w:fill="CCCCCC"/>
            <w:vAlign w:val="center"/>
          </w:tcPr>
          <w:p w14:paraId="214BD81F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5AEF167" w14:textId="1ADDC42D" w:rsidR="001121FA" w:rsidRPr="002443AA" w:rsidRDefault="00D70A37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단어를 입력하여 해당 단어가 포함되어</w:t>
            </w:r>
            <w:r w:rsidRPr="002443AA">
              <w:rPr>
                <w:rFonts w:asciiTheme="minorHAnsi" w:eastAsiaTheme="minorHAnsi" w:hAnsiTheme="minorHAnsi" w:hint="eastAsia"/>
              </w:rPr>
              <w:t xml:space="preserve"> </w:t>
            </w:r>
            <w:r w:rsidRPr="002443AA">
              <w:rPr>
                <w:rFonts w:asciiTheme="minorHAnsi" w:eastAsiaTheme="minorHAnsi" w:hAnsiTheme="minorHAnsi"/>
              </w:rPr>
              <w:t>있는 작업들을 조회한</w:t>
            </w:r>
            <w:r w:rsidRPr="002443AA">
              <w:rPr>
                <w:rFonts w:asciiTheme="minorHAnsi" w:eastAsiaTheme="minorHAnsi" w:hAnsiTheme="minorHAnsi" w:cs="바탕" w:hint="eastAsia"/>
              </w:rPr>
              <w:t>다</w:t>
            </w:r>
          </w:p>
        </w:tc>
      </w:tr>
      <w:tr w:rsidR="00B0767A" w:rsidRPr="00B0767A" w14:paraId="5EA464A9" w14:textId="77777777" w:rsidTr="00086075">
        <w:tc>
          <w:tcPr>
            <w:tcW w:w="1550" w:type="dxa"/>
            <w:shd w:val="clear" w:color="auto" w:fill="CCCCCC"/>
            <w:vAlign w:val="center"/>
          </w:tcPr>
          <w:p w14:paraId="0A2152C0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3B704F71" w14:textId="463E5B2C" w:rsidR="00445929" w:rsidRPr="002443AA" w:rsidRDefault="00445929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7EB0A831" w14:textId="77777777" w:rsidTr="00086075">
        <w:tc>
          <w:tcPr>
            <w:tcW w:w="1550" w:type="dxa"/>
            <w:shd w:val="clear" w:color="auto" w:fill="CCCCCC"/>
            <w:vAlign w:val="center"/>
          </w:tcPr>
          <w:p w14:paraId="63B69397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6E48ECC8" w14:textId="6A158597" w:rsidR="00445929" w:rsidRPr="002443AA" w:rsidRDefault="00445929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사용자가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작성해놓은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작업이 존재해야 하며 사용자가 검색하고 싶은 단어를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입력해야한다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>.</w:t>
            </w:r>
          </w:p>
        </w:tc>
      </w:tr>
      <w:tr w:rsidR="00B0767A" w:rsidRPr="00B0767A" w14:paraId="6D6F6547" w14:textId="77777777" w:rsidTr="00086075">
        <w:tc>
          <w:tcPr>
            <w:tcW w:w="1550" w:type="dxa"/>
            <w:shd w:val="clear" w:color="auto" w:fill="CCCCCC"/>
            <w:vAlign w:val="center"/>
          </w:tcPr>
          <w:p w14:paraId="5A316399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33C6D1E7" w14:textId="24A7988E" w:rsidR="00445929" w:rsidRPr="002443AA" w:rsidRDefault="00445929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사용자가 입력한 단어가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포함되어있는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작업들을 조회한다</w:t>
            </w:r>
          </w:p>
        </w:tc>
      </w:tr>
      <w:tr w:rsidR="002443AA" w:rsidRPr="00B0767A" w14:paraId="0FBBEC8F" w14:textId="77777777" w:rsidTr="009E648A">
        <w:tc>
          <w:tcPr>
            <w:tcW w:w="1550" w:type="dxa"/>
            <w:vMerge w:val="restart"/>
            <w:shd w:val="clear" w:color="auto" w:fill="CCCCCC"/>
            <w:vAlign w:val="center"/>
          </w:tcPr>
          <w:p w14:paraId="658D573E" w14:textId="77777777" w:rsidR="002443AA" w:rsidRPr="00B0767A" w:rsidRDefault="002443AA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A58C880" w14:textId="35AA0611" w:rsidR="002443AA" w:rsidRPr="002443AA" w:rsidRDefault="002443AA" w:rsidP="00445929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B10D4AE" w14:textId="59044E29" w:rsidR="002443AA" w:rsidRPr="002443AA" w:rsidRDefault="002443AA" w:rsidP="00445929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사용자는 검색버튼을 클릭하고 단어를 입력한다.</w:t>
            </w:r>
          </w:p>
        </w:tc>
      </w:tr>
      <w:tr w:rsidR="002443AA" w:rsidRPr="00B0767A" w14:paraId="692DDB2B" w14:textId="77777777" w:rsidTr="009E648A">
        <w:tc>
          <w:tcPr>
            <w:tcW w:w="1550" w:type="dxa"/>
            <w:vMerge/>
            <w:shd w:val="clear" w:color="auto" w:fill="CCCCCC"/>
            <w:vAlign w:val="center"/>
          </w:tcPr>
          <w:p w14:paraId="376ED928" w14:textId="77777777" w:rsidR="002443AA" w:rsidRPr="00B0767A" w:rsidRDefault="002443AA" w:rsidP="00445929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28D97A4" w14:textId="15377242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CFF4CAF" w14:textId="7477D967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사용자가 작성한 작업 중에서 해당 단어가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포함되어있는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작업들을 출력한다.</w:t>
            </w:r>
          </w:p>
        </w:tc>
      </w:tr>
      <w:tr w:rsidR="002443AA" w:rsidRPr="00B0767A" w14:paraId="2A508875" w14:textId="77777777" w:rsidTr="009E648A">
        <w:tc>
          <w:tcPr>
            <w:tcW w:w="1550" w:type="dxa"/>
            <w:vMerge/>
            <w:shd w:val="clear" w:color="auto" w:fill="CCCCCC"/>
            <w:vAlign w:val="center"/>
          </w:tcPr>
          <w:p w14:paraId="5DCB7858" w14:textId="77777777" w:rsidR="002443AA" w:rsidRPr="00B0767A" w:rsidRDefault="002443AA" w:rsidP="00445929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1D4AD6B" w14:textId="34DC332A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70DDFD4" w14:textId="7EA397B6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검색 결과로 나온 </w:t>
            </w:r>
            <w:proofErr w:type="spellStart"/>
            <w:r w:rsidRPr="002443AA">
              <w:rPr>
                <w:rFonts w:asciiTheme="minorHAnsi" w:eastAsiaTheme="minorHAnsi" w:hAnsiTheme="minorHAnsi"/>
              </w:rPr>
              <w:t>작업들중</w:t>
            </w:r>
            <w:proofErr w:type="spellEnd"/>
            <w:r w:rsidRPr="002443AA">
              <w:rPr>
                <w:rFonts w:asciiTheme="minorHAnsi" w:eastAsiaTheme="minorHAnsi" w:hAnsiTheme="minorHAnsi"/>
              </w:rPr>
              <w:t xml:space="preserve"> 검색 단어가 포함되어 있는 작업에는 그 단어 부분에 강조표시가 된다.</w:t>
            </w:r>
          </w:p>
        </w:tc>
      </w:tr>
      <w:tr w:rsidR="00B0767A" w:rsidRPr="00B0767A" w14:paraId="65BF3B46" w14:textId="77777777" w:rsidTr="00D8477D">
        <w:tc>
          <w:tcPr>
            <w:tcW w:w="1550" w:type="dxa"/>
            <w:shd w:val="clear" w:color="auto" w:fill="CCCCCC"/>
            <w:vAlign w:val="center"/>
          </w:tcPr>
          <w:p w14:paraId="426946DF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BD0B360" w14:textId="593F5081" w:rsidR="00445929" w:rsidRPr="002443AA" w:rsidRDefault="00445929" w:rsidP="00445929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E01-1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74ED146" w14:textId="3DCB6D0E" w:rsidR="00445929" w:rsidRPr="002443AA" w:rsidRDefault="00445929" w:rsidP="00445929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검색 결과에 해당 단어가 포함되어 있는 작업이 없다면, 검색한 단어가 없다는 메시지를 출력한다.</w:t>
            </w:r>
          </w:p>
        </w:tc>
      </w:tr>
      <w:tr w:rsidR="002443AA" w:rsidRPr="00B0767A" w14:paraId="40CC36BA" w14:textId="77777777" w:rsidTr="00E43D01">
        <w:tc>
          <w:tcPr>
            <w:tcW w:w="1550" w:type="dxa"/>
            <w:vMerge w:val="restart"/>
            <w:shd w:val="clear" w:color="auto" w:fill="CCCCCC"/>
            <w:vAlign w:val="center"/>
          </w:tcPr>
          <w:p w14:paraId="6FCDE200" w14:textId="77777777" w:rsidR="002443AA" w:rsidRPr="00B0767A" w:rsidRDefault="002443AA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486400A7" w14:textId="77DBF01B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3F79DAD0" w14:textId="043C4CF6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B03</w:t>
            </w:r>
          </w:p>
        </w:tc>
      </w:tr>
      <w:tr w:rsidR="002443AA" w:rsidRPr="00B0767A" w14:paraId="390C8EF5" w14:textId="77777777" w:rsidTr="00E43D01">
        <w:tc>
          <w:tcPr>
            <w:tcW w:w="1550" w:type="dxa"/>
            <w:vMerge/>
            <w:shd w:val="clear" w:color="auto" w:fill="CCCCCC"/>
            <w:vAlign w:val="center"/>
          </w:tcPr>
          <w:p w14:paraId="07301D25" w14:textId="77777777" w:rsidR="002443AA" w:rsidRPr="00B0767A" w:rsidRDefault="002443AA" w:rsidP="00445929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5BDADB66" w14:textId="18612AD3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761FB26A" w14:textId="62B48FA1" w:rsidR="002443AA" w:rsidRPr="002443AA" w:rsidRDefault="002443AA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E01-1</w:t>
            </w:r>
          </w:p>
        </w:tc>
      </w:tr>
    </w:tbl>
    <w:p w14:paraId="17E13D9B" w14:textId="77777777" w:rsidR="001121FA" w:rsidRDefault="001121FA" w:rsidP="004221DF">
      <w:pPr>
        <w:rPr>
          <w:rStyle w:val="ae"/>
          <w:rFonts w:asciiTheme="minorHAnsi" w:eastAsiaTheme="minorHAnsi" w:hAnsiTheme="minorHAnsi"/>
          <w:bCs/>
          <w:color w:val="auto"/>
        </w:rPr>
      </w:pPr>
    </w:p>
    <w:p w14:paraId="0957CE5E" w14:textId="77777777" w:rsidR="00FB4D8B" w:rsidRDefault="00FB4D8B" w:rsidP="004221DF">
      <w:pPr>
        <w:rPr>
          <w:rStyle w:val="ae"/>
          <w:rFonts w:asciiTheme="minorHAnsi" w:eastAsiaTheme="minorHAnsi" w:hAnsiTheme="minorHAnsi"/>
          <w:bCs/>
          <w:color w:val="auto"/>
        </w:rPr>
      </w:pPr>
    </w:p>
    <w:p w14:paraId="490FEB0C" w14:textId="77777777" w:rsidR="00FB4D8B" w:rsidRPr="00B0767A" w:rsidRDefault="00FB4D8B" w:rsidP="004221DF">
      <w:pPr>
        <w:rPr>
          <w:rStyle w:val="ae"/>
          <w:rFonts w:asciiTheme="minorHAnsi" w:eastAsiaTheme="minorHAnsi" w:hAnsiTheme="minorHAnsi"/>
          <w:bCs/>
          <w:color w:val="auto"/>
        </w:rPr>
      </w:pPr>
    </w:p>
    <w:p w14:paraId="1F4F69FE" w14:textId="77777777" w:rsidR="00CE0613" w:rsidRPr="00B0767A" w:rsidRDefault="00CE0613" w:rsidP="004221DF">
      <w:pPr>
        <w:rPr>
          <w:rStyle w:val="ae"/>
          <w:rFonts w:asciiTheme="minorHAnsi" w:eastAsiaTheme="minorHAnsi" w:hAnsiTheme="minorHAnsi"/>
          <w:bCs/>
          <w:color w:val="auto"/>
        </w:rPr>
      </w:pPr>
    </w:p>
    <w:p w14:paraId="3705203A" w14:textId="7B08AA78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lastRenderedPageBreak/>
        <w:t xml:space="preserve">UC013: </w:t>
      </w:r>
      <w:r w:rsidRPr="00B0767A">
        <w:rPr>
          <w:rFonts w:asciiTheme="minorHAnsi" w:eastAsiaTheme="minorHAnsi" w:hAnsiTheme="minorHAnsi" w:cs="돋움" w:hint="eastAsia"/>
          <w:szCs w:val="20"/>
        </w:rPr>
        <w:t>관리자 로그인을 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4F8CB794" w14:textId="77777777" w:rsidTr="00C32B9F">
        <w:tc>
          <w:tcPr>
            <w:tcW w:w="1550" w:type="dxa"/>
            <w:shd w:val="clear" w:color="auto" w:fill="CCCCCC"/>
            <w:vAlign w:val="center"/>
          </w:tcPr>
          <w:p w14:paraId="5AB22CC3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06C2323" w14:textId="1245811B" w:rsidR="001121FA" w:rsidRPr="002443AA" w:rsidRDefault="00CE0613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 w:hint="eastAsia"/>
              </w:rPr>
              <w:t>관리자 계정으로 로그인을 한다.</w:t>
            </w:r>
          </w:p>
        </w:tc>
      </w:tr>
      <w:tr w:rsidR="00B0767A" w:rsidRPr="00B0767A" w14:paraId="0271C4B5" w14:textId="77777777" w:rsidTr="00A365BA">
        <w:tc>
          <w:tcPr>
            <w:tcW w:w="1550" w:type="dxa"/>
            <w:shd w:val="clear" w:color="auto" w:fill="CCCCCC"/>
            <w:vAlign w:val="center"/>
          </w:tcPr>
          <w:p w14:paraId="646B75A4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098D07D2" w14:textId="17CDD70C" w:rsidR="00445929" w:rsidRPr="002443AA" w:rsidRDefault="00445929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관리자</w:t>
            </w:r>
          </w:p>
        </w:tc>
      </w:tr>
      <w:tr w:rsidR="00B0767A" w:rsidRPr="00B0767A" w14:paraId="722D4A25" w14:textId="77777777" w:rsidTr="00A365BA">
        <w:tc>
          <w:tcPr>
            <w:tcW w:w="1550" w:type="dxa"/>
            <w:shd w:val="clear" w:color="auto" w:fill="CCCCCC"/>
            <w:vAlign w:val="center"/>
          </w:tcPr>
          <w:p w14:paraId="6193F6D2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0470B06F" w14:textId="2AC8B134" w:rsidR="00445929" w:rsidRPr="002443AA" w:rsidRDefault="00445929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관리자 계정이 존재해야 한다.</w:t>
            </w:r>
          </w:p>
        </w:tc>
      </w:tr>
      <w:tr w:rsidR="00B0767A" w:rsidRPr="00B0767A" w14:paraId="52D8EC5D" w14:textId="77777777" w:rsidTr="00A365BA">
        <w:tc>
          <w:tcPr>
            <w:tcW w:w="1550" w:type="dxa"/>
            <w:shd w:val="clear" w:color="auto" w:fill="CCCCCC"/>
            <w:vAlign w:val="center"/>
          </w:tcPr>
          <w:p w14:paraId="4E8253A5" w14:textId="77777777" w:rsidR="00445929" w:rsidRPr="00B0767A" w:rsidRDefault="00445929" w:rsidP="00445929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78CFB17C" w14:textId="52BC2A8E" w:rsidR="00445929" w:rsidRPr="002443AA" w:rsidRDefault="00445929" w:rsidP="00445929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사용자에게 권한 부여가 가능하고 회원정보를 </w:t>
            </w:r>
            <w:proofErr w:type="gramStart"/>
            <w:r w:rsidRPr="002443AA">
              <w:rPr>
                <w:rFonts w:asciiTheme="minorHAnsi" w:eastAsiaTheme="minorHAnsi" w:hAnsiTheme="minorHAnsi"/>
              </w:rPr>
              <w:t>관리 할</w:t>
            </w:r>
            <w:proofErr w:type="gramEnd"/>
            <w:r w:rsidRPr="002443AA">
              <w:rPr>
                <w:rFonts w:asciiTheme="minorHAnsi" w:eastAsiaTheme="minorHAnsi" w:hAnsiTheme="minorHAnsi"/>
              </w:rPr>
              <w:t xml:space="preserve"> 수 있다.</w:t>
            </w:r>
          </w:p>
        </w:tc>
      </w:tr>
      <w:tr w:rsidR="002443AA" w:rsidRPr="00B0767A" w14:paraId="73D6F82A" w14:textId="77777777" w:rsidTr="00943257">
        <w:tc>
          <w:tcPr>
            <w:tcW w:w="1550" w:type="dxa"/>
            <w:vMerge w:val="restart"/>
            <w:shd w:val="clear" w:color="auto" w:fill="CCCCCC"/>
            <w:vAlign w:val="center"/>
          </w:tcPr>
          <w:p w14:paraId="66F0919C" w14:textId="77777777" w:rsidR="002443AA" w:rsidRPr="00B0767A" w:rsidRDefault="002443AA" w:rsidP="0063270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60F081B" w14:textId="256125D5" w:rsidR="002443AA" w:rsidRPr="002443AA" w:rsidRDefault="002443AA" w:rsidP="0063270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9B6C600" w14:textId="4A7327EE" w:rsidR="002443AA" w:rsidRPr="002443AA" w:rsidRDefault="002443AA" w:rsidP="0063270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관리자페이지에 접속하여 관리자 로그인 버튼을 클릭한다.</w:t>
            </w:r>
          </w:p>
        </w:tc>
      </w:tr>
      <w:tr w:rsidR="002443AA" w:rsidRPr="00B0767A" w14:paraId="4CFA0144" w14:textId="77777777" w:rsidTr="00D55417">
        <w:tc>
          <w:tcPr>
            <w:tcW w:w="1550" w:type="dxa"/>
            <w:vMerge/>
            <w:shd w:val="clear" w:color="auto" w:fill="CCCCCC"/>
            <w:vAlign w:val="center"/>
          </w:tcPr>
          <w:p w14:paraId="18FB615D" w14:textId="77777777" w:rsidR="002443AA" w:rsidRPr="00B0767A" w:rsidRDefault="002443AA" w:rsidP="0063270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ED2FB3B" w14:textId="4392CB78" w:rsidR="002443AA" w:rsidRPr="002443AA" w:rsidRDefault="002443AA" w:rsidP="0063270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EFD0D73" w14:textId="6ABC0741" w:rsidR="002443AA" w:rsidRPr="002443AA" w:rsidRDefault="002443AA" w:rsidP="0063270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화면에 관리자 로그인 정보 입력창을 출력한다.</w:t>
            </w:r>
          </w:p>
        </w:tc>
      </w:tr>
      <w:tr w:rsidR="002443AA" w:rsidRPr="00B0767A" w14:paraId="3832541C" w14:textId="77777777" w:rsidTr="00D55417">
        <w:tc>
          <w:tcPr>
            <w:tcW w:w="1550" w:type="dxa"/>
            <w:vMerge/>
            <w:shd w:val="clear" w:color="auto" w:fill="CCCCCC"/>
            <w:vAlign w:val="center"/>
          </w:tcPr>
          <w:p w14:paraId="2B0AED03" w14:textId="77777777" w:rsidR="002443AA" w:rsidRPr="00B0767A" w:rsidRDefault="002443AA" w:rsidP="0063270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D33548B" w14:textId="285AE1D8" w:rsidR="002443AA" w:rsidRPr="002443AA" w:rsidRDefault="002443AA" w:rsidP="0063270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53F4B24" w14:textId="543A0CCE" w:rsidR="002443AA" w:rsidRPr="002443AA" w:rsidRDefault="002443AA" w:rsidP="0063270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관리자가 로그인 정보를 입력한다.</w:t>
            </w:r>
          </w:p>
        </w:tc>
      </w:tr>
      <w:tr w:rsidR="002443AA" w:rsidRPr="00B0767A" w14:paraId="1EFC715E" w14:textId="77777777" w:rsidTr="00D55417">
        <w:tc>
          <w:tcPr>
            <w:tcW w:w="1550" w:type="dxa"/>
            <w:vMerge/>
            <w:shd w:val="clear" w:color="auto" w:fill="CCCCCC"/>
            <w:vAlign w:val="center"/>
          </w:tcPr>
          <w:p w14:paraId="21A9A3C9" w14:textId="77777777" w:rsidR="002443AA" w:rsidRPr="00B0767A" w:rsidRDefault="002443AA" w:rsidP="0063270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3FD1081" w14:textId="6A34E695" w:rsidR="002443AA" w:rsidRPr="002443AA" w:rsidRDefault="002443AA" w:rsidP="0063270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E6EE2B8" w14:textId="3F8176C7" w:rsidR="002443AA" w:rsidRPr="002443AA" w:rsidRDefault="002443AA" w:rsidP="0063270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시스템이 입력된 정보와 저장된 정보를 확인한다.</w:t>
            </w:r>
          </w:p>
        </w:tc>
      </w:tr>
      <w:tr w:rsidR="002443AA" w:rsidRPr="00B0767A" w14:paraId="0FB49A3B" w14:textId="77777777" w:rsidTr="00D55417">
        <w:tc>
          <w:tcPr>
            <w:tcW w:w="1550" w:type="dxa"/>
            <w:vMerge/>
            <w:shd w:val="clear" w:color="auto" w:fill="CCCCCC"/>
            <w:vAlign w:val="center"/>
          </w:tcPr>
          <w:p w14:paraId="3E50C42D" w14:textId="77777777" w:rsidR="002443AA" w:rsidRPr="00B0767A" w:rsidRDefault="002443AA" w:rsidP="0063270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B82C2D2" w14:textId="48BE98F5" w:rsidR="002443AA" w:rsidRPr="002443AA" w:rsidRDefault="002443AA" w:rsidP="0063270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278CF47" w14:textId="11DF29FE" w:rsidR="002443AA" w:rsidRPr="002443AA" w:rsidRDefault="002443AA" w:rsidP="0063270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화면에 로그인 완료 문구를 출력한다.</w:t>
            </w:r>
          </w:p>
        </w:tc>
      </w:tr>
      <w:tr w:rsidR="00B0767A" w:rsidRPr="00B0767A" w14:paraId="712C9555" w14:textId="77777777" w:rsidTr="008C6756">
        <w:tc>
          <w:tcPr>
            <w:tcW w:w="1550" w:type="dxa"/>
            <w:vMerge w:val="restart"/>
            <w:shd w:val="clear" w:color="auto" w:fill="CCCCCC"/>
            <w:vAlign w:val="center"/>
          </w:tcPr>
          <w:p w14:paraId="2E0F7DB9" w14:textId="77777777" w:rsidR="0063270F" w:rsidRPr="00B0767A" w:rsidRDefault="0063270F" w:rsidP="0063270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356EAE4" w14:textId="292C4C72" w:rsidR="0063270F" w:rsidRPr="002443AA" w:rsidRDefault="0063270F" w:rsidP="0063270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A04-1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87DE7A5" w14:textId="237D8569" w:rsidR="0063270F" w:rsidRPr="002443AA" w:rsidRDefault="0063270F" w:rsidP="0063270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관리자가 입력한 로그인정보가 잘못되었을 경우 ‘계정 아이디 또는 비밀번호를 잘못 입력했습니다.’라는 문구를 화면에 출력한다.</w:t>
            </w:r>
          </w:p>
        </w:tc>
      </w:tr>
      <w:tr w:rsidR="00B0767A" w:rsidRPr="00B0767A" w14:paraId="230DEBF1" w14:textId="77777777" w:rsidTr="008C6756">
        <w:tc>
          <w:tcPr>
            <w:tcW w:w="1550" w:type="dxa"/>
            <w:vMerge/>
            <w:shd w:val="clear" w:color="auto" w:fill="CCCCCC"/>
            <w:vAlign w:val="center"/>
          </w:tcPr>
          <w:p w14:paraId="5669C966" w14:textId="77777777" w:rsidR="0063270F" w:rsidRPr="00B0767A" w:rsidRDefault="0063270F" w:rsidP="0063270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3604112" w14:textId="2173D860" w:rsidR="0063270F" w:rsidRPr="002443AA" w:rsidRDefault="0063270F" w:rsidP="0063270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A04-2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EAD226A" w14:textId="56055C93" w:rsidR="0063270F" w:rsidRPr="002443AA" w:rsidRDefault="0063270F" w:rsidP="0063270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관리자로그인 정보 입력창에 입력되어 있는 아이디와 비밀번호를 삭제한</w:t>
            </w:r>
            <w:r w:rsidR="002443AA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2443AA">
              <w:rPr>
                <w:rFonts w:asciiTheme="minorHAnsi" w:eastAsiaTheme="minorHAnsi" w:hAnsiTheme="minorHAnsi"/>
                <w:b w:val="0"/>
              </w:rPr>
              <w:t>뒤 B03으로 넘어간다.</w:t>
            </w:r>
          </w:p>
        </w:tc>
      </w:tr>
      <w:tr w:rsidR="00B0767A" w:rsidRPr="00B0767A" w14:paraId="6136145A" w14:textId="77777777" w:rsidTr="00A36372">
        <w:tc>
          <w:tcPr>
            <w:tcW w:w="1550" w:type="dxa"/>
            <w:vMerge w:val="restart"/>
            <w:shd w:val="clear" w:color="auto" w:fill="CCCCCC"/>
            <w:vAlign w:val="center"/>
          </w:tcPr>
          <w:p w14:paraId="68212F33" w14:textId="77777777" w:rsidR="0063270F" w:rsidRPr="00B0767A" w:rsidRDefault="0063270F" w:rsidP="0063270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C1CAFA3" w14:textId="49576770" w:rsidR="0063270F" w:rsidRPr="002443AA" w:rsidRDefault="0063270F" w:rsidP="0063270F">
            <w:pPr>
              <w:rPr>
                <w:rFonts w:asciiTheme="minorHAnsi" w:eastAsiaTheme="minorHAnsi" w:hAnsiTheme="minorHAnsi"/>
              </w:rPr>
            </w:pPr>
            <w:r w:rsidRPr="002443AA">
              <w:rPr>
                <w:rFonts w:asciiTheme="minorHAnsi" w:eastAsiaTheme="minorHAnsi" w:hAnsiTheme="minorHAnsi"/>
              </w:rPr>
              <w:t>E04-1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1D63182" w14:textId="51CF57E0" w:rsidR="0063270F" w:rsidRPr="002443AA" w:rsidRDefault="0063270F" w:rsidP="0063270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로그인 정보를 불러오는데 시간이 오래 소요되면 시스템 화면에 ‘로그인 중입니다. 잠시 기다려주세요.’라는 문구를 출력한다.</w:t>
            </w:r>
          </w:p>
        </w:tc>
      </w:tr>
      <w:tr w:rsidR="00B0767A" w:rsidRPr="00B0767A" w14:paraId="322E5385" w14:textId="77777777" w:rsidTr="00A36372">
        <w:tc>
          <w:tcPr>
            <w:tcW w:w="1550" w:type="dxa"/>
            <w:vMerge/>
            <w:shd w:val="clear" w:color="auto" w:fill="CCCCCC"/>
            <w:vAlign w:val="center"/>
          </w:tcPr>
          <w:p w14:paraId="28E725EB" w14:textId="77777777" w:rsidR="0063270F" w:rsidRPr="00B0767A" w:rsidRDefault="0063270F" w:rsidP="0063270F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6A679D1" w14:textId="1A6B192C" w:rsidR="0063270F" w:rsidRPr="002443AA" w:rsidRDefault="0063270F" w:rsidP="0063270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bCs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  <w:bCs/>
              </w:rPr>
              <w:t>E04-1.1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B9C31C5" w14:textId="19B17CEF" w:rsidR="0063270F" w:rsidRPr="002443AA" w:rsidRDefault="0063270F" w:rsidP="0063270F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bCs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  <w:bCs/>
              </w:rPr>
              <w:t>로그인 정보를 불러오는데 성공하면 B5로 넘어간다.</w:t>
            </w:r>
          </w:p>
        </w:tc>
      </w:tr>
      <w:tr w:rsidR="00B0767A" w:rsidRPr="00B0767A" w14:paraId="6AE6C0CA" w14:textId="77777777" w:rsidTr="00A36372">
        <w:tc>
          <w:tcPr>
            <w:tcW w:w="1550" w:type="dxa"/>
            <w:vMerge/>
            <w:shd w:val="clear" w:color="auto" w:fill="CCCCCC"/>
            <w:vAlign w:val="center"/>
          </w:tcPr>
          <w:p w14:paraId="72B7AF83" w14:textId="77777777" w:rsidR="0063270F" w:rsidRPr="00B0767A" w:rsidRDefault="0063270F" w:rsidP="0063270F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D5273C" w14:textId="4912AF65" w:rsidR="0063270F" w:rsidRPr="002443AA" w:rsidRDefault="0063270F" w:rsidP="0063270F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E04-1.2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B4ED8FB" w14:textId="58895AF4" w:rsidR="0063270F" w:rsidRPr="002443AA" w:rsidRDefault="0063270F" w:rsidP="0063270F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시간이 오래 소요되는 경우 오류 메세지를 출력하고 B3으로 돌아간다.</w:t>
            </w:r>
          </w:p>
        </w:tc>
      </w:tr>
      <w:tr w:rsidR="002443AA" w:rsidRPr="00B0767A" w14:paraId="396833D1" w14:textId="77777777" w:rsidTr="009D47BA">
        <w:tc>
          <w:tcPr>
            <w:tcW w:w="1550" w:type="dxa"/>
            <w:vMerge w:val="restart"/>
            <w:shd w:val="clear" w:color="auto" w:fill="CCCCCC"/>
            <w:vAlign w:val="center"/>
          </w:tcPr>
          <w:p w14:paraId="317EFAA6" w14:textId="77777777" w:rsidR="002443AA" w:rsidRPr="00B0767A" w:rsidRDefault="002443AA" w:rsidP="00CC2CE5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F62701E" w14:textId="65DF9FA1" w:rsidR="002443AA" w:rsidRPr="002443AA" w:rsidRDefault="002443AA" w:rsidP="00CC2CE5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SN001</w:t>
            </w:r>
          </w:p>
        </w:tc>
        <w:tc>
          <w:tcPr>
            <w:tcW w:w="6042" w:type="dxa"/>
            <w:vAlign w:val="center"/>
          </w:tcPr>
          <w:p w14:paraId="2E74297C" w14:textId="2C4FFD88" w:rsidR="002443AA" w:rsidRPr="002443AA" w:rsidRDefault="002443AA" w:rsidP="00CC2CE5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B01 → B02 → B03 → B04 → B05</w:t>
            </w:r>
          </w:p>
        </w:tc>
      </w:tr>
      <w:tr w:rsidR="002443AA" w:rsidRPr="00B0767A" w14:paraId="67A672BD" w14:textId="77777777" w:rsidTr="009D47BA">
        <w:tc>
          <w:tcPr>
            <w:tcW w:w="1550" w:type="dxa"/>
            <w:vMerge/>
            <w:shd w:val="clear" w:color="auto" w:fill="CCCCCC"/>
            <w:vAlign w:val="center"/>
          </w:tcPr>
          <w:p w14:paraId="4C39F650" w14:textId="77777777" w:rsidR="002443AA" w:rsidRPr="00B0767A" w:rsidRDefault="002443AA" w:rsidP="00CC2CE5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66AB28E9" w14:textId="13BE1736" w:rsidR="002443AA" w:rsidRPr="002443AA" w:rsidRDefault="002443AA" w:rsidP="00CC2CE5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SN002</w:t>
            </w:r>
          </w:p>
        </w:tc>
        <w:tc>
          <w:tcPr>
            <w:tcW w:w="6042" w:type="dxa"/>
            <w:vAlign w:val="center"/>
          </w:tcPr>
          <w:p w14:paraId="4F4D6848" w14:textId="7E8D2D0F" w:rsidR="002443AA" w:rsidRPr="002443AA" w:rsidRDefault="002443AA" w:rsidP="00CC2CE5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B01 → B02 → B03 → B04 → A04-1 → A04-2 → B03</w:t>
            </w:r>
          </w:p>
        </w:tc>
      </w:tr>
      <w:tr w:rsidR="002443AA" w:rsidRPr="00B0767A" w14:paraId="784BE8B9" w14:textId="77777777" w:rsidTr="009D47BA">
        <w:tc>
          <w:tcPr>
            <w:tcW w:w="1550" w:type="dxa"/>
            <w:vMerge/>
            <w:shd w:val="clear" w:color="auto" w:fill="CCCCCC"/>
            <w:vAlign w:val="center"/>
          </w:tcPr>
          <w:p w14:paraId="7094A9F6" w14:textId="77777777" w:rsidR="002443AA" w:rsidRPr="00B0767A" w:rsidRDefault="002443AA" w:rsidP="00CC2CE5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1249238E" w14:textId="09068C5E" w:rsidR="002443AA" w:rsidRPr="002443AA" w:rsidRDefault="002443AA" w:rsidP="00CC2CE5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SN003</w:t>
            </w:r>
          </w:p>
        </w:tc>
        <w:tc>
          <w:tcPr>
            <w:tcW w:w="6042" w:type="dxa"/>
            <w:vAlign w:val="center"/>
          </w:tcPr>
          <w:p w14:paraId="1AE5ADDE" w14:textId="5B43A59F" w:rsidR="002443AA" w:rsidRPr="002443AA" w:rsidRDefault="002443AA" w:rsidP="00CC2CE5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B01 → B02 → B03 → B04 → E04-1 → E04-1.1 → B05</w:t>
            </w:r>
          </w:p>
        </w:tc>
      </w:tr>
      <w:tr w:rsidR="002443AA" w:rsidRPr="00B0767A" w14:paraId="72613EB6" w14:textId="77777777" w:rsidTr="009D47BA">
        <w:tc>
          <w:tcPr>
            <w:tcW w:w="1550" w:type="dxa"/>
            <w:vMerge/>
            <w:shd w:val="clear" w:color="auto" w:fill="CCCCCC"/>
            <w:vAlign w:val="center"/>
          </w:tcPr>
          <w:p w14:paraId="218D54F3" w14:textId="77777777" w:rsidR="002443AA" w:rsidRPr="00B0767A" w:rsidRDefault="002443AA" w:rsidP="00CC2CE5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4600B35C" w14:textId="4D35BCCC" w:rsidR="002443AA" w:rsidRPr="002443AA" w:rsidRDefault="002443AA" w:rsidP="00CC2CE5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SN004</w:t>
            </w:r>
          </w:p>
        </w:tc>
        <w:tc>
          <w:tcPr>
            <w:tcW w:w="6042" w:type="dxa"/>
            <w:vAlign w:val="center"/>
          </w:tcPr>
          <w:p w14:paraId="23EDBC65" w14:textId="2198B780" w:rsidR="002443AA" w:rsidRPr="002443AA" w:rsidRDefault="002443AA" w:rsidP="00CC2CE5">
            <w:pPr>
              <w:rPr>
                <w:rStyle w:val="ae"/>
                <w:rFonts w:asciiTheme="minorHAnsi" w:eastAsiaTheme="minorHAnsi" w:hAnsiTheme="minorHAnsi"/>
                <w:bCs/>
                <w:color w:val="auto"/>
              </w:rPr>
            </w:pPr>
            <w:r w:rsidRPr="002443AA">
              <w:rPr>
                <w:rFonts w:asciiTheme="minorHAnsi" w:eastAsiaTheme="minorHAnsi" w:hAnsiTheme="minorHAnsi"/>
                <w:bCs/>
              </w:rPr>
              <w:t>B01 → B02 → B03 → B04 → E04-1 → E04-1.2 → B03</w:t>
            </w:r>
          </w:p>
        </w:tc>
      </w:tr>
    </w:tbl>
    <w:p w14:paraId="6D98B47C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1650F7E7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3B432053" w14:textId="295AAE9E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UC014: </w:t>
      </w:r>
      <w:r w:rsidRPr="00B0767A">
        <w:rPr>
          <w:rFonts w:asciiTheme="minorHAnsi" w:eastAsiaTheme="minorHAnsi" w:hAnsiTheme="minorHAnsi" w:cs="돋움" w:hint="eastAsia"/>
          <w:szCs w:val="20"/>
        </w:rPr>
        <w:t>회원정보를 관리한다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40B5B782" w14:textId="77777777" w:rsidTr="00C32B9F">
        <w:tc>
          <w:tcPr>
            <w:tcW w:w="1550" w:type="dxa"/>
            <w:shd w:val="clear" w:color="auto" w:fill="CCCCCC"/>
            <w:vAlign w:val="center"/>
          </w:tcPr>
          <w:p w14:paraId="193BEDF7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B24E018" w14:textId="4B213F17" w:rsidR="001121FA" w:rsidRPr="002443AA" w:rsidRDefault="00A16EF6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회원정보 저장하고 수정한다.</w:t>
            </w:r>
          </w:p>
        </w:tc>
      </w:tr>
      <w:tr w:rsidR="00B0767A" w:rsidRPr="00B0767A" w14:paraId="3F79F732" w14:textId="77777777" w:rsidTr="00D15C77">
        <w:tc>
          <w:tcPr>
            <w:tcW w:w="1550" w:type="dxa"/>
            <w:shd w:val="clear" w:color="auto" w:fill="CCCCCC"/>
            <w:vAlign w:val="center"/>
          </w:tcPr>
          <w:p w14:paraId="164DD850" w14:textId="77777777" w:rsidR="00A5078F" w:rsidRPr="00B0767A" w:rsidRDefault="00A5078F" w:rsidP="00A5078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43701F9F" w14:textId="47607680" w:rsidR="00A5078F" w:rsidRPr="002443AA" w:rsidRDefault="00A5078F" w:rsidP="00A5078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관리자</w:t>
            </w:r>
          </w:p>
        </w:tc>
      </w:tr>
      <w:tr w:rsidR="00B0767A" w:rsidRPr="00B0767A" w14:paraId="00B0D075" w14:textId="77777777" w:rsidTr="00D15C77">
        <w:tc>
          <w:tcPr>
            <w:tcW w:w="1550" w:type="dxa"/>
            <w:shd w:val="clear" w:color="auto" w:fill="CCCCCC"/>
            <w:vAlign w:val="center"/>
          </w:tcPr>
          <w:p w14:paraId="450D0A3D" w14:textId="77777777" w:rsidR="00A5078F" w:rsidRPr="00B0767A" w:rsidRDefault="00A5078F" w:rsidP="00A5078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204E8E2B" w14:textId="05C406E1" w:rsidR="00A5078F" w:rsidRPr="002443AA" w:rsidRDefault="00A5078F" w:rsidP="00A5078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관리자 로그인을 한 상태여야 한다.</w:t>
            </w:r>
          </w:p>
        </w:tc>
      </w:tr>
      <w:tr w:rsidR="00B0767A" w:rsidRPr="00B0767A" w14:paraId="795CC060" w14:textId="77777777" w:rsidTr="00D15C77">
        <w:tc>
          <w:tcPr>
            <w:tcW w:w="1550" w:type="dxa"/>
            <w:shd w:val="clear" w:color="auto" w:fill="CCCCCC"/>
            <w:vAlign w:val="center"/>
          </w:tcPr>
          <w:p w14:paraId="1A39BAE6" w14:textId="77777777" w:rsidR="00A5078F" w:rsidRPr="00B0767A" w:rsidRDefault="00A5078F" w:rsidP="00A5078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33C3CB58" w14:textId="1A8C093D" w:rsidR="00A5078F" w:rsidRPr="002443AA" w:rsidRDefault="00A5078F" w:rsidP="00A5078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사용자의 작업 성향을 제안한다.</w:t>
            </w:r>
          </w:p>
        </w:tc>
      </w:tr>
      <w:tr w:rsidR="002443AA" w:rsidRPr="00B0767A" w14:paraId="40B6F880" w14:textId="77777777" w:rsidTr="00390585">
        <w:tc>
          <w:tcPr>
            <w:tcW w:w="1550" w:type="dxa"/>
            <w:vMerge w:val="restart"/>
            <w:shd w:val="clear" w:color="auto" w:fill="CCCCCC"/>
            <w:vAlign w:val="center"/>
          </w:tcPr>
          <w:p w14:paraId="764D1D6B" w14:textId="77777777" w:rsidR="002443AA" w:rsidRPr="00B0767A" w:rsidRDefault="002443AA" w:rsidP="00221995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76E81BE" w14:textId="5C8BA7DB" w:rsidR="002443AA" w:rsidRPr="002443AA" w:rsidRDefault="002443AA" w:rsidP="0022199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57410D8" w14:textId="1E7C5EF0" w:rsidR="002443AA" w:rsidRPr="002443AA" w:rsidRDefault="002443AA" w:rsidP="00221995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사용자로부터 작업 성향 분석을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요청받는다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>.</w:t>
            </w:r>
          </w:p>
        </w:tc>
      </w:tr>
      <w:tr w:rsidR="002443AA" w:rsidRPr="00B0767A" w14:paraId="3CE85D56" w14:textId="77777777" w:rsidTr="00390585">
        <w:tc>
          <w:tcPr>
            <w:tcW w:w="1550" w:type="dxa"/>
            <w:vMerge/>
            <w:shd w:val="clear" w:color="auto" w:fill="CCCCCC"/>
            <w:vAlign w:val="center"/>
          </w:tcPr>
          <w:p w14:paraId="46680BA9" w14:textId="77777777" w:rsidR="002443AA" w:rsidRPr="00B0767A" w:rsidRDefault="002443AA" w:rsidP="0022199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0941EF9" w14:textId="2452D65C" w:rsidR="002443AA" w:rsidRPr="002443AA" w:rsidRDefault="002443AA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D75025B" w14:textId="3CA5540B" w:rsidR="002443AA" w:rsidRPr="002443AA" w:rsidRDefault="002443AA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사용자의 작업 정보와 개인정보를 가지고 온다.</w:t>
            </w:r>
          </w:p>
        </w:tc>
      </w:tr>
      <w:tr w:rsidR="002443AA" w:rsidRPr="00B0767A" w14:paraId="3B7F879C" w14:textId="77777777" w:rsidTr="00390585">
        <w:tc>
          <w:tcPr>
            <w:tcW w:w="1550" w:type="dxa"/>
            <w:vMerge/>
            <w:shd w:val="clear" w:color="auto" w:fill="CCCCCC"/>
            <w:vAlign w:val="center"/>
          </w:tcPr>
          <w:p w14:paraId="3C8F46CF" w14:textId="77777777" w:rsidR="002443AA" w:rsidRPr="00B0767A" w:rsidRDefault="002443AA" w:rsidP="0022199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F9C5AD3" w14:textId="2D95EE55" w:rsidR="002443AA" w:rsidRPr="002443AA" w:rsidRDefault="002443AA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C553283" w14:textId="6BE4FF87" w:rsidR="002443AA" w:rsidRPr="002443AA" w:rsidRDefault="002443AA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사용자의 작업 성향을 분석한다.</w:t>
            </w:r>
          </w:p>
        </w:tc>
      </w:tr>
      <w:tr w:rsidR="002443AA" w:rsidRPr="00B0767A" w14:paraId="17AF6563" w14:textId="77777777" w:rsidTr="00390585">
        <w:tc>
          <w:tcPr>
            <w:tcW w:w="1550" w:type="dxa"/>
            <w:vMerge/>
            <w:shd w:val="clear" w:color="auto" w:fill="CCCCCC"/>
            <w:vAlign w:val="center"/>
          </w:tcPr>
          <w:p w14:paraId="3F71B0F3" w14:textId="77777777" w:rsidR="002443AA" w:rsidRPr="00B0767A" w:rsidRDefault="002443AA" w:rsidP="0022199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79E3BB0" w14:textId="4B2BD747" w:rsidR="002443AA" w:rsidRPr="002443AA" w:rsidRDefault="002443AA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C648782" w14:textId="6BEE94BC" w:rsidR="002443AA" w:rsidRPr="002443AA" w:rsidRDefault="002443AA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사용자의 작업 성향을 데이터베이스에 저장한다.</w:t>
            </w:r>
          </w:p>
        </w:tc>
      </w:tr>
      <w:tr w:rsidR="002443AA" w:rsidRPr="00B0767A" w14:paraId="48B53A41" w14:textId="77777777" w:rsidTr="00390585">
        <w:tc>
          <w:tcPr>
            <w:tcW w:w="1550" w:type="dxa"/>
            <w:vMerge/>
            <w:shd w:val="clear" w:color="auto" w:fill="CCCCCC"/>
            <w:vAlign w:val="center"/>
          </w:tcPr>
          <w:p w14:paraId="75CACACA" w14:textId="77777777" w:rsidR="002443AA" w:rsidRPr="00B0767A" w:rsidRDefault="002443AA" w:rsidP="0022199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FD29ED1" w14:textId="3ACCD740" w:rsidR="002443AA" w:rsidRPr="002443AA" w:rsidRDefault="002443AA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E23A672" w14:textId="5F6A7BE7" w:rsidR="002443AA" w:rsidRPr="002443AA" w:rsidRDefault="002443AA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사용자에게 ‘작업 성향 분석이 완료되었습니다.’ 라는 알림을 전송한다.</w:t>
            </w:r>
          </w:p>
        </w:tc>
      </w:tr>
      <w:tr w:rsidR="00B0767A" w:rsidRPr="00B0767A" w14:paraId="700F3EC3" w14:textId="77777777" w:rsidTr="00F53F0E">
        <w:tc>
          <w:tcPr>
            <w:tcW w:w="1550" w:type="dxa"/>
            <w:shd w:val="clear" w:color="auto" w:fill="CCCCCC"/>
            <w:vAlign w:val="center"/>
          </w:tcPr>
          <w:p w14:paraId="395184E2" w14:textId="77777777" w:rsidR="00221995" w:rsidRPr="00B0767A" w:rsidRDefault="00221995" w:rsidP="00221995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763A760" w14:textId="3A38F4B7" w:rsidR="00221995" w:rsidRPr="002443AA" w:rsidRDefault="00221995" w:rsidP="0022199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518B61D" w14:textId="3610EC91" w:rsidR="00221995" w:rsidRPr="002443AA" w:rsidRDefault="00221995" w:rsidP="0022199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사용자의 작업 성향 데이터가 부족한 경우 ‘사용자의 작업 성향 데이터가 부족합니다. 데이터를 생성해주세요.’ 문구를 사용자에게 전송한다.</w:t>
            </w:r>
          </w:p>
        </w:tc>
      </w:tr>
      <w:tr w:rsidR="00B0767A" w:rsidRPr="00B0767A" w14:paraId="79BC8CC0" w14:textId="77777777" w:rsidTr="00DA153C">
        <w:tc>
          <w:tcPr>
            <w:tcW w:w="1550" w:type="dxa"/>
            <w:vMerge w:val="restart"/>
            <w:shd w:val="clear" w:color="auto" w:fill="CCCCCC"/>
            <w:vAlign w:val="center"/>
          </w:tcPr>
          <w:p w14:paraId="693CC311" w14:textId="77777777" w:rsidR="00221995" w:rsidRPr="00B0767A" w:rsidRDefault="00221995" w:rsidP="00221995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B1454B1" w14:textId="593E6B93" w:rsidR="00221995" w:rsidRPr="002443AA" w:rsidRDefault="00221995" w:rsidP="0022199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2AB1E78" w14:textId="232579CC" w:rsidR="00221995" w:rsidRPr="002443AA" w:rsidRDefault="00221995" w:rsidP="00221995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사용자가 비회원일 경우 ‘카카오 로그인을 진행해주세요.’문구를 사용자에게 전송한다.</w:t>
            </w:r>
          </w:p>
        </w:tc>
      </w:tr>
      <w:tr w:rsidR="00B0767A" w:rsidRPr="00B0767A" w14:paraId="1D37DADF" w14:textId="77777777" w:rsidTr="00DA153C">
        <w:tc>
          <w:tcPr>
            <w:tcW w:w="1550" w:type="dxa"/>
            <w:vMerge/>
            <w:shd w:val="clear" w:color="auto" w:fill="CCCCCC"/>
            <w:vAlign w:val="center"/>
          </w:tcPr>
          <w:p w14:paraId="51709391" w14:textId="77777777" w:rsidR="00221995" w:rsidRPr="00B0767A" w:rsidRDefault="00221995" w:rsidP="00221995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6DA0F25" w14:textId="6FBE4A78" w:rsidR="00221995" w:rsidRPr="002443AA" w:rsidRDefault="00221995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683E6BE" w14:textId="79AAFB9D" w:rsidR="00221995" w:rsidRPr="002443AA" w:rsidRDefault="00221995" w:rsidP="00221995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사용자의 데이터베이스를 가져오는데 오류가 발생하면 ‘다시 시도해주세요.’문구를 사용자에게 전송한다. </w:t>
            </w:r>
          </w:p>
        </w:tc>
      </w:tr>
      <w:tr w:rsidR="002443AA" w:rsidRPr="00B0767A" w14:paraId="2648979C" w14:textId="77777777" w:rsidTr="000D3AA7">
        <w:tc>
          <w:tcPr>
            <w:tcW w:w="1550" w:type="dxa"/>
            <w:vMerge w:val="restart"/>
            <w:shd w:val="clear" w:color="auto" w:fill="CCCCCC"/>
            <w:vAlign w:val="center"/>
          </w:tcPr>
          <w:p w14:paraId="02D45A4F" w14:textId="77777777" w:rsidR="002443AA" w:rsidRPr="00B0767A" w:rsidRDefault="002443AA" w:rsidP="007B21F8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27992C24" w14:textId="518D59A9" w:rsidR="002443AA" w:rsidRPr="002443AA" w:rsidRDefault="002443AA" w:rsidP="007B21F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3A3F37B3" w14:textId="6E82903F" w:rsidR="002443AA" w:rsidRPr="002443AA" w:rsidRDefault="002443AA" w:rsidP="007B21F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B03 → B04 → B05</w:t>
            </w:r>
          </w:p>
        </w:tc>
      </w:tr>
      <w:tr w:rsidR="002443AA" w:rsidRPr="00B0767A" w14:paraId="3D75C2A8" w14:textId="77777777" w:rsidTr="000D3AA7">
        <w:tc>
          <w:tcPr>
            <w:tcW w:w="1550" w:type="dxa"/>
            <w:vMerge/>
            <w:shd w:val="clear" w:color="auto" w:fill="CCCCCC"/>
            <w:vAlign w:val="center"/>
          </w:tcPr>
          <w:p w14:paraId="7B36C040" w14:textId="77777777" w:rsidR="002443AA" w:rsidRPr="00B0767A" w:rsidRDefault="002443AA" w:rsidP="007B21F8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7E7A4325" w14:textId="21E4C2AA" w:rsidR="002443AA" w:rsidRPr="002443AA" w:rsidRDefault="002443AA" w:rsidP="007B21F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336ED1DC" w14:textId="600CBE4F" w:rsidR="002443AA" w:rsidRPr="002443AA" w:rsidRDefault="002443AA" w:rsidP="007B21F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A01 → B01</w:t>
            </w:r>
          </w:p>
        </w:tc>
      </w:tr>
      <w:tr w:rsidR="002443AA" w:rsidRPr="00B0767A" w14:paraId="7AC41B8A" w14:textId="77777777" w:rsidTr="000D3AA7">
        <w:tc>
          <w:tcPr>
            <w:tcW w:w="1550" w:type="dxa"/>
            <w:vMerge/>
            <w:shd w:val="clear" w:color="auto" w:fill="CCCCCC"/>
            <w:vAlign w:val="center"/>
          </w:tcPr>
          <w:p w14:paraId="192FD580" w14:textId="77777777" w:rsidR="002443AA" w:rsidRPr="00B0767A" w:rsidRDefault="002443AA" w:rsidP="007B21F8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5B1E4991" w14:textId="63EDD2A2" w:rsidR="002443AA" w:rsidRPr="002443AA" w:rsidRDefault="002443AA" w:rsidP="007B21F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33F9371D" w14:textId="35B68D4F" w:rsidR="002443AA" w:rsidRPr="002443AA" w:rsidRDefault="002443AA" w:rsidP="007B21F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E01</w:t>
            </w:r>
          </w:p>
        </w:tc>
      </w:tr>
      <w:tr w:rsidR="002443AA" w:rsidRPr="00B0767A" w14:paraId="40991C2E" w14:textId="77777777" w:rsidTr="000D3AA7">
        <w:tc>
          <w:tcPr>
            <w:tcW w:w="1550" w:type="dxa"/>
            <w:vMerge/>
            <w:shd w:val="clear" w:color="auto" w:fill="CCCCCC"/>
            <w:vAlign w:val="center"/>
          </w:tcPr>
          <w:p w14:paraId="01E3B5BE" w14:textId="77777777" w:rsidR="002443AA" w:rsidRPr="00B0767A" w:rsidRDefault="002443AA" w:rsidP="007B21F8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17BFF7EB" w14:textId="3757DE3A" w:rsidR="002443AA" w:rsidRPr="002443AA" w:rsidRDefault="002443AA" w:rsidP="007B21F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SN004</w:t>
            </w:r>
          </w:p>
        </w:tc>
        <w:tc>
          <w:tcPr>
            <w:tcW w:w="6042" w:type="dxa"/>
            <w:vAlign w:val="center"/>
          </w:tcPr>
          <w:p w14:paraId="3A96A733" w14:textId="40F51855" w:rsidR="002443AA" w:rsidRPr="002443AA" w:rsidRDefault="002443AA" w:rsidP="007B21F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E02</w:t>
            </w:r>
          </w:p>
        </w:tc>
      </w:tr>
    </w:tbl>
    <w:p w14:paraId="49ECFD62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5107F6EF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421BAED5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25355BD9" w14:textId="77777777" w:rsidR="005B0D84" w:rsidRPr="00B0767A" w:rsidRDefault="005B0D84" w:rsidP="004221DF">
      <w:pPr>
        <w:rPr>
          <w:rFonts w:asciiTheme="minorHAnsi" w:eastAsiaTheme="minorHAnsi" w:hAnsiTheme="minorHAnsi"/>
        </w:rPr>
      </w:pPr>
    </w:p>
    <w:p w14:paraId="333C789A" w14:textId="77777777" w:rsidR="005B0D84" w:rsidRPr="00B0767A" w:rsidRDefault="005B0D84" w:rsidP="004221DF">
      <w:pPr>
        <w:rPr>
          <w:rFonts w:asciiTheme="minorHAnsi" w:eastAsiaTheme="minorHAnsi" w:hAnsiTheme="minorHAnsi"/>
        </w:rPr>
      </w:pPr>
    </w:p>
    <w:p w14:paraId="320B321E" w14:textId="77777777" w:rsidR="005B0D84" w:rsidRPr="00B0767A" w:rsidRDefault="005B0D84" w:rsidP="004221DF">
      <w:pPr>
        <w:rPr>
          <w:rFonts w:asciiTheme="minorHAnsi" w:eastAsiaTheme="minorHAnsi" w:hAnsiTheme="minorHAnsi"/>
        </w:rPr>
      </w:pPr>
    </w:p>
    <w:p w14:paraId="2B116C8F" w14:textId="0A7E926A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UC015: </w:t>
      </w:r>
      <w:r w:rsidRPr="00B0767A">
        <w:rPr>
          <w:rFonts w:asciiTheme="minorHAnsi" w:eastAsiaTheme="minorHAnsi" w:hAnsiTheme="minorHAnsi" w:cs="돋움" w:hint="eastAsia"/>
          <w:szCs w:val="20"/>
        </w:rPr>
        <w:t>권한을 부여한다.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07C58A3B" w14:textId="77777777" w:rsidTr="00C32B9F">
        <w:tc>
          <w:tcPr>
            <w:tcW w:w="1550" w:type="dxa"/>
            <w:shd w:val="clear" w:color="auto" w:fill="CCCCCC"/>
            <w:vAlign w:val="center"/>
          </w:tcPr>
          <w:p w14:paraId="567E8297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E64B020" w14:textId="5E1B16C6" w:rsidR="001121FA" w:rsidRPr="002443AA" w:rsidRDefault="005B0D84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사용자의 회원가입 후 회원서비스를 사용할 수 있는 권한을 부여한다.</w:t>
            </w:r>
          </w:p>
        </w:tc>
      </w:tr>
      <w:tr w:rsidR="00B0767A" w:rsidRPr="00B0767A" w14:paraId="302C2083" w14:textId="77777777" w:rsidTr="002351D2">
        <w:tc>
          <w:tcPr>
            <w:tcW w:w="1550" w:type="dxa"/>
            <w:shd w:val="clear" w:color="auto" w:fill="CCCCCC"/>
            <w:vAlign w:val="center"/>
          </w:tcPr>
          <w:p w14:paraId="40549B4D" w14:textId="77777777" w:rsidR="003E1AFD" w:rsidRPr="00B0767A" w:rsidRDefault="003E1AFD" w:rsidP="003E1A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08D6B6B6" w14:textId="42B66533" w:rsidR="003E1AFD" w:rsidRPr="002443AA" w:rsidRDefault="003E1AFD" w:rsidP="003E1A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관리자</w:t>
            </w:r>
          </w:p>
        </w:tc>
      </w:tr>
      <w:tr w:rsidR="00B0767A" w:rsidRPr="00B0767A" w14:paraId="5439B9B2" w14:textId="77777777" w:rsidTr="002351D2">
        <w:tc>
          <w:tcPr>
            <w:tcW w:w="1550" w:type="dxa"/>
            <w:shd w:val="clear" w:color="auto" w:fill="CCCCCC"/>
            <w:vAlign w:val="center"/>
          </w:tcPr>
          <w:p w14:paraId="27E80481" w14:textId="77777777" w:rsidR="003E1AFD" w:rsidRPr="00B0767A" w:rsidRDefault="003E1AFD" w:rsidP="003E1A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0B018436" w14:textId="5EA8761B" w:rsidR="003E1AFD" w:rsidRPr="002443AA" w:rsidRDefault="003E1AFD" w:rsidP="003E1A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사용자가 로그인 권한부여를 요청한다.</w:t>
            </w:r>
          </w:p>
        </w:tc>
      </w:tr>
      <w:tr w:rsidR="00B0767A" w:rsidRPr="00B0767A" w14:paraId="4BEA2878" w14:textId="77777777" w:rsidTr="002351D2">
        <w:tc>
          <w:tcPr>
            <w:tcW w:w="1550" w:type="dxa"/>
            <w:shd w:val="clear" w:color="auto" w:fill="CCCCCC"/>
            <w:vAlign w:val="center"/>
          </w:tcPr>
          <w:p w14:paraId="4595D6B4" w14:textId="77777777" w:rsidR="003E1AFD" w:rsidRPr="00B0767A" w:rsidRDefault="003E1AFD" w:rsidP="003E1A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205A8698" w14:textId="316C7DA7" w:rsidR="003E1AFD" w:rsidRPr="002443AA" w:rsidRDefault="003E1AFD" w:rsidP="003E1A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사용자에게 로그인권한이 부여된다.</w:t>
            </w:r>
          </w:p>
        </w:tc>
      </w:tr>
      <w:tr w:rsidR="00B0767A" w:rsidRPr="00B0767A" w14:paraId="5C425FA7" w14:textId="77777777" w:rsidTr="002351D2">
        <w:tc>
          <w:tcPr>
            <w:tcW w:w="1550" w:type="dxa"/>
            <w:vMerge w:val="restart"/>
            <w:shd w:val="clear" w:color="auto" w:fill="CCCCCC"/>
            <w:vAlign w:val="center"/>
          </w:tcPr>
          <w:p w14:paraId="711F66B9" w14:textId="77777777" w:rsidR="003E1AFD" w:rsidRPr="00B0767A" w:rsidRDefault="003E1AFD" w:rsidP="003E1A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CB4ACF5" w14:textId="409F91A4" w:rsidR="003E1AFD" w:rsidRPr="002443AA" w:rsidRDefault="003E1AFD" w:rsidP="003E1A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A5C269F" w14:textId="3EEBDB8C" w:rsidR="003E1AFD" w:rsidRPr="002443AA" w:rsidRDefault="003E1AFD" w:rsidP="003E1AFD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사용자의 로그인 권한을 </w:t>
            </w:r>
            <w:proofErr w:type="spellStart"/>
            <w:r w:rsidRPr="002443AA">
              <w:rPr>
                <w:rFonts w:asciiTheme="minorHAnsi" w:eastAsiaTheme="minorHAnsi" w:hAnsiTheme="minorHAnsi"/>
                <w:b w:val="0"/>
              </w:rPr>
              <w:t>요청받는다</w:t>
            </w:r>
            <w:proofErr w:type="spellEnd"/>
            <w:r w:rsidRPr="002443AA">
              <w:rPr>
                <w:rFonts w:asciiTheme="minorHAnsi" w:eastAsiaTheme="minorHAnsi" w:hAnsiTheme="minorHAnsi"/>
                <w:b w:val="0"/>
              </w:rPr>
              <w:t>.</w:t>
            </w:r>
          </w:p>
        </w:tc>
      </w:tr>
      <w:tr w:rsidR="00B0767A" w:rsidRPr="00B0767A" w14:paraId="3A3C60CA" w14:textId="77777777" w:rsidTr="002351D2">
        <w:tc>
          <w:tcPr>
            <w:tcW w:w="1550" w:type="dxa"/>
            <w:vMerge/>
            <w:shd w:val="clear" w:color="auto" w:fill="CCCCCC"/>
            <w:vAlign w:val="center"/>
          </w:tcPr>
          <w:p w14:paraId="795C64DA" w14:textId="77777777" w:rsidR="003E1AFD" w:rsidRPr="00B0767A" w:rsidRDefault="003E1AFD" w:rsidP="003E1AF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8960192" w14:textId="79524E91" w:rsidR="003E1AFD" w:rsidRPr="002443AA" w:rsidRDefault="003E1AFD" w:rsidP="003E1A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DC719F9" w14:textId="531C5640" w:rsidR="003E1AFD" w:rsidRPr="002443AA" w:rsidRDefault="003E1AFD" w:rsidP="003E1AFD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사용자가 부적절한 사용자인지 판별 후 권한을 부여한다.</w:t>
            </w:r>
          </w:p>
        </w:tc>
      </w:tr>
      <w:tr w:rsidR="00B0767A" w:rsidRPr="00B0767A" w14:paraId="2B539DB0" w14:textId="77777777" w:rsidTr="002351D2">
        <w:tc>
          <w:tcPr>
            <w:tcW w:w="1550" w:type="dxa"/>
            <w:vMerge w:val="restart"/>
            <w:shd w:val="clear" w:color="auto" w:fill="CCCCCC"/>
            <w:vAlign w:val="center"/>
          </w:tcPr>
          <w:p w14:paraId="3959FE79" w14:textId="77777777" w:rsidR="003E1AFD" w:rsidRPr="00B0767A" w:rsidRDefault="003E1AFD" w:rsidP="003E1AFD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C8440AC" w14:textId="0125ACEC" w:rsidR="003E1AFD" w:rsidRPr="002443AA" w:rsidRDefault="003E1AFD" w:rsidP="003E1A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8B1E2BA" w14:textId="1D677AC8" w:rsidR="003E1AFD" w:rsidRPr="002443AA" w:rsidRDefault="003E1AFD" w:rsidP="003E1A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데이터베이스에 회원이 등록된다.</w:t>
            </w:r>
          </w:p>
        </w:tc>
      </w:tr>
      <w:tr w:rsidR="00B0767A" w:rsidRPr="00B0767A" w14:paraId="22F7F2DA" w14:textId="77777777" w:rsidTr="002351D2">
        <w:tc>
          <w:tcPr>
            <w:tcW w:w="1550" w:type="dxa"/>
            <w:vMerge/>
            <w:shd w:val="clear" w:color="auto" w:fill="CCCCCC"/>
            <w:vAlign w:val="center"/>
          </w:tcPr>
          <w:p w14:paraId="41D5318B" w14:textId="77777777" w:rsidR="003E1AFD" w:rsidRPr="00B0767A" w:rsidRDefault="003E1AFD" w:rsidP="003E1AF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ADA7BB6" w14:textId="7E499068" w:rsidR="003E1AFD" w:rsidRPr="002443AA" w:rsidRDefault="003E1AFD" w:rsidP="003E1A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1AC8C345" w14:textId="77777777" w:rsidR="003E1AFD" w:rsidRPr="002443AA" w:rsidRDefault="003E1AFD" w:rsidP="003E1AFD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14:paraId="323A3614" w14:textId="77777777" w:rsidTr="00F80977">
        <w:tc>
          <w:tcPr>
            <w:tcW w:w="1550" w:type="dxa"/>
            <w:vMerge w:val="restart"/>
            <w:shd w:val="clear" w:color="auto" w:fill="CCCCCC"/>
            <w:vAlign w:val="center"/>
          </w:tcPr>
          <w:p w14:paraId="1D2C654C" w14:textId="77777777" w:rsidR="00782E3C" w:rsidRPr="00B0767A" w:rsidRDefault="00782E3C" w:rsidP="00782E3C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B36CEC1" w14:textId="20571B21" w:rsidR="00782E3C" w:rsidRPr="002443AA" w:rsidRDefault="00782E3C" w:rsidP="00782E3C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 w:hint="eastAsia"/>
                <w:b w:val="0"/>
              </w:rPr>
              <w:t>E</w:t>
            </w:r>
            <w:r w:rsidRPr="002443AA">
              <w:rPr>
                <w:rFonts w:asciiTheme="minorHAnsi" w:eastAsiaTheme="minorHAnsi" w:hAnsiTheme="minorHAnsi"/>
                <w:b w:val="0"/>
              </w:rPr>
              <w:t>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274B46A" w14:textId="31FD0575" w:rsidR="00782E3C" w:rsidRPr="002443AA" w:rsidRDefault="00782E3C" w:rsidP="00782E3C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부적절한 사용자인 경우 권한을 제한한다.</w:t>
            </w:r>
          </w:p>
        </w:tc>
      </w:tr>
      <w:tr w:rsidR="00B0767A" w:rsidRPr="00B0767A" w14:paraId="16A35F51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7E39627F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</w:tcPr>
          <w:p w14:paraId="7A849C0B" w14:textId="77777777" w:rsidR="001121FA" w:rsidRPr="002443AA" w:rsidRDefault="001121FA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C634037" w14:textId="77777777" w:rsidR="001121FA" w:rsidRPr="002443AA" w:rsidRDefault="001121FA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Style w:val="ae"/>
                <w:rFonts w:asciiTheme="minorHAnsi" w:eastAsiaTheme="minorHAnsi" w:hAnsiTheme="minorHAnsi" w:hint="eastAsia"/>
                <w:color w:val="auto"/>
              </w:rPr>
              <w:t>..</w:t>
            </w:r>
          </w:p>
        </w:tc>
      </w:tr>
      <w:tr w:rsidR="002443AA" w:rsidRPr="00B0767A" w14:paraId="7E18A00A" w14:textId="77777777" w:rsidTr="00B91AA8">
        <w:tc>
          <w:tcPr>
            <w:tcW w:w="1550" w:type="dxa"/>
            <w:vMerge w:val="restart"/>
            <w:shd w:val="clear" w:color="auto" w:fill="CCCCCC"/>
            <w:vAlign w:val="center"/>
          </w:tcPr>
          <w:p w14:paraId="148C5808" w14:textId="77777777" w:rsidR="002443AA" w:rsidRPr="00B0767A" w:rsidRDefault="002443AA" w:rsidP="00782E3C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719E7D2" w14:textId="284F02FD" w:rsidR="002443AA" w:rsidRPr="002443AA" w:rsidRDefault="002443AA" w:rsidP="00782E3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67DF56FA" w14:textId="7B2961C9" w:rsidR="002443AA" w:rsidRPr="002443AA" w:rsidRDefault="002443AA" w:rsidP="00782E3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B03</w:t>
            </w:r>
          </w:p>
        </w:tc>
      </w:tr>
      <w:tr w:rsidR="002443AA" w:rsidRPr="00B0767A" w14:paraId="626B709D" w14:textId="77777777" w:rsidTr="00B91AA8">
        <w:tc>
          <w:tcPr>
            <w:tcW w:w="1550" w:type="dxa"/>
            <w:vMerge/>
            <w:shd w:val="clear" w:color="auto" w:fill="CCCCCC"/>
            <w:vAlign w:val="center"/>
          </w:tcPr>
          <w:p w14:paraId="031019B6" w14:textId="77777777" w:rsidR="002443AA" w:rsidRPr="00B0767A" w:rsidRDefault="002443AA" w:rsidP="00782E3C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1BB715DD" w14:textId="7D9950D4" w:rsidR="002443AA" w:rsidRPr="002443AA" w:rsidRDefault="002443AA" w:rsidP="00782E3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59CE8259" w14:textId="7DBEDC1C" w:rsidR="002443AA" w:rsidRPr="002443AA" w:rsidRDefault="002443AA" w:rsidP="00782E3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A02-1 → B01</w:t>
            </w:r>
          </w:p>
        </w:tc>
      </w:tr>
    </w:tbl>
    <w:p w14:paraId="25564B5A" w14:textId="77777777" w:rsidR="001121FA" w:rsidRDefault="001121FA" w:rsidP="001121FA">
      <w:pPr>
        <w:rPr>
          <w:rFonts w:asciiTheme="minorHAnsi" w:eastAsiaTheme="minorHAnsi" w:hAnsiTheme="minorHAnsi"/>
        </w:rPr>
      </w:pPr>
    </w:p>
    <w:p w14:paraId="0E4E6F9C" w14:textId="77777777" w:rsidR="00FB4D8B" w:rsidRDefault="00FB4D8B" w:rsidP="001121FA">
      <w:pPr>
        <w:rPr>
          <w:rFonts w:asciiTheme="minorHAnsi" w:eastAsiaTheme="minorHAnsi" w:hAnsiTheme="minorHAnsi"/>
        </w:rPr>
      </w:pPr>
    </w:p>
    <w:p w14:paraId="4682E76B" w14:textId="77777777" w:rsidR="00FB4D8B" w:rsidRPr="00B0767A" w:rsidRDefault="00FB4D8B" w:rsidP="001121FA">
      <w:pPr>
        <w:rPr>
          <w:rFonts w:asciiTheme="minorHAnsi" w:eastAsiaTheme="minorHAnsi" w:hAnsiTheme="minorHAnsi"/>
        </w:rPr>
      </w:pPr>
    </w:p>
    <w:p w14:paraId="7A957BAE" w14:textId="39CC1461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lastRenderedPageBreak/>
        <w:t xml:space="preserve">UC016: </w:t>
      </w:r>
      <w:r w:rsidRPr="00B0767A">
        <w:rPr>
          <w:rFonts w:asciiTheme="minorHAnsi" w:eastAsiaTheme="minorHAnsi" w:hAnsiTheme="minorHAnsi" w:cs="돋움" w:hint="eastAsia"/>
          <w:szCs w:val="20"/>
        </w:rPr>
        <w:t>작업 기록을 분석한다</w:t>
      </w:r>
      <w:r w:rsidRPr="00B0767A">
        <w:rPr>
          <w:rFonts w:asciiTheme="minorHAnsi" w:eastAsiaTheme="minorHAnsi" w:hAnsiTheme="minorHAnsi" w:cs="돋움"/>
          <w:szCs w:val="2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5201F931" w14:textId="77777777" w:rsidTr="00C32B9F">
        <w:tc>
          <w:tcPr>
            <w:tcW w:w="1550" w:type="dxa"/>
            <w:shd w:val="clear" w:color="auto" w:fill="CCCCCC"/>
            <w:vAlign w:val="center"/>
          </w:tcPr>
          <w:p w14:paraId="53B6C70F" w14:textId="77777777" w:rsidR="001121FA" w:rsidRPr="00B0767A" w:rsidRDefault="001121FA" w:rsidP="00C32B9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5FF663D" w14:textId="35E0C4B9" w:rsidR="001121FA" w:rsidRPr="00770DE2" w:rsidRDefault="00A37F12" w:rsidP="00C32B9F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회원의 작업완료기간 및 완료시간을 비교하고 분석하여 회원에 작업 스타일을 파악한다.</w:t>
            </w:r>
          </w:p>
        </w:tc>
      </w:tr>
      <w:tr w:rsidR="00B0767A" w:rsidRPr="00B0767A" w14:paraId="31C4D4B5" w14:textId="77777777" w:rsidTr="000E32ED">
        <w:tc>
          <w:tcPr>
            <w:tcW w:w="1550" w:type="dxa"/>
            <w:shd w:val="clear" w:color="auto" w:fill="CCCCCC"/>
            <w:vAlign w:val="center"/>
          </w:tcPr>
          <w:p w14:paraId="30C1AE22" w14:textId="77777777" w:rsidR="001673A8" w:rsidRPr="00B0767A" w:rsidRDefault="001673A8" w:rsidP="001673A8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11422652" w14:textId="78B0CD59" w:rsidR="001673A8" w:rsidRPr="00770DE2" w:rsidRDefault="001673A8" w:rsidP="001673A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관리자</w:t>
            </w:r>
          </w:p>
        </w:tc>
      </w:tr>
      <w:tr w:rsidR="00B0767A" w:rsidRPr="00B0767A" w14:paraId="666DCD7A" w14:textId="77777777" w:rsidTr="000E32ED">
        <w:tc>
          <w:tcPr>
            <w:tcW w:w="1550" w:type="dxa"/>
            <w:shd w:val="clear" w:color="auto" w:fill="CCCCCC"/>
            <w:vAlign w:val="center"/>
          </w:tcPr>
          <w:p w14:paraId="6720F114" w14:textId="77777777" w:rsidR="001673A8" w:rsidRPr="00B0767A" w:rsidRDefault="001673A8" w:rsidP="001673A8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75CD777C" w14:textId="1A86822C" w:rsidR="001673A8" w:rsidRPr="00770DE2" w:rsidRDefault="001673A8" w:rsidP="001673A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관리자 로그인을 한 상태여야 한다.</w:t>
            </w:r>
          </w:p>
        </w:tc>
      </w:tr>
      <w:tr w:rsidR="00B0767A" w:rsidRPr="00B0767A" w14:paraId="28498922" w14:textId="77777777" w:rsidTr="000E32ED">
        <w:tc>
          <w:tcPr>
            <w:tcW w:w="1550" w:type="dxa"/>
            <w:shd w:val="clear" w:color="auto" w:fill="CCCCCC"/>
            <w:vAlign w:val="center"/>
          </w:tcPr>
          <w:p w14:paraId="1D709DDC" w14:textId="77777777" w:rsidR="001673A8" w:rsidRPr="00B0767A" w:rsidRDefault="001673A8" w:rsidP="001673A8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0464C0EA" w14:textId="7128CB63" w:rsidR="001673A8" w:rsidRPr="00770DE2" w:rsidRDefault="001673A8" w:rsidP="001673A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회원의 작업기록을 분석하여 알린다.</w:t>
            </w:r>
          </w:p>
        </w:tc>
      </w:tr>
      <w:tr w:rsidR="002443AA" w:rsidRPr="00B0767A" w14:paraId="211B84D0" w14:textId="77777777" w:rsidTr="000E32ED">
        <w:tc>
          <w:tcPr>
            <w:tcW w:w="1550" w:type="dxa"/>
            <w:vMerge w:val="restart"/>
            <w:shd w:val="clear" w:color="auto" w:fill="CCCCCC"/>
            <w:vAlign w:val="center"/>
          </w:tcPr>
          <w:p w14:paraId="281E92B4" w14:textId="77777777" w:rsidR="002443AA" w:rsidRPr="00B0767A" w:rsidRDefault="002443AA" w:rsidP="001673A8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7EEC375" w14:textId="7DD272B8" w:rsidR="002443AA" w:rsidRPr="00770DE2" w:rsidRDefault="002443AA" w:rsidP="001673A8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DCD1E98" w14:textId="327144CC" w:rsidR="002443AA" w:rsidRPr="00770DE2" w:rsidRDefault="002443AA" w:rsidP="001673A8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사용자의 작업정보를 가져온다.</w:t>
            </w:r>
          </w:p>
        </w:tc>
      </w:tr>
      <w:tr w:rsidR="002443AA" w:rsidRPr="00B0767A" w14:paraId="45AB5DE0" w14:textId="77777777" w:rsidTr="000E32ED">
        <w:tc>
          <w:tcPr>
            <w:tcW w:w="1550" w:type="dxa"/>
            <w:vMerge/>
            <w:shd w:val="clear" w:color="auto" w:fill="CCCCCC"/>
            <w:vAlign w:val="center"/>
          </w:tcPr>
          <w:p w14:paraId="37C2E000" w14:textId="77777777" w:rsidR="002443AA" w:rsidRPr="00B0767A" w:rsidRDefault="002443AA" w:rsidP="001673A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A1841EE" w14:textId="3E691E13" w:rsidR="002443AA" w:rsidRPr="00770DE2" w:rsidRDefault="002443AA" w:rsidP="001673A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FA630D0" w14:textId="4361B266" w:rsidR="002443AA" w:rsidRPr="00770DE2" w:rsidRDefault="002443AA" w:rsidP="001673A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작업분석 버튼을 선택한다.</w:t>
            </w:r>
          </w:p>
        </w:tc>
      </w:tr>
      <w:tr w:rsidR="002443AA" w:rsidRPr="00B0767A" w14:paraId="1C47C600" w14:textId="77777777" w:rsidTr="000E32ED">
        <w:tc>
          <w:tcPr>
            <w:tcW w:w="1550" w:type="dxa"/>
            <w:vMerge/>
            <w:shd w:val="clear" w:color="auto" w:fill="CCCCCC"/>
            <w:vAlign w:val="center"/>
          </w:tcPr>
          <w:p w14:paraId="1E4123E2" w14:textId="77777777" w:rsidR="002443AA" w:rsidRPr="00B0767A" w:rsidRDefault="002443AA" w:rsidP="00A5078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40A6619" w14:textId="6D8ED77A" w:rsidR="002443AA" w:rsidRPr="00770DE2" w:rsidRDefault="002443AA" w:rsidP="00A5078F">
            <w:pPr>
              <w:rPr>
                <w:rFonts w:asciiTheme="minorHAnsi" w:eastAsiaTheme="minorHAnsi" w:hAnsiTheme="minorHAnsi"/>
              </w:rPr>
            </w:pPr>
            <w:r w:rsidRPr="00770DE2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DFBB47B" w14:textId="1BED427B" w:rsidR="002443AA" w:rsidRPr="00770DE2" w:rsidRDefault="002443AA" w:rsidP="00A5078F">
            <w:pPr>
              <w:rPr>
                <w:rFonts w:asciiTheme="minorHAnsi" w:eastAsiaTheme="minorHAnsi" w:hAnsiTheme="minorHAnsi"/>
              </w:rPr>
            </w:pPr>
            <w:r w:rsidRPr="00770DE2">
              <w:rPr>
                <w:rFonts w:asciiTheme="minorHAnsi" w:eastAsiaTheme="minorHAnsi" w:hAnsiTheme="minorHAnsi"/>
              </w:rPr>
              <w:t xml:space="preserve">화면은 ‘사용자의 작업기록을 </w:t>
            </w:r>
            <w:proofErr w:type="spellStart"/>
            <w:r w:rsidRPr="00770DE2">
              <w:rPr>
                <w:rFonts w:asciiTheme="minorHAnsi" w:eastAsiaTheme="minorHAnsi" w:hAnsiTheme="minorHAnsi"/>
              </w:rPr>
              <w:t>저장하시겠습니까</w:t>
            </w:r>
            <w:proofErr w:type="spellEnd"/>
            <w:r w:rsidRPr="00770DE2">
              <w:rPr>
                <w:rFonts w:asciiTheme="minorHAnsi" w:eastAsiaTheme="minorHAnsi" w:hAnsiTheme="minorHAnsi"/>
              </w:rPr>
              <w:t>?’ 문구를 출력한다.</w:t>
            </w:r>
          </w:p>
        </w:tc>
      </w:tr>
      <w:tr w:rsidR="002443AA" w:rsidRPr="00B0767A" w14:paraId="1DF79C1F" w14:textId="77777777" w:rsidTr="000E32ED">
        <w:tc>
          <w:tcPr>
            <w:tcW w:w="1550" w:type="dxa"/>
            <w:vMerge/>
            <w:shd w:val="clear" w:color="auto" w:fill="CCCCCC"/>
            <w:vAlign w:val="center"/>
          </w:tcPr>
          <w:p w14:paraId="765A7C92" w14:textId="77777777" w:rsidR="002443AA" w:rsidRPr="00B0767A" w:rsidRDefault="002443AA" w:rsidP="00A5078F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869D63E" w14:textId="781C3688" w:rsidR="002443AA" w:rsidRPr="00770DE2" w:rsidRDefault="002443AA" w:rsidP="00A5078F">
            <w:pPr>
              <w:rPr>
                <w:rFonts w:asciiTheme="minorHAnsi" w:eastAsiaTheme="minorHAnsi" w:hAnsiTheme="minorHAnsi"/>
              </w:rPr>
            </w:pPr>
            <w:r w:rsidRPr="00770DE2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F4CBCE6" w14:textId="6D64F50B" w:rsidR="002443AA" w:rsidRPr="00770DE2" w:rsidRDefault="002443AA" w:rsidP="00A5078F">
            <w:pPr>
              <w:rPr>
                <w:rFonts w:asciiTheme="minorHAnsi" w:eastAsiaTheme="minorHAnsi" w:hAnsiTheme="minorHAnsi"/>
              </w:rPr>
            </w:pPr>
            <w:r w:rsidRPr="00770DE2">
              <w:rPr>
                <w:rFonts w:asciiTheme="minorHAnsi" w:eastAsiaTheme="minorHAnsi" w:hAnsiTheme="minorHAnsi"/>
              </w:rPr>
              <w:t>사용자의 작업 기록을 데이터베이스에 저장한다.</w:t>
            </w:r>
          </w:p>
        </w:tc>
      </w:tr>
      <w:tr w:rsidR="00B0767A" w:rsidRPr="00B0767A" w14:paraId="64A36F12" w14:textId="77777777" w:rsidTr="000E32ED">
        <w:tc>
          <w:tcPr>
            <w:tcW w:w="1550" w:type="dxa"/>
            <w:vMerge w:val="restart"/>
            <w:shd w:val="clear" w:color="auto" w:fill="CCCCCC"/>
            <w:vAlign w:val="center"/>
          </w:tcPr>
          <w:p w14:paraId="5A3D2AB2" w14:textId="77777777" w:rsidR="00A5078F" w:rsidRPr="00B0767A" w:rsidRDefault="00A5078F" w:rsidP="00A5078F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79BE413" w14:textId="264382FC" w:rsidR="00A5078F" w:rsidRPr="00770DE2" w:rsidRDefault="00A5078F" w:rsidP="00A5078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2899EF2" w14:textId="0704C016" w:rsidR="00A5078F" w:rsidRPr="00770DE2" w:rsidRDefault="00A5078F" w:rsidP="00A5078F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‘</w:t>
            </w:r>
            <w:proofErr w:type="spellStart"/>
            <w:r w:rsidRPr="00770DE2">
              <w:rPr>
                <w:rFonts w:asciiTheme="minorHAnsi" w:eastAsiaTheme="minorHAnsi" w:hAnsiTheme="minorHAnsi"/>
                <w:b w:val="0"/>
              </w:rPr>
              <w:t>아니오</w:t>
            </w:r>
            <w:proofErr w:type="spellEnd"/>
            <w:r w:rsidRPr="00770DE2">
              <w:rPr>
                <w:rFonts w:asciiTheme="minorHAnsi" w:eastAsiaTheme="minorHAnsi" w:hAnsiTheme="minorHAnsi"/>
                <w:b w:val="0"/>
              </w:rPr>
              <w:t>’</w:t>
            </w:r>
            <w:proofErr w:type="spellStart"/>
            <w:r w:rsidRPr="00770DE2">
              <w:rPr>
                <w:rFonts w:asciiTheme="minorHAnsi" w:eastAsiaTheme="minorHAnsi" w:hAnsiTheme="minorHAnsi"/>
                <w:b w:val="0"/>
              </w:rPr>
              <w:t>를</w:t>
            </w:r>
            <w:proofErr w:type="spellEnd"/>
            <w:r w:rsidRPr="00770DE2">
              <w:rPr>
                <w:rFonts w:asciiTheme="minorHAnsi" w:eastAsiaTheme="minorHAnsi" w:hAnsiTheme="minorHAnsi"/>
                <w:b w:val="0"/>
              </w:rPr>
              <w:t xml:space="preserve"> 선택한 경우 작업기록은 저장되지 않으며 B02로 돌아간다.</w:t>
            </w:r>
          </w:p>
        </w:tc>
      </w:tr>
      <w:tr w:rsidR="00B0767A" w:rsidRPr="00B0767A" w14:paraId="070A4275" w14:textId="77777777" w:rsidTr="000E32ED">
        <w:tc>
          <w:tcPr>
            <w:tcW w:w="1550" w:type="dxa"/>
            <w:vMerge/>
            <w:shd w:val="clear" w:color="auto" w:fill="CCCCCC"/>
            <w:vAlign w:val="center"/>
          </w:tcPr>
          <w:p w14:paraId="015988FD" w14:textId="77777777" w:rsidR="001673A8" w:rsidRPr="00B0767A" w:rsidRDefault="001673A8" w:rsidP="001673A8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2E91592" w14:textId="5B05C241" w:rsidR="001673A8" w:rsidRPr="00770DE2" w:rsidRDefault="001673A8" w:rsidP="001673A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2ED5CB5" w14:textId="06FA1EDE" w:rsidR="001673A8" w:rsidRPr="00770DE2" w:rsidRDefault="001673A8" w:rsidP="001673A8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사용자가 비회원일 경우 ‘카카오 로그인을 진행해주세요.’문구를 사용자에게 전송한다.</w:t>
            </w:r>
          </w:p>
        </w:tc>
      </w:tr>
      <w:tr w:rsidR="002443AA" w:rsidRPr="00B0767A" w14:paraId="2906D7BC" w14:textId="77777777" w:rsidTr="008E1EFB">
        <w:tc>
          <w:tcPr>
            <w:tcW w:w="1550" w:type="dxa"/>
            <w:vMerge w:val="restart"/>
            <w:shd w:val="clear" w:color="auto" w:fill="CCCCCC"/>
            <w:vAlign w:val="center"/>
          </w:tcPr>
          <w:p w14:paraId="2FA4268C" w14:textId="77777777" w:rsidR="002443AA" w:rsidRPr="00B0767A" w:rsidRDefault="002443AA" w:rsidP="009A726C">
            <w:pPr>
              <w:pStyle w:val="af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47678A7F" w14:textId="2A17B991" w:rsidR="002443AA" w:rsidRPr="00770DE2" w:rsidRDefault="002443AA" w:rsidP="009A726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>
              <w:t>SN001</w:t>
            </w:r>
          </w:p>
        </w:tc>
        <w:tc>
          <w:tcPr>
            <w:tcW w:w="6042" w:type="dxa"/>
            <w:vAlign w:val="center"/>
          </w:tcPr>
          <w:p w14:paraId="6A390878" w14:textId="2E4570FE" w:rsidR="002443AA" w:rsidRPr="00770DE2" w:rsidRDefault="002443AA" w:rsidP="009A726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>
              <w:t xml:space="preserve">B01 </w:t>
            </w:r>
            <w:r>
              <w:t>→</w:t>
            </w:r>
            <w:r>
              <w:t xml:space="preserve"> B02 </w:t>
            </w:r>
          </w:p>
        </w:tc>
      </w:tr>
      <w:tr w:rsidR="002443AA" w:rsidRPr="00B0767A" w14:paraId="33ED0E42" w14:textId="77777777" w:rsidTr="008E1EFB">
        <w:tc>
          <w:tcPr>
            <w:tcW w:w="1550" w:type="dxa"/>
            <w:vMerge/>
            <w:shd w:val="clear" w:color="auto" w:fill="CCCCCC"/>
            <w:vAlign w:val="center"/>
          </w:tcPr>
          <w:p w14:paraId="6F6DF85B" w14:textId="77777777" w:rsidR="002443AA" w:rsidRPr="00B0767A" w:rsidRDefault="002443AA" w:rsidP="009A726C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68DDBC02" w14:textId="390C7D0B" w:rsidR="002443AA" w:rsidRPr="00770DE2" w:rsidRDefault="002443AA" w:rsidP="009A726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>
              <w:t>SN002</w:t>
            </w:r>
          </w:p>
        </w:tc>
        <w:tc>
          <w:tcPr>
            <w:tcW w:w="6042" w:type="dxa"/>
            <w:vAlign w:val="center"/>
          </w:tcPr>
          <w:p w14:paraId="1D8289CC" w14:textId="2F25CE63" w:rsidR="002443AA" w:rsidRPr="00770DE2" w:rsidRDefault="002443AA" w:rsidP="009A726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>
              <w:t xml:space="preserve">B01 </w:t>
            </w:r>
            <w:r>
              <w:t>→</w:t>
            </w:r>
            <w:r>
              <w:t xml:space="preserve"> B02 </w:t>
            </w:r>
            <w:r>
              <w:t>→</w:t>
            </w:r>
            <w:r>
              <w:t xml:space="preserve"> A02-1 </w:t>
            </w:r>
            <w:r>
              <w:t>→</w:t>
            </w:r>
            <w:r>
              <w:t xml:space="preserve"> B02</w:t>
            </w:r>
          </w:p>
        </w:tc>
      </w:tr>
      <w:tr w:rsidR="002443AA" w:rsidRPr="00B0767A" w14:paraId="0E75B5C6" w14:textId="77777777" w:rsidTr="008E1EFB">
        <w:tc>
          <w:tcPr>
            <w:tcW w:w="1550" w:type="dxa"/>
            <w:vMerge/>
            <w:shd w:val="clear" w:color="auto" w:fill="CCCCCC"/>
            <w:vAlign w:val="center"/>
          </w:tcPr>
          <w:p w14:paraId="72DAADD5" w14:textId="77777777" w:rsidR="002443AA" w:rsidRPr="00B0767A" w:rsidRDefault="002443AA" w:rsidP="009A726C">
            <w:pPr>
              <w:pStyle w:val="af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4A4BB8D1" w14:textId="586B7911" w:rsidR="002443AA" w:rsidRPr="00770DE2" w:rsidRDefault="002443AA" w:rsidP="009A726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>
              <w:t>SN003</w:t>
            </w:r>
          </w:p>
        </w:tc>
        <w:tc>
          <w:tcPr>
            <w:tcW w:w="6042" w:type="dxa"/>
            <w:vAlign w:val="center"/>
          </w:tcPr>
          <w:p w14:paraId="55FE0E41" w14:textId="2E10577F" w:rsidR="002443AA" w:rsidRPr="00770DE2" w:rsidRDefault="002443AA" w:rsidP="009A726C">
            <w:pPr>
              <w:rPr>
                <w:rStyle w:val="ae"/>
                <w:rFonts w:asciiTheme="minorHAnsi" w:eastAsiaTheme="minorHAnsi" w:hAnsiTheme="minorHAnsi"/>
                <w:color w:val="auto"/>
              </w:rPr>
            </w:pPr>
            <w:r>
              <w:t xml:space="preserve">B01 </w:t>
            </w:r>
            <w:r>
              <w:t>→</w:t>
            </w:r>
            <w:r>
              <w:t xml:space="preserve"> E01</w:t>
            </w:r>
          </w:p>
        </w:tc>
      </w:tr>
    </w:tbl>
    <w:p w14:paraId="068F0F9B" w14:textId="77777777" w:rsidR="001121FA" w:rsidRPr="00B0767A" w:rsidRDefault="001121FA" w:rsidP="001121FA">
      <w:pPr>
        <w:rPr>
          <w:rFonts w:asciiTheme="minorHAnsi" w:eastAsiaTheme="minorHAnsi" w:hAnsiTheme="minorHAnsi"/>
        </w:rPr>
      </w:pPr>
    </w:p>
    <w:p w14:paraId="254041D2" w14:textId="77777777" w:rsidR="00CC2CE5" w:rsidRPr="00B0767A" w:rsidRDefault="00CC2CE5" w:rsidP="004221DF">
      <w:pPr>
        <w:rPr>
          <w:rFonts w:asciiTheme="minorHAnsi" w:eastAsiaTheme="minorHAnsi" w:hAnsiTheme="minorHAnsi"/>
        </w:rPr>
      </w:pPr>
    </w:p>
    <w:p w14:paraId="6B1C2F99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6CAF22C6" w14:textId="366CB172" w:rsidR="001121FA" w:rsidRPr="00B0767A" w:rsidRDefault="001121FA" w:rsidP="00B037E1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>UC01</w:t>
      </w:r>
      <w:r w:rsidR="00B037E1" w:rsidRPr="00B0767A">
        <w:rPr>
          <w:rStyle w:val="ae"/>
          <w:rFonts w:asciiTheme="minorHAnsi" w:eastAsiaTheme="minorHAnsi" w:hAnsiTheme="minorHAnsi"/>
          <w:bCs/>
          <w:color w:val="auto"/>
        </w:rPr>
        <w:t>7</w:t>
      </w: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: </w:t>
      </w:r>
      <w:proofErr w:type="spellStart"/>
      <w:r w:rsidR="00B037E1" w:rsidRPr="00B0767A">
        <w:rPr>
          <w:rFonts w:asciiTheme="minorHAnsi" w:eastAsiaTheme="minorHAnsi" w:hAnsiTheme="minorHAnsi" w:cs="돋움" w:hint="eastAsia"/>
          <w:szCs w:val="20"/>
        </w:rPr>
        <w:t>카카오로그인한다</w:t>
      </w:r>
      <w:proofErr w:type="spellEnd"/>
      <w:r w:rsidR="00B037E1" w:rsidRPr="00B0767A">
        <w:rPr>
          <w:rFonts w:asciiTheme="minorHAnsi" w:eastAsiaTheme="minorHAnsi" w:hAnsiTheme="minorHAnsi" w:cs="돋움" w:hint="eastAsia"/>
          <w:szCs w:val="2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2B13C281" w14:textId="77777777" w:rsidTr="00C32B9F">
        <w:tc>
          <w:tcPr>
            <w:tcW w:w="1550" w:type="dxa"/>
            <w:shd w:val="clear" w:color="auto" w:fill="CCCCCC"/>
            <w:vAlign w:val="center"/>
          </w:tcPr>
          <w:p w14:paraId="15D60409" w14:textId="77777777" w:rsidR="001121FA" w:rsidRPr="00B0767A" w:rsidRDefault="001121FA" w:rsidP="00C32B9F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E659BB8" w14:textId="7C3D585F" w:rsidR="001121FA" w:rsidRPr="00770DE2" w:rsidRDefault="00DD4907" w:rsidP="00C32B9F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카카오계정을 통해 간편로그인을 한다.</w:t>
            </w:r>
          </w:p>
        </w:tc>
      </w:tr>
      <w:tr w:rsidR="00B0767A" w:rsidRPr="00B0767A" w14:paraId="298E2079" w14:textId="77777777" w:rsidTr="000E0A05">
        <w:tc>
          <w:tcPr>
            <w:tcW w:w="1550" w:type="dxa"/>
            <w:shd w:val="clear" w:color="auto" w:fill="CCCCCC"/>
            <w:vAlign w:val="center"/>
          </w:tcPr>
          <w:p w14:paraId="30198E7B" w14:textId="77777777" w:rsidR="00CC2CE5" w:rsidRPr="00B0767A" w:rsidRDefault="00CC2CE5" w:rsidP="00CC2CE5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5F7BC053" w14:textId="0FD36526" w:rsidR="00CC2CE5" w:rsidRPr="00770DE2" w:rsidRDefault="00CC2CE5" w:rsidP="00CC2CE5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1F89DA65" w14:textId="77777777" w:rsidTr="000E0A05">
        <w:tc>
          <w:tcPr>
            <w:tcW w:w="1550" w:type="dxa"/>
            <w:shd w:val="clear" w:color="auto" w:fill="CCCCCC"/>
            <w:vAlign w:val="center"/>
          </w:tcPr>
          <w:p w14:paraId="4C808026" w14:textId="77777777" w:rsidR="00CC2CE5" w:rsidRPr="00B0767A" w:rsidRDefault="00CC2CE5" w:rsidP="00CC2CE5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78C10280" w14:textId="06427EE7" w:rsidR="00CC2CE5" w:rsidRPr="00770DE2" w:rsidRDefault="00CC2CE5" w:rsidP="00CC2CE5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카카오 계정이 있는 상태여야 한다.</w:t>
            </w:r>
          </w:p>
        </w:tc>
      </w:tr>
      <w:tr w:rsidR="00B0767A" w:rsidRPr="00B0767A" w14:paraId="78179062" w14:textId="77777777" w:rsidTr="000E0A05">
        <w:tc>
          <w:tcPr>
            <w:tcW w:w="1550" w:type="dxa"/>
            <w:shd w:val="clear" w:color="auto" w:fill="CCCCCC"/>
            <w:vAlign w:val="center"/>
          </w:tcPr>
          <w:p w14:paraId="068C0BC4" w14:textId="77777777" w:rsidR="00CC2CE5" w:rsidRPr="00B0767A" w:rsidRDefault="00CC2CE5" w:rsidP="00CC2CE5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45AC2516" w14:textId="06EBD414" w:rsidR="00CC2CE5" w:rsidRPr="00770DE2" w:rsidRDefault="00CC2CE5" w:rsidP="00CC2CE5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사용자는 다른 사용자와 동기화 작업을 할 수 있으며 댓글을 작성할 수 있다.</w:t>
            </w:r>
          </w:p>
        </w:tc>
      </w:tr>
      <w:tr w:rsidR="002443AA" w:rsidRPr="00B0767A" w14:paraId="2C5DCBDC" w14:textId="77777777" w:rsidTr="00E739C1">
        <w:tc>
          <w:tcPr>
            <w:tcW w:w="1550" w:type="dxa"/>
            <w:vMerge w:val="restart"/>
            <w:shd w:val="clear" w:color="auto" w:fill="CCCCCC"/>
            <w:vAlign w:val="center"/>
          </w:tcPr>
          <w:p w14:paraId="3B0B062C" w14:textId="77777777" w:rsidR="002443AA" w:rsidRPr="00B0767A" w:rsidRDefault="002443AA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F8A884" w14:textId="7AC0F415" w:rsidR="002443AA" w:rsidRPr="00770DE2" w:rsidRDefault="002443AA" w:rsidP="007F0424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E65A452" w14:textId="353D585F" w:rsidR="002443AA" w:rsidRPr="00770DE2" w:rsidRDefault="002443AA" w:rsidP="007F0424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사용자는 카카오 로그인 버튼을 클릭한다.</w:t>
            </w:r>
          </w:p>
        </w:tc>
      </w:tr>
      <w:tr w:rsidR="002443AA" w:rsidRPr="00B0767A" w14:paraId="67FC25C4" w14:textId="77777777" w:rsidTr="00E739C1">
        <w:tc>
          <w:tcPr>
            <w:tcW w:w="1550" w:type="dxa"/>
            <w:vMerge/>
            <w:shd w:val="clear" w:color="auto" w:fill="CCCCCC"/>
            <w:vAlign w:val="center"/>
          </w:tcPr>
          <w:p w14:paraId="25628A3E" w14:textId="77777777" w:rsidR="002443AA" w:rsidRPr="00B0767A" w:rsidRDefault="002443AA" w:rsidP="007F0424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05E45C3" w14:textId="0D7400CB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BA7307E" w14:textId="13E96555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화면에 카카오 로그인 정보 입력창을 출력한다.</w:t>
            </w:r>
          </w:p>
        </w:tc>
      </w:tr>
      <w:tr w:rsidR="002443AA" w:rsidRPr="00B0767A" w14:paraId="3A664210" w14:textId="77777777" w:rsidTr="00E739C1">
        <w:tc>
          <w:tcPr>
            <w:tcW w:w="1550" w:type="dxa"/>
            <w:vMerge/>
            <w:shd w:val="clear" w:color="auto" w:fill="CCCCCC"/>
            <w:vAlign w:val="center"/>
          </w:tcPr>
          <w:p w14:paraId="0274FA4F" w14:textId="77777777" w:rsidR="002443AA" w:rsidRPr="00B0767A" w:rsidRDefault="002443AA" w:rsidP="007F0424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CB3514F" w14:textId="7BE11EA7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6432EC6" w14:textId="0661F664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사용자가 로그인 정보를 입력한다.</w:t>
            </w:r>
          </w:p>
        </w:tc>
      </w:tr>
      <w:tr w:rsidR="002443AA" w:rsidRPr="00B0767A" w14:paraId="2392727E" w14:textId="77777777" w:rsidTr="00E739C1">
        <w:tc>
          <w:tcPr>
            <w:tcW w:w="1550" w:type="dxa"/>
            <w:vMerge/>
            <w:shd w:val="clear" w:color="auto" w:fill="CCCCCC"/>
            <w:vAlign w:val="center"/>
          </w:tcPr>
          <w:p w14:paraId="6FBE1662" w14:textId="77777777" w:rsidR="002443AA" w:rsidRPr="00B0767A" w:rsidRDefault="002443AA" w:rsidP="007F0424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A6DB299" w14:textId="77360868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D69814F" w14:textId="6EED72D1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시스템이 입력된 정보와 저장된 정보를 확인하다.</w:t>
            </w:r>
          </w:p>
        </w:tc>
      </w:tr>
      <w:tr w:rsidR="002443AA" w:rsidRPr="00B0767A" w14:paraId="30722603" w14:textId="77777777" w:rsidTr="00E739C1">
        <w:tc>
          <w:tcPr>
            <w:tcW w:w="1550" w:type="dxa"/>
            <w:vMerge/>
            <w:shd w:val="clear" w:color="auto" w:fill="CCCCCC"/>
            <w:vAlign w:val="center"/>
          </w:tcPr>
          <w:p w14:paraId="5FF1F21F" w14:textId="77777777" w:rsidR="002443AA" w:rsidRPr="00B0767A" w:rsidRDefault="002443AA" w:rsidP="007F0424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FE27024" w14:textId="265AB1A4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CF50FF7" w14:textId="005DA1D8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화면에 로그인 완료 문구를 출력한다.</w:t>
            </w:r>
          </w:p>
        </w:tc>
      </w:tr>
      <w:tr w:rsidR="00B0767A" w:rsidRPr="00B0767A" w14:paraId="6FDE7617" w14:textId="77777777" w:rsidTr="006D3A11">
        <w:tc>
          <w:tcPr>
            <w:tcW w:w="1550" w:type="dxa"/>
            <w:vMerge w:val="restart"/>
            <w:shd w:val="clear" w:color="auto" w:fill="CCCCCC"/>
            <w:vAlign w:val="center"/>
          </w:tcPr>
          <w:p w14:paraId="4F41C1CB" w14:textId="77777777" w:rsidR="007F0424" w:rsidRPr="00B0767A" w:rsidRDefault="007F0424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8B470AC" w14:textId="666250F9" w:rsidR="007F0424" w:rsidRPr="00770DE2" w:rsidRDefault="007F0424" w:rsidP="007F0424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A04-1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D534DDA" w14:textId="64C94FA6" w:rsidR="007F0424" w:rsidRPr="00770DE2" w:rsidRDefault="007F0424" w:rsidP="007F0424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사용자가 입력한 로그인정보가 잘못되었을 경우 ‘</w:t>
            </w:r>
            <w:proofErr w:type="spellStart"/>
            <w:r w:rsidRPr="00770DE2">
              <w:rPr>
                <w:rFonts w:asciiTheme="minorHAnsi" w:eastAsiaTheme="minorHAnsi" w:hAnsiTheme="minorHAnsi"/>
                <w:b w:val="0"/>
              </w:rPr>
              <w:t>계정아이디</w:t>
            </w:r>
            <w:proofErr w:type="spellEnd"/>
            <w:r w:rsidRPr="00770DE2">
              <w:rPr>
                <w:rFonts w:asciiTheme="minorHAnsi" w:eastAsiaTheme="minorHAnsi" w:hAnsiTheme="minorHAnsi"/>
                <w:b w:val="0"/>
              </w:rPr>
              <w:t xml:space="preserve"> 또는 비밀번호를 잘못 입력했습니다.’라는 문구를 화면에 출력한다.</w:t>
            </w:r>
          </w:p>
        </w:tc>
      </w:tr>
      <w:tr w:rsidR="00B0767A" w:rsidRPr="00B0767A" w14:paraId="58B5A615" w14:textId="77777777" w:rsidTr="006D3A11">
        <w:tc>
          <w:tcPr>
            <w:tcW w:w="1550" w:type="dxa"/>
            <w:vMerge/>
            <w:shd w:val="clear" w:color="auto" w:fill="CCCCCC"/>
            <w:vAlign w:val="center"/>
          </w:tcPr>
          <w:p w14:paraId="44653EA6" w14:textId="77777777" w:rsidR="007F0424" w:rsidRPr="00B0767A" w:rsidRDefault="007F0424" w:rsidP="007F0424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B214E87" w14:textId="1A01826D" w:rsidR="007F0424" w:rsidRPr="00770DE2" w:rsidRDefault="007F0424" w:rsidP="007F0424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A04-2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7CE8448" w14:textId="46F55162" w:rsidR="007F0424" w:rsidRPr="00770DE2" w:rsidRDefault="007F0424" w:rsidP="007F0424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 xml:space="preserve">카카오로그인 정보 입력창에 입력되어 있는 아이디와 비밀번호를 삭제한 뒤 </w:t>
            </w:r>
            <w:r w:rsidRPr="00770DE2">
              <w:rPr>
                <w:rStyle w:val="af2"/>
                <w:rFonts w:asciiTheme="minorHAnsi" w:eastAsiaTheme="minorHAnsi" w:hAnsiTheme="minorHAnsi"/>
                <w:bCs w:val="0"/>
              </w:rPr>
              <w:t>B</w:t>
            </w:r>
            <w:r w:rsidRPr="00770DE2">
              <w:rPr>
                <w:rFonts w:asciiTheme="minorHAnsi" w:eastAsiaTheme="minorHAnsi" w:hAnsiTheme="minorHAnsi"/>
                <w:b w:val="0"/>
              </w:rPr>
              <w:t>3으로 넘어간다.</w:t>
            </w:r>
          </w:p>
        </w:tc>
      </w:tr>
      <w:tr w:rsidR="002443AA" w:rsidRPr="00B0767A" w14:paraId="1284127E" w14:textId="77777777" w:rsidTr="007E6D95">
        <w:tc>
          <w:tcPr>
            <w:tcW w:w="1550" w:type="dxa"/>
            <w:vMerge w:val="restart"/>
            <w:shd w:val="clear" w:color="auto" w:fill="CCCCCC"/>
            <w:vAlign w:val="center"/>
          </w:tcPr>
          <w:p w14:paraId="4BB14AFF" w14:textId="77777777" w:rsidR="002443AA" w:rsidRPr="00B0767A" w:rsidRDefault="002443AA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B96EA88" w14:textId="334B998C" w:rsidR="002443AA" w:rsidRPr="00770DE2" w:rsidRDefault="002443AA" w:rsidP="007F0424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E04-1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623B2840" w14:textId="39FA6109" w:rsidR="002443AA" w:rsidRPr="00770DE2" w:rsidRDefault="002443AA" w:rsidP="007F0424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로그인 정보를 불러오는데 시간이 오래 소요되면 시스템 화면에 ‘로그인 중입니다. 잠시 기다려주세요.’라는 문구를 출력한다.</w:t>
            </w:r>
          </w:p>
        </w:tc>
      </w:tr>
      <w:tr w:rsidR="002443AA" w:rsidRPr="00B0767A" w14:paraId="74A81D90" w14:textId="77777777" w:rsidTr="007E6D95">
        <w:tc>
          <w:tcPr>
            <w:tcW w:w="1550" w:type="dxa"/>
            <w:vMerge/>
            <w:shd w:val="clear" w:color="auto" w:fill="CCCCCC"/>
            <w:vAlign w:val="center"/>
          </w:tcPr>
          <w:p w14:paraId="6FC62D2F" w14:textId="77777777" w:rsidR="002443AA" w:rsidRPr="00B0767A" w:rsidRDefault="002443AA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0C053DF" w14:textId="5569682A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E04-1.1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D5E45CA" w14:textId="451E6673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로그인 정보를 불러오는데 성공하면 B5로 넘어간다.</w:t>
            </w:r>
          </w:p>
        </w:tc>
      </w:tr>
      <w:tr w:rsidR="002443AA" w:rsidRPr="00B0767A" w14:paraId="44348B41" w14:textId="77777777" w:rsidTr="007E6D95">
        <w:tc>
          <w:tcPr>
            <w:tcW w:w="1550" w:type="dxa"/>
            <w:vMerge/>
            <w:shd w:val="clear" w:color="auto" w:fill="CCCCCC"/>
            <w:vAlign w:val="center"/>
          </w:tcPr>
          <w:p w14:paraId="15DB26F8" w14:textId="77777777" w:rsidR="002443AA" w:rsidRPr="00B0767A" w:rsidRDefault="002443AA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372C679" w14:textId="3A4D16A8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E04-1.2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534C349" w14:textId="3A6AEC72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시간이 오래 소요되는 경우 오류 메세지를 출력하고 B3으로 돌아간다.</w:t>
            </w:r>
          </w:p>
        </w:tc>
      </w:tr>
      <w:tr w:rsidR="002443AA" w:rsidRPr="00B0767A" w14:paraId="00826B32" w14:textId="77777777" w:rsidTr="00BF1C64">
        <w:tc>
          <w:tcPr>
            <w:tcW w:w="1550" w:type="dxa"/>
            <w:vMerge w:val="restart"/>
            <w:shd w:val="clear" w:color="auto" w:fill="CCCCCC"/>
            <w:vAlign w:val="center"/>
          </w:tcPr>
          <w:p w14:paraId="70830C94" w14:textId="77777777" w:rsidR="002443AA" w:rsidRPr="00B0767A" w:rsidRDefault="002443AA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E867FED" w14:textId="597E99E3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38E6922C" w14:textId="536B3DA0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B01 → B02 → B03 → B04 → B05</w:t>
            </w:r>
          </w:p>
        </w:tc>
      </w:tr>
      <w:tr w:rsidR="002443AA" w:rsidRPr="00B0767A" w14:paraId="1AFC89A4" w14:textId="77777777" w:rsidTr="00BF1C64">
        <w:tc>
          <w:tcPr>
            <w:tcW w:w="1550" w:type="dxa"/>
            <w:vMerge/>
            <w:shd w:val="clear" w:color="auto" w:fill="CCCCCC"/>
            <w:vAlign w:val="center"/>
          </w:tcPr>
          <w:p w14:paraId="525FE0F4" w14:textId="77777777" w:rsidR="002443AA" w:rsidRPr="00B0767A" w:rsidRDefault="002443AA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4345CDC7" w14:textId="5428117E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67F41CAA" w14:textId="2033FDF8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B01 → B02 → B03 → B04 → A04-1 → A04-2 → B03</w:t>
            </w:r>
          </w:p>
        </w:tc>
      </w:tr>
      <w:tr w:rsidR="002443AA" w:rsidRPr="00B0767A" w14:paraId="004BE21C" w14:textId="77777777" w:rsidTr="00BF1C64">
        <w:tc>
          <w:tcPr>
            <w:tcW w:w="1550" w:type="dxa"/>
            <w:vMerge/>
            <w:shd w:val="clear" w:color="auto" w:fill="CCCCCC"/>
            <w:vAlign w:val="center"/>
          </w:tcPr>
          <w:p w14:paraId="25D41FFB" w14:textId="77777777" w:rsidR="002443AA" w:rsidRPr="00B0767A" w:rsidRDefault="002443AA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55DBA0FF" w14:textId="05A2DBDA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65BC350B" w14:textId="53D8FBFB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B01 → B02 → B03 → B04 → E04-1 → E04-1.1 → B05</w:t>
            </w:r>
          </w:p>
        </w:tc>
      </w:tr>
      <w:tr w:rsidR="002443AA" w:rsidRPr="00B0767A" w14:paraId="13BB5FA8" w14:textId="77777777" w:rsidTr="00BF1C64">
        <w:tc>
          <w:tcPr>
            <w:tcW w:w="1550" w:type="dxa"/>
            <w:vMerge/>
            <w:shd w:val="clear" w:color="auto" w:fill="CCCCCC"/>
            <w:vAlign w:val="center"/>
          </w:tcPr>
          <w:p w14:paraId="4F9FC50E" w14:textId="77777777" w:rsidR="002443AA" w:rsidRPr="00B0767A" w:rsidRDefault="002443AA" w:rsidP="007F0424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3F57771D" w14:textId="4647B874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SN004</w:t>
            </w:r>
          </w:p>
        </w:tc>
        <w:tc>
          <w:tcPr>
            <w:tcW w:w="6042" w:type="dxa"/>
            <w:vAlign w:val="center"/>
          </w:tcPr>
          <w:p w14:paraId="198162E3" w14:textId="487C260A" w:rsidR="002443AA" w:rsidRPr="00770DE2" w:rsidRDefault="002443AA" w:rsidP="007F0424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B01 → B02 → B03 → B04 → E04-1 → E04-1.2 → B03</w:t>
            </w:r>
          </w:p>
        </w:tc>
      </w:tr>
    </w:tbl>
    <w:p w14:paraId="2656FC09" w14:textId="77777777" w:rsidR="001121FA" w:rsidRPr="00B0767A" w:rsidRDefault="001121FA" w:rsidP="001121FA">
      <w:pPr>
        <w:ind w:hanging="2"/>
        <w:rPr>
          <w:rFonts w:asciiTheme="minorHAnsi" w:eastAsiaTheme="minorHAnsi" w:hAnsiTheme="minorHAnsi"/>
        </w:rPr>
      </w:pPr>
    </w:p>
    <w:p w14:paraId="720FB8D0" w14:textId="77777777" w:rsidR="001121FA" w:rsidRPr="00B0767A" w:rsidRDefault="001121FA" w:rsidP="001121FA">
      <w:pPr>
        <w:ind w:hanging="2"/>
        <w:rPr>
          <w:rFonts w:asciiTheme="minorHAnsi" w:eastAsiaTheme="minorHAnsi" w:hAnsiTheme="minorHAnsi"/>
        </w:rPr>
      </w:pPr>
    </w:p>
    <w:p w14:paraId="6031FD35" w14:textId="153AB547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>UC01</w:t>
      </w:r>
      <w:r w:rsidR="00B037E1" w:rsidRPr="00B0767A">
        <w:rPr>
          <w:rStyle w:val="ae"/>
          <w:rFonts w:asciiTheme="minorHAnsi" w:eastAsiaTheme="minorHAnsi" w:hAnsiTheme="minorHAnsi"/>
          <w:bCs/>
          <w:color w:val="auto"/>
        </w:rPr>
        <w:t>8</w:t>
      </w: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: </w:t>
      </w:r>
      <w:r w:rsidR="00B037E1" w:rsidRPr="00B0767A">
        <w:rPr>
          <w:rFonts w:asciiTheme="minorHAnsi" w:eastAsiaTheme="minorHAnsi" w:hAnsiTheme="minorHAnsi" w:cs="돋움" w:hint="eastAsia"/>
          <w:szCs w:val="20"/>
        </w:rPr>
        <w:t>다른 사용자와 동기화 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6B3239A1" w14:textId="77777777" w:rsidTr="00C32B9F">
        <w:tc>
          <w:tcPr>
            <w:tcW w:w="1550" w:type="dxa"/>
            <w:shd w:val="clear" w:color="auto" w:fill="CCCCCC"/>
            <w:vAlign w:val="center"/>
          </w:tcPr>
          <w:p w14:paraId="78CBC33A" w14:textId="77777777" w:rsidR="001121FA" w:rsidRPr="00B0767A" w:rsidRDefault="001121FA" w:rsidP="00C32B9F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C0D7444" w14:textId="5E6AAB88" w:rsidR="001121FA" w:rsidRPr="00B0767A" w:rsidRDefault="007366FE" w:rsidP="00C32B9F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다른 사용자와 공동으로 작업하기 위해 동기화 할 수 있다.</w:t>
            </w:r>
          </w:p>
        </w:tc>
      </w:tr>
      <w:tr w:rsidR="00B0767A" w:rsidRPr="00B0767A" w14:paraId="6B39DA11" w14:textId="77777777" w:rsidTr="00A32525">
        <w:tc>
          <w:tcPr>
            <w:tcW w:w="1550" w:type="dxa"/>
            <w:shd w:val="clear" w:color="auto" w:fill="CCCCCC"/>
            <w:vAlign w:val="center"/>
          </w:tcPr>
          <w:p w14:paraId="00D9C908" w14:textId="77777777" w:rsidR="00026F38" w:rsidRPr="00B0767A" w:rsidRDefault="00026F38" w:rsidP="00026F38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3E01EEFB" w14:textId="72B90350" w:rsidR="00026F38" w:rsidRPr="00B0767A" w:rsidRDefault="00026F38" w:rsidP="00026F38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791D526D" w14:textId="77777777" w:rsidTr="00A32525">
        <w:tc>
          <w:tcPr>
            <w:tcW w:w="1550" w:type="dxa"/>
            <w:shd w:val="clear" w:color="auto" w:fill="CCCCCC"/>
            <w:vAlign w:val="center"/>
          </w:tcPr>
          <w:p w14:paraId="256F9D09" w14:textId="77777777" w:rsidR="00026F38" w:rsidRPr="00B0767A" w:rsidRDefault="00026F38" w:rsidP="00026F38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45E83A9C" w14:textId="1095020E" w:rsidR="00026F38" w:rsidRPr="00B0767A" w:rsidRDefault="00026F38" w:rsidP="00026F38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B0767A">
              <w:rPr>
                <w:rFonts w:asciiTheme="minorHAnsi" w:eastAsiaTheme="minorHAnsi" w:hAnsiTheme="minorHAnsi"/>
              </w:rPr>
              <w:t>로그인이 되어 있어야 한다.</w:t>
            </w:r>
          </w:p>
        </w:tc>
      </w:tr>
      <w:tr w:rsidR="00B0767A" w:rsidRPr="00B0767A" w14:paraId="500EB21F" w14:textId="77777777" w:rsidTr="00A32525">
        <w:tc>
          <w:tcPr>
            <w:tcW w:w="1550" w:type="dxa"/>
            <w:shd w:val="clear" w:color="auto" w:fill="CCCCCC"/>
            <w:vAlign w:val="center"/>
          </w:tcPr>
          <w:p w14:paraId="74F0250B" w14:textId="77777777" w:rsidR="00026F38" w:rsidRPr="00B0767A" w:rsidRDefault="00026F38" w:rsidP="00026F38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3BCA042B" w14:textId="2A3CD1B7" w:rsidR="00026F38" w:rsidRPr="002443AA" w:rsidRDefault="00026F38" w:rsidP="00026F38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동기화 된 다른 사용자의 작업을 확인하거나 공동으로 작업을 할 수 있고 댓글을 작성할 수 있다.</w:t>
            </w:r>
          </w:p>
        </w:tc>
      </w:tr>
      <w:tr w:rsidR="002443AA" w:rsidRPr="00B0767A" w14:paraId="0951585B" w14:textId="77777777" w:rsidTr="004A1AF6">
        <w:tc>
          <w:tcPr>
            <w:tcW w:w="1550" w:type="dxa"/>
            <w:vMerge w:val="restart"/>
            <w:shd w:val="clear" w:color="auto" w:fill="CCCCCC"/>
            <w:vAlign w:val="center"/>
          </w:tcPr>
          <w:p w14:paraId="5ED43A8F" w14:textId="77777777" w:rsidR="002443AA" w:rsidRPr="00B0767A" w:rsidRDefault="002443AA" w:rsidP="006F4BFD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ED75DFD" w14:textId="2D3741E9" w:rsidR="002443AA" w:rsidRPr="002443AA" w:rsidRDefault="002443AA" w:rsidP="006F4BFD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73D64CF" w14:textId="597B4B8D" w:rsidR="002443AA" w:rsidRPr="002443AA" w:rsidRDefault="002443AA" w:rsidP="006F4BFD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 xml:space="preserve">사용자는 다른 사용자에게 동기화 요청을 한다 </w:t>
            </w:r>
          </w:p>
        </w:tc>
      </w:tr>
      <w:tr w:rsidR="002443AA" w:rsidRPr="00B0767A" w14:paraId="259745D4" w14:textId="77777777" w:rsidTr="004A1AF6">
        <w:tc>
          <w:tcPr>
            <w:tcW w:w="1550" w:type="dxa"/>
            <w:vMerge/>
            <w:shd w:val="clear" w:color="auto" w:fill="CCCCCC"/>
            <w:vAlign w:val="center"/>
          </w:tcPr>
          <w:p w14:paraId="10B757FA" w14:textId="77777777" w:rsidR="002443AA" w:rsidRPr="00B0767A" w:rsidRDefault="002443AA" w:rsidP="006F4BFD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B6DF25" w14:textId="6A0E3CE8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69B79AA" w14:textId="1C41AB49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시스템은 요청을 받은 사용자에게 동기화 수락 여부를 요구한다.</w:t>
            </w:r>
          </w:p>
        </w:tc>
      </w:tr>
      <w:tr w:rsidR="002443AA" w:rsidRPr="00B0767A" w14:paraId="75825322" w14:textId="77777777" w:rsidTr="004A1AF6">
        <w:tc>
          <w:tcPr>
            <w:tcW w:w="1550" w:type="dxa"/>
            <w:vMerge/>
            <w:shd w:val="clear" w:color="auto" w:fill="CCCCCC"/>
            <w:vAlign w:val="center"/>
          </w:tcPr>
          <w:p w14:paraId="2B7C572B" w14:textId="77777777" w:rsidR="002443AA" w:rsidRPr="00B0767A" w:rsidRDefault="002443AA" w:rsidP="006F4BFD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C28CCAF" w14:textId="1E54C59F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24413B07" w14:textId="352E1DC8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요청을 받은 사용자가 수락할 경우에 시스템은 두 사용자의 정보를 동기화 한다.</w:t>
            </w:r>
          </w:p>
        </w:tc>
      </w:tr>
      <w:tr w:rsidR="00B0767A" w:rsidRPr="00B0767A" w14:paraId="716D01F4" w14:textId="77777777" w:rsidTr="002774D3">
        <w:tc>
          <w:tcPr>
            <w:tcW w:w="1550" w:type="dxa"/>
            <w:vMerge w:val="restart"/>
            <w:shd w:val="clear" w:color="auto" w:fill="CCCCCC"/>
            <w:vAlign w:val="center"/>
          </w:tcPr>
          <w:p w14:paraId="375E8C0A" w14:textId="77777777" w:rsidR="006F4BFD" w:rsidRPr="00B0767A" w:rsidRDefault="006F4BFD" w:rsidP="006F4BFD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12F340C" w14:textId="19F66B6F" w:rsidR="006F4BFD" w:rsidRPr="002443AA" w:rsidRDefault="006F4BFD" w:rsidP="006F4BFD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AEC9716" w14:textId="1D842F68" w:rsidR="006F4BFD" w:rsidRPr="002443AA" w:rsidRDefault="006F4BFD" w:rsidP="006F4BFD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요청을 받은 사용자가 거절할 경우에 요청한 사용자에게, 요청을 받은 사용자가 거절했다는 메시지를 출력한다.</w:t>
            </w:r>
          </w:p>
        </w:tc>
      </w:tr>
      <w:tr w:rsidR="00B0767A" w:rsidRPr="00B0767A" w14:paraId="647D97E3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7DF0DB1B" w14:textId="77777777" w:rsidR="001121FA" w:rsidRPr="00B0767A" w:rsidRDefault="001121FA" w:rsidP="00C32B9F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</w:tcPr>
          <w:p w14:paraId="1C12A98D" w14:textId="77777777" w:rsidR="001121FA" w:rsidRPr="002443AA" w:rsidRDefault="001121FA" w:rsidP="00C32B9F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2FF3AC0" w14:textId="77777777" w:rsidR="001121FA" w:rsidRPr="002443AA" w:rsidRDefault="001121FA" w:rsidP="00C32B9F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14:paraId="3EC29CE4" w14:textId="77777777" w:rsidTr="009A7589">
        <w:tc>
          <w:tcPr>
            <w:tcW w:w="1550" w:type="dxa"/>
            <w:vMerge w:val="restart"/>
            <w:shd w:val="clear" w:color="auto" w:fill="CCCCCC"/>
            <w:vAlign w:val="center"/>
          </w:tcPr>
          <w:p w14:paraId="4138CBE3" w14:textId="77777777" w:rsidR="006F4BFD" w:rsidRPr="00B0767A" w:rsidRDefault="006F4BFD" w:rsidP="006F4BFD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AF296F0" w14:textId="6414749C" w:rsidR="006F4BFD" w:rsidRPr="002443AA" w:rsidRDefault="006F4BFD" w:rsidP="006F4BFD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E01-1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2457C6A" w14:textId="13B7E0D2" w:rsidR="006F4BFD" w:rsidRPr="002443AA" w:rsidRDefault="006F4BFD" w:rsidP="006F4BFD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2443AA">
              <w:rPr>
                <w:rFonts w:asciiTheme="minorHAnsi" w:eastAsiaTheme="minorHAnsi" w:hAnsiTheme="minorHAnsi"/>
                <w:b w:val="0"/>
              </w:rPr>
              <w:t>요청을 받아야 할 사용자의 정보가 없다면 요청한 사용자에게, 존재하지 않는 사용자라는 메시지를 출력한다.</w:t>
            </w:r>
          </w:p>
        </w:tc>
      </w:tr>
      <w:tr w:rsidR="00B0767A" w:rsidRPr="00B0767A" w14:paraId="059EB8C7" w14:textId="77777777" w:rsidTr="00C32B9F">
        <w:tc>
          <w:tcPr>
            <w:tcW w:w="1550" w:type="dxa"/>
            <w:vMerge/>
            <w:shd w:val="clear" w:color="auto" w:fill="CCCCCC"/>
            <w:vAlign w:val="center"/>
          </w:tcPr>
          <w:p w14:paraId="4B099B04" w14:textId="77777777" w:rsidR="001121FA" w:rsidRPr="00B0767A" w:rsidRDefault="001121FA" w:rsidP="00C32B9F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</w:tcPr>
          <w:p w14:paraId="4A8CBE2C" w14:textId="77777777" w:rsidR="001121FA" w:rsidRPr="002443AA" w:rsidRDefault="001121FA" w:rsidP="00C32B9F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4687009" w14:textId="77777777" w:rsidR="001121FA" w:rsidRPr="002443AA" w:rsidRDefault="001121FA" w:rsidP="00C32B9F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Style w:val="ae"/>
                <w:rFonts w:asciiTheme="minorHAnsi" w:eastAsiaTheme="minorHAnsi" w:hAnsiTheme="minorHAnsi" w:hint="eastAsia"/>
                <w:color w:val="auto"/>
              </w:rPr>
              <w:t>..</w:t>
            </w:r>
          </w:p>
        </w:tc>
      </w:tr>
      <w:tr w:rsidR="002443AA" w:rsidRPr="00B0767A" w14:paraId="14F0A914" w14:textId="77777777" w:rsidTr="00FF1048">
        <w:tc>
          <w:tcPr>
            <w:tcW w:w="1550" w:type="dxa"/>
            <w:vMerge w:val="restart"/>
            <w:shd w:val="clear" w:color="auto" w:fill="CCCCCC"/>
            <w:vAlign w:val="center"/>
          </w:tcPr>
          <w:p w14:paraId="352363EA" w14:textId="77777777" w:rsidR="002443AA" w:rsidRPr="00B0767A" w:rsidRDefault="002443AA" w:rsidP="006F4BFD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29BCD5A3" w14:textId="03CA8C2D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4C5C8895" w14:textId="4C2420CA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 xml:space="preserve">B01 → B02 → B03 </w:t>
            </w:r>
          </w:p>
        </w:tc>
      </w:tr>
      <w:tr w:rsidR="002443AA" w:rsidRPr="00B0767A" w14:paraId="77F59374" w14:textId="77777777" w:rsidTr="00FF1048">
        <w:tc>
          <w:tcPr>
            <w:tcW w:w="1550" w:type="dxa"/>
            <w:vMerge/>
            <w:shd w:val="clear" w:color="auto" w:fill="CCCCCC"/>
            <w:vAlign w:val="center"/>
          </w:tcPr>
          <w:p w14:paraId="115CFD9A" w14:textId="77777777" w:rsidR="002443AA" w:rsidRPr="00B0767A" w:rsidRDefault="002443AA" w:rsidP="006F4BFD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3779BA2A" w14:textId="210ABB54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53E7A018" w14:textId="33C1461B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B02 → A02-1</w:t>
            </w:r>
          </w:p>
        </w:tc>
      </w:tr>
      <w:tr w:rsidR="002443AA" w:rsidRPr="00B0767A" w14:paraId="56D1CA79" w14:textId="77777777" w:rsidTr="00FF1048">
        <w:tc>
          <w:tcPr>
            <w:tcW w:w="1550" w:type="dxa"/>
            <w:vMerge/>
            <w:shd w:val="clear" w:color="auto" w:fill="CCCCCC"/>
            <w:vAlign w:val="center"/>
          </w:tcPr>
          <w:p w14:paraId="18012C72" w14:textId="77777777" w:rsidR="002443AA" w:rsidRPr="00B0767A" w:rsidRDefault="002443AA" w:rsidP="006F4BFD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0012CF75" w14:textId="18AB4351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6CAD7E43" w14:textId="7D42352B" w:rsidR="002443AA" w:rsidRPr="002443AA" w:rsidRDefault="002443AA" w:rsidP="006F4BFD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2443AA">
              <w:rPr>
                <w:rFonts w:asciiTheme="minorHAnsi" w:eastAsiaTheme="minorHAnsi" w:hAnsiTheme="minorHAnsi"/>
              </w:rPr>
              <w:t>B01 → E01-1</w:t>
            </w:r>
          </w:p>
        </w:tc>
      </w:tr>
    </w:tbl>
    <w:p w14:paraId="6F931BC9" w14:textId="77777777" w:rsidR="001121FA" w:rsidRPr="00B0767A" w:rsidRDefault="001121FA" w:rsidP="001121FA">
      <w:pPr>
        <w:ind w:hanging="2"/>
        <w:rPr>
          <w:rFonts w:asciiTheme="minorHAnsi" w:eastAsiaTheme="minorHAnsi" w:hAnsiTheme="minorHAnsi"/>
        </w:rPr>
      </w:pPr>
    </w:p>
    <w:p w14:paraId="72A8709C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0E46F315" w14:textId="7D2E8AF8" w:rsidR="001121FA" w:rsidRPr="00B0767A" w:rsidRDefault="001121FA" w:rsidP="00B037E1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lastRenderedPageBreak/>
        <w:t>UC01</w:t>
      </w:r>
      <w:r w:rsidR="00B037E1" w:rsidRPr="00B0767A">
        <w:rPr>
          <w:rStyle w:val="ae"/>
          <w:rFonts w:asciiTheme="minorHAnsi" w:eastAsiaTheme="minorHAnsi" w:hAnsiTheme="minorHAnsi"/>
          <w:bCs/>
          <w:color w:val="auto"/>
        </w:rPr>
        <w:t>9</w:t>
      </w: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: </w:t>
      </w:r>
      <w:r w:rsidR="00B037E1" w:rsidRPr="00B0767A">
        <w:rPr>
          <w:rFonts w:asciiTheme="minorHAnsi" w:eastAsiaTheme="minorHAnsi" w:hAnsiTheme="minorHAnsi" w:cs="돋움" w:hint="eastAsia"/>
          <w:szCs w:val="20"/>
        </w:rPr>
        <w:t>카카오로그아웃 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40D6AC64" w14:textId="77777777" w:rsidTr="00C32B9F">
        <w:tc>
          <w:tcPr>
            <w:tcW w:w="1550" w:type="dxa"/>
            <w:shd w:val="clear" w:color="auto" w:fill="CCCCCC"/>
            <w:vAlign w:val="center"/>
          </w:tcPr>
          <w:p w14:paraId="52E828CC" w14:textId="77777777" w:rsidR="001121FA" w:rsidRPr="00B0767A" w:rsidRDefault="001121FA" w:rsidP="00C32B9F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F71EE7B" w14:textId="77C3F861" w:rsidR="001121FA" w:rsidRPr="00770DE2" w:rsidRDefault="00D114A4" w:rsidP="00C32B9F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카카오계정을 통해 로그인한 계정을 로그아웃 한다.</w:t>
            </w:r>
          </w:p>
        </w:tc>
      </w:tr>
      <w:tr w:rsidR="00B0767A" w:rsidRPr="00B0767A" w14:paraId="1185D327" w14:textId="77777777" w:rsidTr="00FF4BCC">
        <w:tc>
          <w:tcPr>
            <w:tcW w:w="1550" w:type="dxa"/>
            <w:shd w:val="clear" w:color="auto" w:fill="CCCCCC"/>
            <w:vAlign w:val="center"/>
          </w:tcPr>
          <w:p w14:paraId="06A04BA7" w14:textId="77777777" w:rsidR="00DC6B9B" w:rsidRPr="00B0767A" w:rsidRDefault="00DC6B9B" w:rsidP="00DC6B9B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4E82F88B" w14:textId="505A3081" w:rsidR="00DC6B9B" w:rsidRPr="00770DE2" w:rsidRDefault="00DC6B9B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6598DDF3" w14:textId="77777777" w:rsidTr="00FF4BCC">
        <w:tc>
          <w:tcPr>
            <w:tcW w:w="1550" w:type="dxa"/>
            <w:shd w:val="clear" w:color="auto" w:fill="CCCCCC"/>
            <w:vAlign w:val="center"/>
          </w:tcPr>
          <w:p w14:paraId="56022CCC" w14:textId="77777777" w:rsidR="00DC6B9B" w:rsidRPr="00B0767A" w:rsidRDefault="00DC6B9B" w:rsidP="00DC6B9B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2C7D7FB4" w14:textId="3B2DF712" w:rsidR="00DC6B9B" w:rsidRPr="00770DE2" w:rsidRDefault="00DC6B9B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proofErr w:type="spellStart"/>
            <w:r w:rsidRPr="00770DE2">
              <w:rPr>
                <w:rFonts w:asciiTheme="minorHAnsi" w:eastAsiaTheme="minorHAnsi" w:hAnsiTheme="minorHAnsi"/>
              </w:rPr>
              <w:t>TodoListWeb</w:t>
            </w:r>
            <w:proofErr w:type="spellEnd"/>
            <w:r w:rsidRPr="00770DE2">
              <w:rPr>
                <w:rFonts w:asciiTheme="minorHAnsi" w:eastAsiaTheme="minorHAnsi" w:hAnsiTheme="minorHAnsi"/>
              </w:rPr>
              <w:t>에 로그인 되어 있는 상태여야 한다.</w:t>
            </w:r>
          </w:p>
        </w:tc>
      </w:tr>
      <w:tr w:rsidR="00B0767A" w:rsidRPr="00B0767A" w14:paraId="5C93A10E" w14:textId="77777777" w:rsidTr="00FF4BCC">
        <w:tc>
          <w:tcPr>
            <w:tcW w:w="1550" w:type="dxa"/>
            <w:shd w:val="clear" w:color="auto" w:fill="CCCCCC"/>
            <w:vAlign w:val="center"/>
          </w:tcPr>
          <w:p w14:paraId="3487B102" w14:textId="77777777" w:rsidR="00DC6B9B" w:rsidRPr="00B0767A" w:rsidRDefault="00DC6B9B" w:rsidP="00DC6B9B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549E6B9F" w14:textId="6A82EDDF" w:rsidR="00DC6B9B" w:rsidRPr="00770DE2" w:rsidRDefault="00DC6B9B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로그인 화면으로 되돌아간다.</w:t>
            </w:r>
          </w:p>
        </w:tc>
      </w:tr>
      <w:tr w:rsidR="002443AA" w:rsidRPr="00B0767A" w14:paraId="7421BA3B" w14:textId="77777777" w:rsidTr="001A151E">
        <w:tc>
          <w:tcPr>
            <w:tcW w:w="1550" w:type="dxa"/>
            <w:vMerge w:val="restart"/>
            <w:shd w:val="clear" w:color="auto" w:fill="CCCCCC"/>
            <w:vAlign w:val="center"/>
          </w:tcPr>
          <w:p w14:paraId="26967E50" w14:textId="77777777" w:rsidR="002443AA" w:rsidRPr="00B0767A" w:rsidRDefault="002443AA" w:rsidP="00DC6B9B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6788FF0" w14:textId="364B8C44" w:rsidR="002443AA" w:rsidRPr="00770DE2" w:rsidRDefault="002443AA" w:rsidP="00DC6B9B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A36D1F8" w14:textId="36399BBE" w:rsidR="002443AA" w:rsidRPr="00770DE2" w:rsidRDefault="002443AA" w:rsidP="00DC6B9B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사용자가 로그아웃 버튼을 클릭한다.</w:t>
            </w:r>
          </w:p>
        </w:tc>
      </w:tr>
      <w:tr w:rsidR="002443AA" w:rsidRPr="00B0767A" w14:paraId="2EB40774" w14:textId="77777777" w:rsidTr="001A151E">
        <w:tc>
          <w:tcPr>
            <w:tcW w:w="1550" w:type="dxa"/>
            <w:vMerge/>
            <w:shd w:val="clear" w:color="auto" w:fill="CCCCCC"/>
            <w:vAlign w:val="center"/>
          </w:tcPr>
          <w:p w14:paraId="4CF270E7" w14:textId="77777777" w:rsidR="002443AA" w:rsidRPr="00B0767A" w:rsidRDefault="002443AA" w:rsidP="00DC6B9B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E23758" w14:textId="5B189C77" w:rsidR="002443AA" w:rsidRPr="00770DE2" w:rsidRDefault="002443AA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071F441" w14:textId="1CC10445" w:rsidR="002443AA" w:rsidRPr="00770DE2" w:rsidRDefault="002443AA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화면에 ‘로그아웃을 하시겠습니까?’라는 문구를 출력한다.</w:t>
            </w:r>
          </w:p>
        </w:tc>
      </w:tr>
      <w:tr w:rsidR="002443AA" w:rsidRPr="00B0767A" w14:paraId="031450A0" w14:textId="77777777" w:rsidTr="001A151E">
        <w:tc>
          <w:tcPr>
            <w:tcW w:w="1550" w:type="dxa"/>
            <w:vMerge/>
            <w:shd w:val="clear" w:color="auto" w:fill="CCCCCC"/>
            <w:vAlign w:val="center"/>
          </w:tcPr>
          <w:p w14:paraId="25F067A2" w14:textId="77777777" w:rsidR="002443AA" w:rsidRPr="00B0767A" w:rsidRDefault="002443AA" w:rsidP="00DC6B9B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2C47D75" w14:textId="33CD7E52" w:rsidR="002443AA" w:rsidRPr="00770DE2" w:rsidRDefault="002443AA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70DAF8C" w14:textId="6D73CC8E" w:rsidR="002443AA" w:rsidRPr="00770DE2" w:rsidRDefault="002443AA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화면에 ‘예</w:t>
            </w:r>
            <w:proofErr w:type="gramStart"/>
            <w:r w:rsidRPr="00770DE2">
              <w:rPr>
                <w:rFonts w:asciiTheme="minorHAnsi" w:eastAsiaTheme="minorHAnsi" w:hAnsiTheme="minorHAnsi"/>
              </w:rPr>
              <w:t>’ ,</w:t>
            </w:r>
            <w:proofErr w:type="gramEnd"/>
            <w:r w:rsidRPr="00770DE2">
              <w:rPr>
                <w:rFonts w:asciiTheme="minorHAnsi" w:eastAsiaTheme="minorHAnsi" w:hAnsiTheme="minorHAnsi"/>
              </w:rPr>
              <w:t>’</w:t>
            </w:r>
            <w:proofErr w:type="spellStart"/>
            <w:r w:rsidRPr="00770DE2">
              <w:rPr>
                <w:rFonts w:asciiTheme="minorHAnsi" w:eastAsiaTheme="minorHAnsi" w:hAnsiTheme="minorHAnsi"/>
              </w:rPr>
              <w:t>아니오</w:t>
            </w:r>
            <w:proofErr w:type="spellEnd"/>
            <w:r w:rsidRPr="00770DE2">
              <w:rPr>
                <w:rFonts w:asciiTheme="minorHAnsi" w:eastAsiaTheme="minorHAnsi" w:hAnsiTheme="minorHAnsi"/>
              </w:rPr>
              <w:t>’라는 문구를 출력한다.</w:t>
            </w:r>
          </w:p>
        </w:tc>
      </w:tr>
      <w:tr w:rsidR="002443AA" w:rsidRPr="00B0767A" w14:paraId="120EDC75" w14:textId="77777777" w:rsidTr="001A151E">
        <w:tc>
          <w:tcPr>
            <w:tcW w:w="1550" w:type="dxa"/>
            <w:vMerge/>
            <w:shd w:val="clear" w:color="auto" w:fill="CCCCCC"/>
            <w:vAlign w:val="center"/>
          </w:tcPr>
          <w:p w14:paraId="27E6462A" w14:textId="77777777" w:rsidR="002443AA" w:rsidRPr="00B0767A" w:rsidRDefault="002443AA" w:rsidP="00DC6B9B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81E8C47" w14:textId="0E7B4958" w:rsidR="002443AA" w:rsidRPr="00770DE2" w:rsidRDefault="002443AA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6F86385" w14:textId="2AB95BDC" w:rsidR="002443AA" w:rsidRPr="00770DE2" w:rsidRDefault="002443AA" w:rsidP="00DC6B9B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사용자가 예를 선택하면 로그인 화면으로 되돌아간다.</w:t>
            </w:r>
          </w:p>
        </w:tc>
      </w:tr>
      <w:tr w:rsidR="00B0767A" w:rsidRPr="00B0767A" w14:paraId="75169878" w14:textId="77777777" w:rsidTr="00F20C78">
        <w:tc>
          <w:tcPr>
            <w:tcW w:w="1550" w:type="dxa"/>
            <w:shd w:val="clear" w:color="auto" w:fill="CCCCCC"/>
            <w:vAlign w:val="center"/>
          </w:tcPr>
          <w:p w14:paraId="4B8EBC91" w14:textId="77777777" w:rsidR="00DC6B9B" w:rsidRPr="00B0767A" w:rsidRDefault="00DC6B9B" w:rsidP="00DC6B9B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DE4DA55" w14:textId="08D69E69" w:rsidR="00DC6B9B" w:rsidRPr="00770DE2" w:rsidRDefault="00DC6B9B" w:rsidP="00DC6B9B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F98D456" w14:textId="2C87EA60" w:rsidR="00DC6B9B" w:rsidRPr="00770DE2" w:rsidRDefault="00DC6B9B" w:rsidP="00DC6B9B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 xml:space="preserve">사용자가 </w:t>
            </w:r>
            <w:proofErr w:type="spellStart"/>
            <w:r w:rsidRPr="00770DE2">
              <w:rPr>
                <w:rFonts w:asciiTheme="minorHAnsi" w:eastAsiaTheme="minorHAnsi" w:hAnsiTheme="minorHAnsi"/>
                <w:b w:val="0"/>
              </w:rPr>
              <w:t>아니오를</w:t>
            </w:r>
            <w:proofErr w:type="spellEnd"/>
            <w:r w:rsidRPr="00770DE2">
              <w:rPr>
                <w:rFonts w:asciiTheme="minorHAnsi" w:eastAsiaTheme="minorHAnsi" w:hAnsiTheme="minorHAnsi"/>
                <w:b w:val="0"/>
              </w:rPr>
              <w:t xml:space="preserve"> 선택한 경우로그아웃이 되지 않으며 본래의 화면으로 돌아간다.</w:t>
            </w:r>
          </w:p>
        </w:tc>
      </w:tr>
      <w:tr w:rsidR="00B0767A" w:rsidRPr="00B0767A" w14:paraId="388C3AB1" w14:textId="77777777" w:rsidTr="0053016D">
        <w:tc>
          <w:tcPr>
            <w:tcW w:w="1550" w:type="dxa"/>
            <w:shd w:val="clear" w:color="auto" w:fill="CCCCCC"/>
            <w:vAlign w:val="center"/>
          </w:tcPr>
          <w:p w14:paraId="3042E40C" w14:textId="77777777" w:rsidR="00DC6B9B" w:rsidRPr="00B0767A" w:rsidRDefault="00DC6B9B" w:rsidP="00DC6B9B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1336FDD" w14:textId="3B47E2DD" w:rsidR="00DC6B9B" w:rsidRPr="00770DE2" w:rsidRDefault="00DC6B9B" w:rsidP="00DC6B9B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E02-1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18F1102" w14:textId="06E25E31" w:rsidR="00DC6B9B" w:rsidRPr="00770DE2" w:rsidRDefault="00DC6B9B" w:rsidP="00DC6B9B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770DE2">
              <w:rPr>
                <w:rFonts w:asciiTheme="minorHAnsi" w:eastAsiaTheme="minorHAnsi" w:hAnsiTheme="minorHAnsi"/>
                <w:b w:val="0"/>
              </w:rPr>
              <w:t>사용자가 선택을 하지 않고 1분이 경과한 경우 ‘로그아웃을 다시 시도해주세요.’라는 문구를 화면에 출력한 후 본래의 화면으로 되돌아간다.</w:t>
            </w:r>
          </w:p>
        </w:tc>
      </w:tr>
      <w:tr w:rsidR="002443AA" w:rsidRPr="00B0767A" w14:paraId="1B5471A2" w14:textId="77777777" w:rsidTr="009F5F81">
        <w:tc>
          <w:tcPr>
            <w:tcW w:w="1550" w:type="dxa"/>
            <w:vMerge w:val="restart"/>
            <w:shd w:val="clear" w:color="auto" w:fill="CCCCCC"/>
            <w:vAlign w:val="center"/>
          </w:tcPr>
          <w:p w14:paraId="6BD97EBB" w14:textId="77777777" w:rsidR="002443AA" w:rsidRPr="00B0767A" w:rsidRDefault="002443AA" w:rsidP="00FD112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11DFCA7E" w14:textId="32831EA5" w:rsidR="002443AA" w:rsidRPr="00770DE2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5167EF4E" w14:textId="6331C589" w:rsidR="002443AA" w:rsidRPr="00770DE2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 xml:space="preserve">B01 → B02 → B03 → B04 </w:t>
            </w:r>
          </w:p>
        </w:tc>
      </w:tr>
      <w:tr w:rsidR="002443AA" w:rsidRPr="00B0767A" w14:paraId="5C447474" w14:textId="77777777" w:rsidTr="009F5F81">
        <w:tc>
          <w:tcPr>
            <w:tcW w:w="1550" w:type="dxa"/>
            <w:vMerge/>
            <w:shd w:val="clear" w:color="auto" w:fill="CCCCCC"/>
            <w:vAlign w:val="center"/>
          </w:tcPr>
          <w:p w14:paraId="3FF80B04" w14:textId="77777777" w:rsidR="002443AA" w:rsidRPr="00B0767A" w:rsidRDefault="002443AA" w:rsidP="00FD112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29CB60B0" w14:textId="0773F84F" w:rsidR="002443AA" w:rsidRPr="00770DE2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7A48F74E" w14:textId="07099285" w:rsidR="002443AA" w:rsidRPr="00770DE2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B01 → B02 → A02-1</w:t>
            </w:r>
          </w:p>
        </w:tc>
      </w:tr>
      <w:tr w:rsidR="002443AA" w:rsidRPr="00B0767A" w14:paraId="457BC816" w14:textId="77777777" w:rsidTr="009F5F81">
        <w:tc>
          <w:tcPr>
            <w:tcW w:w="1550" w:type="dxa"/>
            <w:vMerge/>
            <w:shd w:val="clear" w:color="auto" w:fill="CCCCCC"/>
            <w:vAlign w:val="center"/>
          </w:tcPr>
          <w:p w14:paraId="3D115DC1" w14:textId="77777777" w:rsidR="002443AA" w:rsidRPr="00B0767A" w:rsidRDefault="002443AA" w:rsidP="00FD112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5E46843C" w14:textId="1546A50D" w:rsidR="002443AA" w:rsidRPr="00770DE2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524BEACE" w14:textId="5236A80E" w:rsidR="002443AA" w:rsidRPr="00770DE2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770DE2">
              <w:rPr>
                <w:rFonts w:asciiTheme="minorHAnsi" w:eastAsiaTheme="minorHAnsi" w:hAnsiTheme="minorHAnsi"/>
              </w:rPr>
              <w:t>B01 → B02 → E02-1</w:t>
            </w:r>
          </w:p>
        </w:tc>
      </w:tr>
    </w:tbl>
    <w:p w14:paraId="119815B7" w14:textId="77777777" w:rsidR="001121FA" w:rsidRPr="00B0767A" w:rsidRDefault="001121FA" w:rsidP="001121FA">
      <w:pPr>
        <w:ind w:hanging="2"/>
        <w:rPr>
          <w:rFonts w:asciiTheme="minorHAnsi" w:eastAsiaTheme="minorHAnsi" w:hAnsiTheme="minorHAnsi"/>
        </w:rPr>
      </w:pPr>
    </w:p>
    <w:p w14:paraId="1285DA5C" w14:textId="77777777" w:rsidR="001121FA" w:rsidRPr="00B0767A" w:rsidRDefault="001121FA" w:rsidP="001121FA">
      <w:pPr>
        <w:ind w:hanging="2"/>
        <w:rPr>
          <w:rFonts w:asciiTheme="minorHAnsi" w:eastAsiaTheme="minorHAnsi" w:hAnsiTheme="minorHAnsi"/>
        </w:rPr>
      </w:pPr>
    </w:p>
    <w:p w14:paraId="3416BCD6" w14:textId="65D1526E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>UC0</w:t>
      </w:r>
      <w:r w:rsidR="00B037E1" w:rsidRPr="00B0767A">
        <w:rPr>
          <w:rStyle w:val="ae"/>
          <w:rFonts w:asciiTheme="minorHAnsi" w:eastAsiaTheme="minorHAnsi" w:hAnsiTheme="minorHAnsi"/>
          <w:bCs/>
          <w:color w:val="auto"/>
        </w:rPr>
        <w:t>20</w:t>
      </w: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: </w:t>
      </w:r>
      <w:r w:rsidR="00B037E1" w:rsidRPr="00B0767A">
        <w:rPr>
          <w:rFonts w:asciiTheme="minorHAnsi" w:eastAsiaTheme="minorHAnsi" w:hAnsiTheme="minorHAnsi" w:cs="돋움" w:hint="eastAsia"/>
          <w:szCs w:val="20"/>
        </w:rPr>
        <w:t>회원탈퇴 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68469BCE" w14:textId="77777777" w:rsidTr="00C32B9F">
        <w:tc>
          <w:tcPr>
            <w:tcW w:w="1550" w:type="dxa"/>
            <w:shd w:val="clear" w:color="auto" w:fill="CCCCCC"/>
            <w:vAlign w:val="center"/>
          </w:tcPr>
          <w:p w14:paraId="6757272B" w14:textId="77777777" w:rsidR="001121FA" w:rsidRPr="00B0767A" w:rsidRDefault="001121FA" w:rsidP="00C32B9F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5869D20" w14:textId="31F1A573" w:rsidR="001121FA" w:rsidRPr="00D732E1" w:rsidRDefault="007C148E" w:rsidP="00C32B9F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카카오계정을 통해 회원가입한 계정을 탈퇴하며 관리자에게 정보 삭제를 요청한다.</w:t>
            </w:r>
          </w:p>
        </w:tc>
      </w:tr>
      <w:tr w:rsidR="00B0767A" w:rsidRPr="00B0767A" w14:paraId="42B69970" w14:textId="77777777" w:rsidTr="00C53DC4">
        <w:tc>
          <w:tcPr>
            <w:tcW w:w="1550" w:type="dxa"/>
            <w:shd w:val="clear" w:color="auto" w:fill="CCCCCC"/>
            <w:vAlign w:val="center"/>
          </w:tcPr>
          <w:p w14:paraId="77D41D1A" w14:textId="77777777" w:rsidR="00FD112C" w:rsidRPr="00B0767A" w:rsidRDefault="00FD112C" w:rsidP="00FD112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1F6D6489" w14:textId="09103B2D" w:rsidR="00FD112C" w:rsidRPr="00D732E1" w:rsidRDefault="00FD112C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사용자</w:t>
            </w:r>
          </w:p>
        </w:tc>
      </w:tr>
      <w:tr w:rsidR="00B0767A" w:rsidRPr="00B0767A" w14:paraId="091EDB7C" w14:textId="77777777" w:rsidTr="00C53DC4">
        <w:tc>
          <w:tcPr>
            <w:tcW w:w="1550" w:type="dxa"/>
            <w:shd w:val="clear" w:color="auto" w:fill="CCCCCC"/>
            <w:vAlign w:val="center"/>
          </w:tcPr>
          <w:p w14:paraId="722923F8" w14:textId="77777777" w:rsidR="00FD112C" w:rsidRPr="00B0767A" w:rsidRDefault="00FD112C" w:rsidP="00FD112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2F55C978" w14:textId="7540EE70" w:rsidR="00FD112C" w:rsidRPr="00D732E1" w:rsidRDefault="00FD112C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 xml:space="preserve">카카오 로그인을 통해 </w:t>
            </w:r>
            <w:proofErr w:type="spellStart"/>
            <w:r w:rsidRPr="00D732E1">
              <w:rPr>
                <w:rFonts w:asciiTheme="minorHAnsi" w:eastAsiaTheme="minorHAnsi" w:hAnsiTheme="minorHAnsi"/>
              </w:rPr>
              <w:t>TodoListWeb</w:t>
            </w:r>
            <w:proofErr w:type="spellEnd"/>
            <w:r w:rsidRPr="00D732E1">
              <w:rPr>
                <w:rFonts w:asciiTheme="minorHAnsi" w:eastAsiaTheme="minorHAnsi" w:hAnsiTheme="minorHAnsi"/>
              </w:rPr>
              <w:t>에 유저가 되어있는 상태여야 한다.</w:t>
            </w:r>
          </w:p>
        </w:tc>
      </w:tr>
      <w:tr w:rsidR="00B0767A" w:rsidRPr="00B0767A" w14:paraId="0A179AAF" w14:textId="77777777" w:rsidTr="00C53DC4">
        <w:tc>
          <w:tcPr>
            <w:tcW w:w="1550" w:type="dxa"/>
            <w:shd w:val="clear" w:color="auto" w:fill="CCCCCC"/>
            <w:vAlign w:val="center"/>
          </w:tcPr>
          <w:p w14:paraId="7FD6E42F" w14:textId="77777777" w:rsidR="00FD112C" w:rsidRPr="00B0767A" w:rsidRDefault="00FD112C" w:rsidP="00FD112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71FCCB7E" w14:textId="717B8CEB" w:rsidR="00FD112C" w:rsidRPr="00D732E1" w:rsidRDefault="00FD112C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관리자가 회원관련 데이터베이스를 삭제한다</w:t>
            </w:r>
          </w:p>
        </w:tc>
      </w:tr>
      <w:tr w:rsidR="002443AA" w:rsidRPr="00B0767A" w14:paraId="4228F602" w14:textId="77777777" w:rsidTr="00AD6D13">
        <w:tc>
          <w:tcPr>
            <w:tcW w:w="1550" w:type="dxa"/>
            <w:vMerge w:val="restart"/>
            <w:shd w:val="clear" w:color="auto" w:fill="CCCCCC"/>
            <w:vAlign w:val="center"/>
          </w:tcPr>
          <w:p w14:paraId="4695F36E" w14:textId="77777777" w:rsidR="002443AA" w:rsidRPr="00B0767A" w:rsidRDefault="002443AA" w:rsidP="00FD112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1A8A439" w14:textId="6D12AEC7" w:rsidR="002443AA" w:rsidRPr="00D732E1" w:rsidRDefault="002443AA" w:rsidP="00FD112C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DB0C957" w14:textId="10ED10A6" w:rsidR="002443AA" w:rsidRPr="00D732E1" w:rsidRDefault="002443AA" w:rsidP="00FD112C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사용자가 회원탈퇴 버튼을 선택한다.</w:t>
            </w:r>
          </w:p>
        </w:tc>
      </w:tr>
      <w:tr w:rsidR="002443AA" w:rsidRPr="00B0767A" w14:paraId="38D42695" w14:textId="77777777" w:rsidTr="00AD6D13">
        <w:tc>
          <w:tcPr>
            <w:tcW w:w="1550" w:type="dxa"/>
            <w:vMerge/>
            <w:shd w:val="clear" w:color="auto" w:fill="CCCCCC"/>
            <w:vAlign w:val="center"/>
          </w:tcPr>
          <w:p w14:paraId="38728325" w14:textId="77777777" w:rsidR="002443AA" w:rsidRPr="00B0767A" w:rsidRDefault="002443AA" w:rsidP="00FD112C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C1DE2CF" w14:textId="71A468CD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192D3CD" w14:textId="25F07FD8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화면에 ‘회원탈퇴를 하시겠습니까? 회원탈퇴 시 기존에 작성한 모든 문서는 삭제됩니다’라는 문구를 출력한다.</w:t>
            </w:r>
          </w:p>
        </w:tc>
      </w:tr>
      <w:tr w:rsidR="002443AA" w:rsidRPr="00B0767A" w14:paraId="37B53EE4" w14:textId="77777777" w:rsidTr="00AD6D13">
        <w:tc>
          <w:tcPr>
            <w:tcW w:w="1550" w:type="dxa"/>
            <w:vMerge/>
            <w:shd w:val="clear" w:color="auto" w:fill="CCCCCC"/>
            <w:vAlign w:val="center"/>
          </w:tcPr>
          <w:p w14:paraId="00DAF82D" w14:textId="77777777" w:rsidR="002443AA" w:rsidRPr="00B0767A" w:rsidRDefault="002443AA" w:rsidP="00FD112C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B6F87F3" w14:textId="16653A1E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0BF588F" w14:textId="447350AA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화면에 ‘예</w:t>
            </w:r>
            <w:proofErr w:type="gramStart"/>
            <w:r w:rsidRPr="00D732E1">
              <w:rPr>
                <w:rFonts w:asciiTheme="minorHAnsi" w:eastAsiaTheme="minorHAnsi" w:hAnsiTheme="minorHAnsi"/>
              </w:rPr>
              <w:t>’ ,</w:t>
            </w:r>
            <w:proofErr w:type="gramEnd"/>
            <w:r w:rsidRPr="00D732E1">
              <w:rPr>
                <w:rFonts w:asciiTheme="minorHAnsi" w:eastAsiaTheme="minorHAnsi" w:hAnsiTheme="minorHAnsi"/>
              </w:rPr>
              <w:t>’</w:t>
            </w:r>
            <w:proofErr w:type="spellStart"/>
            <w:r w:rsidRPr="00D732E1">
              <w:rPr>
                <w:rFonts w:asciiTheme="minorHAnsi" w:eastAsiaTheme="minorHAnsi" w:hAnsiTheme="minorHAnsi"/>
              </w:rPr>
              <w:t>아니오</w:t>
            </w:r>
            <w:proofErr w:type="spellEnd"/>
            <w:r w:rsidRPr="00D732E1">
              <w:rPr>
                <w:rFonts w:asciiTheme="minorHAnsi" w:eastAsiaTheme="minorHAnsi" w:hAnsiTheme="minorHAnsi"/>
              </w:rPr>
              <w:t>’라는 문구를 출력한다.</w:t>
            </w:r>
          </w:p>
        </w:tc>
      </w:tr>
      <w:tr w:rsidR="002443AA" w:rsidRPr="00B0767A" w14:paraId="59197386" w14:textId="77777777" w:rsidTr="00AD6D13">
        <w:tc>
          <w:tcPr>
            <w:tcW w:w="1550" w:type="dxa"/>
            <w:vMerge/>
            <w:shd w:val="clear" w:color="auto" w:fill="CCCCCC"/>
            <w:vAlign w:val="center"/>
          </w:tcPr>
          <w:p w14:paraId="287D99BE" w14:textId="77777777" w:rsidR="002443AA" w:rsidRPr="00B0767A" w:rsidRDefault="002443AA" w:rsidP="00FD112C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57FC64B" w14:textId="16EA5357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41E714E5" w14:textId="368BF252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사용자는 ‘예’버튼을 선택한다.</w:t>
            </w:r>
          </w:p>
        </w:tc>
      </w:tr>
      <w:tr w:rsidR="002443AA" w:rsidRPr="00B0767A" w14:paraId="65F64885" w14:textId="77777777" w:rsidTr="00AD6D13">
        <w:tc>
          <w:tcPr>
            <w:tcW w:w="1550" w:type="dxa"/>
            <w:vMerge/>
            <w:shd w:val="clear" w:color="auto" w:fill="CCCCCC"/>
            <w:vAlign w:val="center"/>
          </w:tcPr>
          <w:p w14:paraId="4C76A65E" w14:textId="77777777" w:rsidR="002443AA" w:rsidRPr="00B0767A" w:rsidRDefault="002443AA" w:rsidP="00FD112C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ED94DCB" w14:textId="31DBF2BB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18A694B" w14:textId="5DFBB996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관리자는 회원관련 데이터베이스를 삭제한다.</w:t>
            </w:r>
          </w:p>
        </w:tc>
      </w:tr>
      <w:tr w:rsidR="002443AA" w:rsidRPr="00B0767A" w14:paraId="14C1A3E7" w14:textId="77777777" w:rsidTr="00AD6D13">
        <w:tc>
          <w:tcPr>
            <w:tcW w:w="1550" w:type="dxa"/>
            <w:vMerge/>
            <w:shd w:val="clear" w:color="auto" w:fill="CCCCCC"/>
            <w:vAlign w:val="center"/>
          </w:tcPr>
          <w:p w14:paraId="06AD9030" w14:textId="77777777" w:rsidR="002443AA" w:rsidRPr="00B0767A" w:rsidRDefault="002443AA" w:rsidP="00FD112C">
            <w:pPr>
              <w:ind w:hanging="2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B813823" w14:textId="1D0B9E8A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B06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3753611F" w14:textId="61CDCEF3" w:rsidR="002443AA" w:rsidRPr="00D732E1" w:rsidRDefault="002443AA" w:rsidP="00FD112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시스템 초기 화면으로 돌아간다</w:t>
            </w:r>
          </w:p>
        </w:tc>
      </w:tr>
      <w:tr w:rsidR="00B0767A" w:rsidRPr="00B0767A" w14:paraId="4193F6C3" w14:textId="77777777" w:rsidTr="007C26EF">
        <w:tc>
          <w:tcPr>
            <w:tcW w:w="1550" w:type="dxa"/>
            <w:shd w:val="clear" w:color="auto" w:fill="CCCCCC"/>
            <w:vAlign w:val="center"/>
          </w:tcPr>
          <w:p w14:paraId="3DD8E411" w14:textId="77777777" w:rsidR="00FD112C" w:rsidRPr="00B0767A" w:rsidRDefault="00FD112C" w:rsidP="00FD112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4B23405" w14:textId="624D0AC4" w:rsidR="00FD112C" w:rsidRPr="00D732E1" w:rsidRDefault="00FD112C" w:rsidP="00FD112C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A02-1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382877A" w14:textId="40A2F6FE" w:rsidR="00FD112C" w:rsidRPr="00D732E1" w:rsidRDefault="00FD112C" w:rsidP="00FD112C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 xml:space="preserve">사용자가 </w:t>
            </w:r>
            <w:proofErr w:type="spellStart"/>
            <w:r w:rsidRPr="00D732E1">
              <w:rPr>
                <w:rFonts w:asciiTheme="minorHAnsi" w:eastAsiaTheme="minorHAnsi" w:hAnsiTheme="minorHAnsi"/>
                <w:b w:val="0"/>
              </w:rPr>
              <w:t>아니오를</w:t>
            </w:r>
            <w:proofErr w:type="spellEnd"/>
            <w:r w:rsidRPr="00D732E1">
              <w:rPr>
                <w:rFonts w:asciiTheme="minorHAnsi" w:eastAsiaTheme="minorHAnsi" w:hAnsiTheme="minorHAnsi"/>
                <w:b w:val="0"/>
              </w:rPr>
              <w:t xml:space="preserve"> 선택한 경우 ‘회원탈퇴가 진행되지 않았습니다’문구를 출력하고 본래의 페이지로 되돌아간다.</w:t>
            </w:r>
          </w:p>
        </w:tc>
      </w:tr>
      <w:tr w:rsidR="00B0767A" w:rsidRPr="00B0767A" w14:paraId="7E425E5B" w14:textId="77777777" w:rsidTr="00263FA5">
        <w:tc>
          <w:tcPr>
            <w:tcW w:w="1550" w:type="dxa"/>
            <w:shd w:val="clear" w:color="auto" w:fill="CCCCCC"/>
            <w:vAlign w:val="center"/>
          </w:tcPr>
          <w:p w14:paraId="2D95E1A1" w14:textId="77777777" w:rsidR="0015423C" w:rsidRPr="00B0767A" w:rsidRDefault="0015423C" w:rsidP="0015423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9FDA4E5" w14:textId="0B246534" w:rsidR="0015423C" w:rsidRPr="00D732E1" w:rsidRDefault="0015423C" w:rsidP="0015423C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E03-1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5264C0B9" w14:textId="74008ADB" w:rsidR="0015423C" w:rsidRPr="00D732E1" w:rsidRDefault="0015423C" w:rsidP="0015423C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사용자가 선택을 하지 않고 1분이 경과한 경우 ‘회원탈퇴를 다</w:t>
            </w:r>
            <w:r w:rsidRPr="00D732E1">
              <w:rPr>
                <w:rFonts w:asciiTheme="minorHAnsi" w:eastAsiaTheme="minorHAnsi" w:hAnsiTheme="minorHAnsi"/>
                <w:b w:val="0"/>
              </w:rPr>
              <w:lastRenderedPageBreak/>
              <w:t>시 시도해주세요.’라는 문구를 화면에 출력한 후 본래의 화면으로 되돌아간다.</w:t>
            </w:r>
          </w:p>
        </w:tc>
      </w:tr>
      <w:tr w:rsidR="002443AA" w:rsidRPr="00B0767A" w14:paraId="78DF6A98" w14:textId="77777777" w:rsidTr="006E1EDD">
        <w:tc>
          <w:tcPr>
            <w:tcW w:w="1550" w:type="dxa"/>
            <w:vMerge w:val="restart"/>
            <w:shd w:val="clear" w:color="auto" w:fill="CCCCCC"/>
            <w:vAlign w:val="center"/>
          </w:tcPr>
          <w:p w14:paraId="2B856E31" w14:textId="77777777" w:rsidR="002443AA" w:rsidRPr="00B0767A" w:rsidRDefault="002443AA" w:rsidP="0015423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lastRenderedPageBreak/>
              <w:t>시나리오</w:t>
            </w:r>
          </w:p>
        </w:tc>
        <w:tc>
          <w:tcPr>
            <w:tcW w:w="932" w:type="dxa"/>
            <w:vAlign w:val="center"/>
          </w:tcPr>
          <w:p w14:paraId="38E1131C" w14:textId="67366711" w:rsidR="002443AA" w:rsidRPr="00D732E1" w:rsidRDefault="002443AA" w:rsidP="0015423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2DA6F3B0" w14:textId="4A931E30" w:rsidR="002443AA" w:rsidRPr="00D732E1" w:rsidRDefault="002443AA" w:rsidP="0015423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B01 → B02 → B03 → B04 → B05 → B06</w:t>
            </w:r>
          </w:p>
        </w:tc>
      </w:tr>
      <w:tr w:rsidR="002443AA" w:rsidRPr="00B0767A" w14:paraId="4B71BDF4" w14:textId="77777777" w:rsidTr="006E1EDD">
        <w:tc>
          <w:tcPr>
            <w:tcW w:w="1550" w:type="dxa"/>
            <w:vMerge/>
            <w:shd w:val="clear" w:color="auto" w:fill="CCCCCC"/>
            <w:vAlign w:val="center"/>
          </w:tcPr>
          <w:p w14:paraId="59CF1DF6" w14:textId="77777777" w:rsidR="002443AA" w:rsidRPr="00B0767A" w:rsidRDefault="002443AA" w:rsidP="0015423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79BD42AD" w14:textId="08F9EC09" w:rsidR="002443AA" w:rsidRPr="00D732E1" w:rsidRDefault="002443AA" w:rsidP="0015423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6CB3DEA8" w14:textId="76E0CB84" w:rsidR="002443AA" w:rsidRPr="00D732E1" w:rsidRDefault="002443AA" w:rsidP="0015423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B01 → B02 → A02-1</w:t>
            </w:r>
          </w:p>
        </w:tc>
      </w:tr>
      <w:tr w:rsidR="002443AA" w:rsidRPr="00B0767A" w14:paraId="1A26EF53" w14:textId="77777777" w:rsidTr="006E1EDD">
        <w:tc>
          <w:tcPr>
            <w:tcW w:w="1550" w:type="dxa"/>
            <w:vMerge/>
            <w:shd w:val="clear" w:color="auto" w:fill="CCCCCC"/>
            <w:vAlign w:val="center"/>
          </w:tcPr>
          <w:p w14:paraId="529C4A17" w14:textId="77777777" w:rsidR="002443AA" w:rsidRPr="00B0767A" w:rsidRDefault="002443AA" w:rsidP="0015423C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50D3317E" w14:textId="28EC7446" w:rsidR="002443AA" w:rsidRPr="00D732E1" w:rsidRDefault="002443AA" w:rsidP="0015423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SN003</w:t>
            </w:r>
          </w:p>
        </w:tc>
        <w:tc>
          <w:tcPr>
            <w:tcW w:w="6042" w:type="dxa"/>
            <w:vAlign w:val="center"/>
          </w:tcPr>
          <w:p w14:paraId="511E8025" w14:textId="12357BDF" w:rsidR="002443AA" w:rsidRPr="00D732E1" w:rsidRDefault="002443AA" w:rsidP="0015423C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B01 → B02 → B03 → E03-1</w:t>
            </w:r>
          </w:p>
        </w:tc>
      </w:tr>
    </w:tbl>
    <w:p w14:paraId="2E094A3F" w14:textId="77777777" w:rsidR="001121FA" w:rsidRPr="00B0767A" w:rsidRDefault="001121FA" w:rsidP="001121FA">
      <w:pPr>
        <w:ind w:hanging="2"/>
        <w:rPr>
          <w:rFonts w:asciiTheme="minorHAnsi" w:eastAsiaTheme="minorHAnsi" w:hAnsiTheme="minorHAnsi"/>
        </w:rPr>
      </w:pPr>
    </w:p>
    <w:p w14:paraId="4BDD926B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76F43B35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47CA4D87" w14:textId="77777777" w:rsidR="008E6F11" w:rsidRPr="00B0767A" w:rsidRDefault="008E6F11" w:rsidP="004221DF">
      <w:pPr>
        <w:rPr>
          <w:rFonts w:asciiTheme="minorHAnsi" w:eastAsiaTheme="minorHAnsi" w:hAnsiTheme="minorHAnsi"/>
        </w:rPr>
      </w:pPr>
    </w:p>
    <w:p w14:paraId="45759569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337DC5EF" w14:textId="05C0C652" w:rsidR="001121FA" w:rsidRPr="00B0767A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Theme="minorHAnsi" w:eastAsiaTheme="minorHAnsi" w:hAnsiTheme="minorHAnsi" w:cs="돋움"/>
          <w:szCs w:val="20"/>
        </w:rPr>
      </w:pPr>
      <w:r w:rsidRPr="00B0767A">
        <w:rPr>
          <w:rStyle w:val="ae"/>
          <w:rFonts w:asciiTheme="minorHAnsi" w:eastAsiaTheme="minorHAnsi" w:hAnsiTheme="minorHAnsi"/>
          <w:bCs/>
          <w:color w:val="auto"/>
        </w:rPr>
        <w:t>UC0</w:t>
      </w:r>
      <w:r w:rsidR="00B037E1" w:rsidRPr="00B0767A">
        <w:rPr>
          <w:rStyle w:val="ae"/>
          <w:rFonts w:asciiTheme="minorHAnsi" w:eastAsiaTheme="minorHAnsi" w:hAnsiTheme="minorHAnsi"/>
          <w:bCs/>
          <w:color w:val="auto"/>
        </w:rPr>
        <w:t>21</w:t>
      </w:r>
      <w:r w:rsidRPr="00B0767A">
        <w:rPr>
          <w:rStyle w:val="ae"/>
          <w:rFonts w:asciiTheme="minorHAnsi" w:eastAsiaTheme="minorHAnsi" w:hAnsiTheme="minorHAnsi"/>
          <w:bCs/>
          <w:color w:val="auto"/>
        </w:rPr>
        <w:t xml:space="preserve">: </w:t>
      </w:r>
      <w:r w:rsidR="00B037E1" w:rsidRPr="00B0767A">
        <w:rPr>
          <w:rFonts w:asciiTheme="minorHAnsi" w:eastAsiaTheme="minorHAnsi" w:hAnsiTheme="minorHAnsi" w:cs="돋움" w:hint="eastAsia"/>
          <w:szCs w:val="20"/>
        </w:rPr>
        <w:t>데이터베이스를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14:paraId="4D45184E" w14:textId="77777777" w:rsidTr="00C32B9F">
        <w:tc>
          <w:tcPr>
            <w:tcW w:w="1550" w:type="dxa"/>
            <w:shd w:val="clear" w:color="auto" w:fill="CCCCCC"/>
            <w:vAlign w:val="center"/>
          </w:tcPr>
          <w:p w14:paraId="7B1F2256" w14:textId="77777777" w:rsidR="001121FA" w:rsidRPr="00B0767A" w:rsidRDefault="001121FA" w:rsidP="00C32B9F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4752624" w14:textId="4CA454CF" w:rsidR="001121FA" w:rsidRPr="00D732E1" w:rsidRDefault="008E6F11" w:rsidP="00C32B9F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회원의 정보 삭제 요청</w:t>
            </w:r>
            <w:r w:rsidRPr="00D732E1">
              <w:rPr>
                <w:rFonts w:asciiTheme="minorHAnsi" w:eastAsiaTheme="minorHAnsi" w:hAnsiTheme="minorHAnsi" w:hint="eastAsia"/>
              </w:rPr>
              <w:t xml:space="preserve"> </w:t>
            </w:r>
            <w:r w:rsidRPr="00D732E1">
              <w:rPr>
                <w:rFonts w:asciiTheme="minorHAnsi" w:eastAsiaTheme="minorHAnsi" w:hAnsiTheme="minorHAnsi"/>
              </w:rPr>
              <w:t>시 데이터베이스에 있는 관련 정보를 삭제한</w:t>
            </w:r>
            <w:r w:rsidRPr="00D732E1">
              <w:rPr>
                <w:rFonts w:asciiTheme="minorHAnsi" w:eastAsiaTheme="minorHAnsi" w:hAnsiTheme="minorHAnsi" w:cs="바탕" w:hint="eastAsia"/>
              </w:rPr>
              <w:t>다</w:t>
            </w:r>
          </w:p>
        </w:tc>
      </w:tr>
      <w:tr w:rsidR="00B0767A" w:rsidRPr="00B0767A" w14:paraId="57E51D0D" w14:textId="77777777" w:rsidTr="00BB1C5A">
        <w:tc>
          <w:tcPr>
            <w:tcW w:w="1550" w:type="dxa"/>
            <w:shd w:val="clear" w:color="auto" w:fill="CCCCCC"/>
            <w:vAlign w:val="center"/>
          </w:tcPr>
          <w:p w14:paraId="6EC25175" w14:textId="77777777" w:rsidR="00EC79A0" w:rsidRPr="00B0767A" w:rsidRDefault="00EC79A0" w:rsidP="00EC79A0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 xml:space="preserve">관련 </w:t>
            </w:r>
            <w:proofErr w:type="spellStart"/>
            <w:r w:rsidRPr="00B0767A">
              <w:rPr>
                <w:rFonts w:asciiTheme="minorHAnsi" w:eastAsiaTheme="minorHAnsi" w:hAnsiTheme="minorHAnsi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14:paraId="2FBBEFA3" w14:textId="69710F81" w:rsidR="00EC79A0" w:rsidRPr="00D732E1" w:rsidRDefault="00EC79A0" w:rsidP="00EC79A0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관리자</w:t>
            </w:r>
          </w:p>
        </w:tc>
      </w:tr>
      <w:tr w:rsidR="00B0767A" w:rsidRPr="00B0767A" w14:paraId="2F7835FC" w14:textId="77777777" w:rsidTr="00BB1C5A">
        <w:tc>
          <w:tcPr>
            <w:tcW w:w="1550" w:type="dxa"/>
            <w:shd w:val="clear" w:color="auto" w:fill="CCCCCC"/>
            <w:vAlign w:val="center"/>
          </w:tcPr>
          <w:p w14:paraId="0B985797" w14:textId="77777777" w:rsidR="00EC79A0" w:rsidRPr="00B0767A" w:rsidRDefault="00EC79A0" w:rsidP="00EC79A0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14:paraId="6E64E37D" w14:textId="350A886F" w:rsidR="00EC79A0" w:rsidRPr="00D732E1" w:rsidRDefault="00EC79A0" w:rsidP="00EC79A0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관리자 로그인을 한 상태여야 한다.</w:t>
            </w:r>
          </w:p>
        </w:tc>
      </w:tr>
      <w:tr w:rsidR="00B0767A" w:rsidRPr="00B0767A" w14:paraId="52E1F9CA" w14:textId="77777777" w:rsidTr="00BB1C5A">
        <w:tc>
          <w:tcPr>
            <w:tcW w:w="1550" w:type="dxa"/>
            <w:shd w:val="clear" w:color="auto" w:fill="CCCCCC"/>
            <w:vAlign w:val="center"/>
          </w:tcPr>
          <w:p w14:paraId="31BBDCE3" w14:textId="77777777" w:rsidR="00EC79A0" w:rsidRPr="00B0767A" w:rsidRDefault="00EC79A0" w:rsidP="00EC79A0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14:paraId="0F15D03A" w14:textId="39A727E1" w:rsidR="00EC79A0" w:rsidRPr="00D732E1" w:rsidRDefault="00EC79A0" w:rsidP="00EC79A0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사용자의 데이터베이스를 삭제한다.</w:t>
            </w:r>
          </w:p>
        </w:tc>
      </w:tr>
      <w:tr w:rsidR="002443AA" w:rsidRPr="00B0767A" w14:paraId="7BAC2CD2" w14:textId="77777777" w:rsidTr="008D1E08">
        <w:tc>
          <w:tcPr>
            <w:tcW w:w="1550" w:type="dxa"/>
            <w:vMerge w:val="restart"/>
            <w:shd w:val="clear" w:color="auto" w:fill="CCCCCC"/>
            <w:vAlign w:val="center"/>
          </w:tcPr>
          <w:p w14:paraId="4238A77B" w14:textId="77777777" w:rsidR="002443AA" w:rsidRPr="00B0767A" w:rsidRDefault="002443AA" w:rsidP="00EC79A0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27DDF25" w14:textId="478BCAB3" w:rsidR="002443AA" w:rsidRPr="00D732E1" w:rsidRDefault="002443AA" w:rsidP="00EC79A0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1E65088" w14:textId="71E0D961" w:rsidR="002443AA" w:rsidRPr="00D732E1" w:rsidRDefault="002443AA" w:rsidP="00EC79A0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사용자가 회원탈퇴를 요청한다.</w:t>
            </w:r>
          </w:p>
        </w:tc>
      </w:tr>
      <w:tr w:rsidR="002443AA" w:rsidRPr="00B0767A" w14:paraId="76F7A042" w14:textId="77777777" w:rsidTr="008D1E08">
        <w:tc>
          <w:tcPr>
            <w:tcW w:w="1550" w:type="dxa"/>
            <w:vMerge/>
            <w:shd w:val="clear" w:color="auto" w:fill="CCCCCC"/>
            <w:vAlign w:val="center"/>
          </w:tcPr>
          <w:p w14:paraId="65807CFC" w14:textId="77777777" w:rsidR="002443AA" w:rsidRPr="00B0767A" w:rsidRDefault="002443AA" w:rsidP="00EC79A0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D47ADBC" w14:textId="5A005838" w:rsidR="002443AA" w:rsidRPr="00D732E1" w:rsidRDefault="002443AA" w:rsidP="00EC79A0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1E0C524" w14:textId="5A455175" w:rsidR="002443AA" w:rsidRPr="00D732E1" w:rsidRDefault="002443AA" w:rsidP="00EC79A0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 xml:space="preserve">화면은 ‘회원의 데이터베이스를 </w:t>
            </w:r>
            <w:proofErr w:type="spellStart"/>
            <w:r w:rsidRPr="00D732E1">
              <w:rPr>
                <w:rFonts w:asciiTheme="minorHAnsi" w:eastAsiaTheme="minorHAnsi" w:hAnsiTheme="minorHAnsi"/>
                <w:b w:val="0"/>
              </w:rPr>
              <w:t>삭제하시겠습니까</w:t>
            </w:r>
            <w:proofErr w:type="spellEnd"/>
            <w:r w:rsidRPr="00D732E1">
              <w:rPr>
                <w:rFonts w:asciiTheme="minorHAnsi" w:eastAsiaTheme="minorHAnsi" w:hAnsiTheme="minorHAnsi"/>
                <w:b w:val="0"/>
              </w:rPr>
              <w:t>?’라는 문구를 출력한다.</w:t>
            </w:r>
          </w:p>
        </w:tc>
      </w:tr>
      <w:tr w:rsidR="002443AA" w:rsidRPr="00B0767A" w14:paraId="38A7B5B3" w14:textId="77777777" w:rsidTr="008D1E08">
        <w:tc>
          <w:tcPr>
            <w:tcW w:w="1550" w:type="dxa"/>
            <w:vMerge/>
            <w:shd w:val="clear" w:color="auto" w:fill="CCCCCC"/>
            <w:vAlign w:val="center"/>
          </w:tcPr>
          <w:p w14:paraId="55225FCD" w14:textId="77777777" w:rsidR="002443AA" w:rsidRPr="00B0767A" w:rsidRDefault="002443AA" w:rsidP="00EC79A0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2C22D4A" w14:textId="3052CBAC" w:rsidR="002443AA" w:rsidRPr="00D732E1" w:rsidRDefault="002443AA" w:rsidP="00EC79A0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0E50465A" w14:textId="735C5AFA" w:rsidR="002443AA" w:rsidRPr="00D732E1" w:rsidRDefault="002443AA" w:rsidP="00EC79A0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회원의 데이터베이스를 삭제한다.</w:t>
            </w:r>
          </w:p>
        </w:tc>
      </w:tr>
      <w:tr w:rsidR="002443AA" w:rsidRPr="00B0767A" w14:paraId="6CB9D4DE" w14:textId="77777777" w:rsidTr="008D1E08">
        <w:tc>
          <w:tcPr>
            <w:tcW w:w="1550" w:type="dxa"/>
            <w:vMerge/>
            <w:shd w:val="clear" w:color="auto" w:fill="CCCCCC"/>
            <w:vAlign w:val="center"/>
          </w:tcPr>
          <w:p w14:paraId="6E984E7B" w14:textId="77777777" w:rsidR="002443AA" w:rsidRPr="00B0767A" w:rsidRDefault="002443AA" w:rsidP="00EC79A0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07C45C" w14:textId="391B0C53" w:rsidR="002443AA" w:rsidRPr="00D732E1" w:rsidRDefault="002443AA" w:rsidP="00EC79A0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1904EB0B" w14:textId="5DB4AE62" w:rsidR="002443AA" w:rsidRPr="00D732E1" w:rsidRDefault="002443AA" w:rsidP="00EC79A0">
            <w:pPr>
              <w:pStyle w:val="af"/>
              <w:ind w:left="1" w:hanging="3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화면은 ‘회원의 데이터베이스가 정상적으로 삭제되었습니다.’ 문구를 출력한다.</w:t>
            </w:r>
          </w:p>
        </w:tc>
      </w:tr>
      <w:tr w:rsidR="00B0767A" w:rsidRPr="00B0767A" w14:paraId="53DF74FF" w14:textId="77777777" w:rsidTr="00F417CB">
        <w:tc>
          <w:tcPr>
            <w:tcW w:w="1550" w:type="dxa"/>
            <w:shd w:val="clear" w:color="auto" w:fill="CCCCCC"/>
            <w:vAlign w:val="center"/>
          </w:tcPr>
          <w:p w14:paraId="2C9444C4" w14:textId="77777777" w:rsidR="00EC79A0" w:rsidRPr="00B0767A" w:rsidRDefault="00EC79A0" w:rsidP="00EC79A0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F1EF057" w14:textId="0C751BFA" w:rsidR="00EC79A0" w:rsidRPr="00D732E1" w:rsidRDefault="00EC79A0" w:rsidP="00EC79A0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r w:rsidRPr="00D732E1">
              <w:rPr>
                <w:rFonts w:asciiTheme="minorHAnsi" w:eastAsiaTheme="minorHAnsi" w:hAnsiTheme="minorHAnsi"/>
                <w:b w:val="0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center"/>
          </w:tcPr>
          <w:p w14:paraId="70F721FA" w14:textId="03BEF45B" w:rsidR="00EC79A0" w:rsidRPr="00D732E1" w:rsidRDefault="00EC79A0" w:rsidP="00EC79A0">
            <w:pPr>
              <w:pStyle w:val="af"/>
              <w:ind w:left="1" w:hanging="3"/>
              <w:rPr>
                <w:rStyle w:val="ae"/>
                <w:rFonts w:asciiTheme="minorHAnsi" w:eastAsiaTheme="minorHAnsi" w:hAnsiTheme="minorHAnsi" w:cs="Times New Roman"/>
                <w:b w:val="0"/>
                <w:color w:val="auto"/>
                <w:szCs w:val="24"/>
              </w:rPr>
            </w:pPr>
            <w:proofErr w:type="spellStart"/>
            <w:r w:rsidRPr="00D732E1">
              <w:rPr>
                <w:rFonts w:asciiTheme="minorHAnsi" w:eastAsiaTheme="minorHAnsi" w:hAnsiTheme="minorHAnsi"/>
                <w:b w:val="0"/>
              </w:rPr>
              <w:t>아니오</w:t>
            </w:r>
            <w:proofErr w:type="spellEnd"/>
            <w:r w:rsidRPr="00D732E1">
              <w:rPr>
                <w:rFonts w:asciiTheme="minorHAnsi" w:eastAsiaTheme="minorHAnsi" w:hAnsiTheme="minorHAnsi"/>
                <w:b w:val="0"/>
              </w:rPr>
              <w:t>’</w:t>
            </w:r>
            <w:proofErr w:type="spellStart"/>
            <w:r w:rsidRPr="00D732E1">
              <w:rPr>
                <w:rFonts w:asciiTheme="minorHAnsi" w:eastAsiaTheme="minorHAnsi" w:hAnsiTheme="minorHAnsi"/>
                <w:b w:val="0"/>
              </w:rPr>
              <w:t>를</w:t>
            </w:r>
            <w:proofErr w:type="spellEnd"/>
            <w:r w:rsidRPr="00D732E1">
              <w:rPr>
                <w:rFonts w:asciiTheme="minorHAnsi" w:eastAsiaTheme="minorHAnsi" w:hAnsiTheme="minorHAnsi"/>
                <w:b w:val="0"/>
              </w:rPr>
              <w:t xml:space="preserve"> 선택한 경우 회원의 데이터베이스는 삭제되지 않는다.</w:t>
            </w:r>
          </w:p>
        </w:tc>
      </w:tr>
      <w:tr w:rsidR="002443AA" w:rsidRPr="00B0767A" w14:paraId="067BE98C" w14:textId="77777777" w:rsidTr="00406B17">
        <w:tc>
          <w:tcPr>
            <w:tcW w:w="1550" w:type="dxa"/>
            <w:vMerge w:val="restart"/>
            <w:shd w:val="clear" w:color="auto" w:fill="CCCCCC"/>
            <w:vAlign w:val="center"/>
          </w:tcPr>
          <w:p w14:paraId="369C3453" w14:textId="77777777" w:rsidR="002443AA" w:rsidRPr="00B0767A" w:rsidRDefault="002443AA" w:rsidP="00DB5B8A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  <w:r w:rsidRPr="00B0767A"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21901C03" w14:textId="511FA4C8" w:rsidR="002443AA" w:rsidRPr="00D732E1" w:rsidRDefault="002443AA" w:rsidP="00DB5B8A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SN001</w:t>
            </w:r>
          </w:p>
        </w:tc>
        <w:tc>
          <w:tcPr>
            <w:tcW w:w="6042" w:type="dxa"/>
            <w:vAlign w:val="center"/>
          </w:tcPr>
          <w:p w14:paraId="308F59FC" w14:textId="3DA394DF" w:rsidR="002443AA" w:rsidRPr="00D732E1" w:rsidRDefault="002443AA" w:rsidP="00DB5B8A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B01 → B02 → B03 → B04</w:t>
            </w:r>
          </w:p>
        </w:tc>
      </w:tr>
      <w:tr w:rsidR="002443AA" w:rsidRPr="00B0767A" w14:paraId="44F617D3" w14:textId="77777777" w:rsidTr="00406B17">
        <w:tc>
          <w:tcPr>
            <w:tcW w:w="1550" w:type="dxa"/>
            <w:vMerge/>
            <w:shd w:val="clear" w:color="auto" w:fill="CCCCCC"/>
            <w:vAlign w:val="center"/>
          </w:tcPr>
          <w:p w14:paraId="7E2720C1" w14:textId="77777777" w:rsidR="002443AA" w:rsidRPr="00B0767A" w:rsidRDefault="002443AA" w:rsidP="00DB5B8A">
            <w:pPr>
              <w:pStyle w:val="af"/>
              <w:ind w:left="1" w:hanging="3"/>
              <w:rPr>
                <w:rFonts w:asciiTheme="minorHAnsi" w:eastAsiaTheme="minorHAnsi" w:hAnsiTheme="minorHAnsi"/>
              </w:rPr>
            </w:pPr>
          </w:p>
        </w:tc>
        <w:tc>
          <w:tcPr>
            <w:tcW w:w="932" w:type="dxa"/>
            <w:vAlign w:val="center"/>
          </w:tcPr>
          <w:p w14:paraId="3E208EA4" w14:textId="479302A2" w:rsidR="002443AA" w:rsidRPr="00D732E1" w:rsidRDefault="002443AA" w:rsidP="00DB5B8A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SN002</w:t>
            </w:r>
          </w:p>
        </w:tc>
        <w:tc>
          <w:tcPr>
            <w:tcW w:w="6042" w:type="dxa"/>
            <w:vAlign w:val="center"/>
          </w:tcPr>
          <w:p w14:paraId="020CED3E" w14:textId="6DD8CF99" w:rsidR="002443AA" w:rsidRPr="00D732E1" w:rsidRDefault="002443AA" w:rsidP="00DB5B8A">
            <w:pPr>
              <w:ind w:hanging="2"/>
              <w:rPr>
                <w:rStyle w:val="ae"/>
                <w:rFonts w:asciiTheme="minorHAnsi" w:eastAsiaTheme="minorHAnsi" w:hAnsiTheme="minorHAnsi"/>
                <w:color w:val="auto"/>
              </w:rPr>
            </w:pPr>
            <w:r w:rsidRPr="00D732E1">
              <w:rPr>
                <w:rFonts w:asciiTheme="minorHAnsi" w:eastAsiaTheme="minorHAnsi" w:hAnsiTheme="minorHAnsi"/>
              </w:rPr>
              <w:t>B01 → B02 → A02</w:t>
            </w:r>
          </w:p>
        </w:tc>
      </w:tr>
    </w:tbl>
    <w:p w14:paraId="34762532" w14:textId="77777777" w:rsidR="001121FA" w:rsidRPr="00B0767A" w:rsidRDefault="001121FA" w:rsidP="004221DF">
      <w:pPr>
        <w:rPr>
          <w:rFonts w:asciiTheme="minorHAnsi" w:eastAsiaTheme="minorHAnsi" w:hAnsiTheme="minorHAnsi"/>
        </w:rPr>
      </w:pPr>
    </w:p>
    <w:p w14:paraId="3608C795" w14:textId="38F3E9D6" w:rsidR="007E70C2" w:rsidRDefault="007E70C2" w:rsidP="004221DF">
      <w:r w:rsidRPr="00B0767A">
        <w:rPr>
          <w:rFonts w:asciiTheme="minorHAnsi" w:eastAsiaTheme="minorHAnsi" w:hAnsiTheme="minorHAnsi"/>
        </w:rPr>
        <w:br w:type="page"/>
      </w:r>
    </w:p>
    <w:p w14:paraId="09DD7779" w14:textId="77777777" w:rsidR="007E70C2" w:rsidRDefault="005A219F" w:rsidP="007E70C2">
      <w:pPr>
        <w:pStyle w:val="2"/>
      </w:pPr>
      <w:bookmarkStart w:id="20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20"/>
    </w:p>
    <w:p w14:paraId="103D165B" w14:textId="77777777"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2"/>
      <w:r>
        <w:rPr>
          <w:rFonts w:hint="eastAsia"/>
        </w:rPr>
        <w:t>화면 목록</w:t>
      </w:r>
      <w:bookmarkEnd w:id="21"/>
    </w:p>
    <w:p w14:paraId="128F59C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14:paraId="203F05CA" w14:textId="77777777" w:rsidTr="00123551">
        <w:tc>
          <w:tcPr>
            <w:tcW w:w="8524" w:type="dxa"/>
          </w:tcPr>
          <w:p w14:paraId="20741464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2CCDD879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3008DCDA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6FF6555F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58361F49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2F5B2470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5691AC43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D8A5C6F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15E87D07" w14:textId="77777777" w:rsidTr="005A219F">
        <w:trPr>
          <w:trHeight w:val="356"/>
        </w:trPr>
        <w:tc>
          <w:tcPr>
            <w:tcW w:w="923" w:type="dxa"/>
          </w:tcPr>
          <w:p w14:paraId="5F0D5875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1E07625D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1C5545CE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0E63B646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22544504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6E002883" w14:textId="77777777" w:rsidTr="005A219F">
        <w:trPr>
          <w:trHeight w:val="356"/>
        </w:trPr>
        <w:tc>
          <w:tcPr>
            <w:tcW w:w="923" w:type="dxa"/>
          </w:tcPr>
          <w:p w14:paraId="13112F77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1556AB5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8F90566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450E223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DA80500" w14:textId="77777777" w:rsidTr="005A219F">
        <w:trPr>
          <w:trHeight w:val="356"/>
        </w:trPr>
        <w:tc>
          <w:tcPr>
            <w:tcW w:w="923" w:type="dxa"/>
          </w:tcPr>
          <w:p w14:paraId="171F1497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1E65A705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CC52D3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363FB2E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2C243A42" w14:textId="77777777" w:rsidTr="005A219F">
        <w:trPr>
          <w:trHeight w:val="356"/>
        </w:trPr>
        <w:tc>
          <w:tcPr>
            <w:tcW w:w="923" w:type="dxa"/>
          </w:tcPr>
          <w:p w14:paraId="11D4C36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A59A15C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B9016D2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1C84C4E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78241AD4" w14:textId="77777777" w:rsidTr="005A219F">
        <w:trPr>
          <w:trHeight w:val="356"/>
        </w:trPr>
        <w:tc>
          <w:tcPr>
            <w:tcW w:w="923" w:type="dxa"/>
          </w:tcPr>
          <w:p w14:paraId="04DBBB7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CB279C5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65F682B6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D015B9B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496F7483" w14:textId="77777777" w:rsidTr="005A219F">
        <w:trPr>
          <w:trHeight w:val="356"/>
        </w:trPr>
        <w:tc>
          <w:tcPr>
            <w:tcW w:w="923" w:type="dxa"/>
          </w:tcPr>
          <w:p w14:paraId="1C2628D6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EF949E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C95B4B5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64252CD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08A595DA" w14:textId="77777777" w:rsidTr="005A219F">
        <w:trPr>
          <w:trHeight w:val="372"/>
        </w:trPr>
        <w:tc>
          <w:tcPr>
            <w:tcW w:w="923" w:type="dxa"/>
          </w:tcPr>
          <w:p w14:paraId="53D5B0F6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7F2B25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4B1BAA8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1529831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53727E06" w14:textId="77777777" w:rsidR="005A219F" w:rsidRDefault="005A219F" w:rsidP="003C1E0F"/>
    <w:p w14:paraId="6A597E00" w14:textId="77777777" w:rsidR="005A219F" w:rsidRDefault="005A219F" w:rsidP="003C1E0F">
      <w:r>
        <w:br w:type="page"/>
      </w:r>
    </w:p>
    <w:p w14:paraId="0643AD54" w14:textId="77777777"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2" w:name="_Toc447209013"/>
      <w:r>
        <w:rPr>
          <w:rFonts w:hint="eastAsia"/>
        </w:rPr>
        <w:t>화면 기술</w:t>
      </w:r>
      <w:bookmarkEnd w:id="22"/>
    </w:p>
    <w:p w14:paraId="6D5D357F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14:paraId="26E2C040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BDA3C01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E3CB75F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2A539C84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4A84818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34288E63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3F61091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1E68927" w14:textId="77777777" w:rsidR="003C1E0F" w:rsidRPr="007E70C2" w:rsidRDefault="009664A7" w:rsidP="005A219F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pict w14:anchorId="216DDD2C">
                <v:shape id="_x0000_i1030" type="#_x0000_t75" style="width:183.7pt;height:316.25pt;visibility:visible">
                  <v:imagedata r:id="rId15" o:title=""/>
                </v:shape>
              </w:pict>
            </w:r>
          </w:p>
        </w:tc>
      </w:tr>
      <w:tr w:rsidR="003C1E0F" w:rsidRPr="00D54A11" w14:paraId="06D5FC0A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12EB3120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3C86533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19DF47CC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25D210A9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5A32BA89" w14:textId="77777777" w:rsidR="003C1E0F" w:rsidRPr="003C1E0F" w:rsidRDefault="003C1E0F" w:rsidP="003C1E0F"/>
    <w:p w14:paraId="672B0EBB" w14:textId="77777777" w:rsidR="004221DF" w:rsidRDefault="004221DF" w:rsidP="004221DF">
      <w:r>
        <w:br w:type="page"/>
      </w:r>
      <w:bookmarkStart w:id="23" w:name="_Toc287096159"/>
    </w:p>
    <w:p w14:paraId="79E10A86" w14:textId="77777777" w:rsidR="000578B6" w:rsidRDefault="000578B6" w:rsidP="004221DF">
      <w:pPr>
        <w:pStyle w:val="1"/>
      </w:pPr>
      <w:bookmarkStart w:id="24" w:name="_Toc287096163"/>
      <w:bookmarkStart w:id="25" w:name="_Toc447209014"/>
      <w:bookmarkEnd w:id="23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</w:t>
      </w:r>
      <w:bookmarkEnd w:id="24"/>
      <w:bookmarkEnd w:id="25"/>
    </w:p>
    <w:p w14:paraId="495DBAC7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14:paraId="635C6081" w14:textId="77777777" w:rsidTr="00BA2195">
        <w:tc>
          <w:tcPr>
            <w:tcW w:w="8524" w:type="dxa"/>
          </w:tcPr>
          <w:p w14:paraId="2BD34720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9EF1272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14:paraId="5E98CF41" w14:textId="77777777" w:rsidTr="00D54A11">
        <w:tc>
          <w:tcPr>
            <w:tcW w:w="2450" w:type="dxa"/>
            <w:shd w:val="clear" w:color="auto" w:fill="CCCCCC"/>
          </w:tcPr>
          <w:p w14:paraId="13A39A9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066EAABD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5DAF3F8C" w14:textId="77777777" w:rsidTr="00D54A11">
        <w:tc>
          <w:tcPr>
            <w:tcW w:w="2450" w:type="dxa"/>
          </w:tcPr>
          <w:p w14:paraId="2753CC1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4C9D2F7" w14:textId="77777777" w:rsidR="000578B6" w:rsidRPr="00BA2195" w:rsidRDefault="000578B6" w:rsidP="00342162"/>
        </w:tc>
      </w:tr>
      <w:tr w:rsidR="000578B6" w:rsidRPr="00D54A11" w14:paraId="163D5257" w14:textId="77777777" w:rsidTr="00D54A11">
        <w:tc>
          <w:tcPr>
            <w:tcW w:w="2450" w:type="dxa"/>
          </w:tcPr>
          <w:p w14:paraId="2725B45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C83C584" w14:textId="77777777" w:rsidR="000578B6" w:rsidRPr="00BA2195" w:rsidRDefault="000578B6" w:rsidP="00342162"/>
        </w:tc>
      </w:tr>
      <w:tr w:rsidR="000578B6" w:rsidRPr="00D54A11" w14:paraId="62DEB6EE" w14:textId="77777777" w:rsidTr="00D54A11">
        <w:tc>
          <w:tcPr>
            <w:tcW w:w="2450" w:type="dxa"/>
          </w:tcPr>
          <w:p w14:paraId="498C90F9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0A2713B" w14:textId="77777777" w:rsidR="000578B6" w:rsidRPr="00BA2195" w:rsidRDefault="000578B6" w:rsidP="00342162"/>
        </w:tc>
      </w:tr>
      <w:tr w:rsidR="000578B6" w:rsidRPr="00D54A11" w14:paraId="21A8EF19" w14:textId="77777777" w:rsidTr="00D54A11">
        <w:tc>
          <w:tcPr>
            <w:tcW w:w="2450" w:type="dxa"/>
          </w:tcPr>
          <w:p w14:paraId="151CA1C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677168E" w14:textId="77777777" w:rsidR="000578B6" w:rsidRPr="00BA2195" w:rsidRDefault="000578B6" w:rsidP="00342162"/>
        </w:tc>
      </w:tr>
      <w:tr w:rsidR="000578B6" w:rsidRPr="00D54A11" w14:paraId="5298EDF2" w14:textId="77777777" w:rsidTr="00D54A11">
        <w:tc>
          <w:tcPr>
            <w:tcW w:w="2450" w:type="dxa"/>
          </w:tcPr>
          <w:p w14:paraId="68E95DA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BBBE6FA" w14:textId="77777777" w:rsidR="000578B6" w:rsidRPr="00BA2195" w:rsidRDefault="000578B6" w:rsidP="00342162"/>
        </w:tc>
      </w:tr>
      <w:tr w:rsidR="000578B6" w:rsidRPr="00D54A11" w14:paraId="73388643" w14:textId="77777777" w:rsidTr="00D54A11">
        <w:tc>
          <w:tcPr>
            <w:tcW w:w="2450" w:type="dxa"/>
          </w:tcPr>
          <w:p w14:paraId="4FED30A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9718642" w14:textId="77777777" w:rsidR="000578B6" w:rsidRPr="00BA2195" w:rsidRDefault="000578B6" w:rsidP="00342162"/>
        </w:tc>
      </w:tr>
      <w:tr w:rsidR="000578B6" w:rsidRPr="00D54A11" w14:paraId="60031621" w14:textId="77777777" w:rsidTr="00D54A11">
        <w:tc>
          <w:tcPr>
            <w:tcW w:w="2450" w:type="dxa"/>
          </w:tcPr>
          <w:p w14:paraId="5A83B4F2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9C18474" w14:textId="77777777" w:rsidR="000578B6" w:rsidRPr="00BA2195" w:rsidRDefault="000578B6" w:rsidP="00342162"/>
        </w:tc>
      </w:tr>
      <w:tr w:rsidR="000578B6" w:rsidRPr="00D54A11" w14:paraId="11C22D8D" w14:textId="77777777" w:rsidTr="00D54A11">
        <w:tc>
          <w:tcPr>
            <w:tcW w:w="2450" w:type="dxa"/>
          </w:tcPr>
          <w:p w14:paraId="7174CE78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921D3AC" w14:textId="77777777" w:rsidR="000578B6" w:rsidRPr="00BA2195" w:rsidRDefault="000578B6" w:rsidP="00342162"/>
        </w:tc>
      </w:tr>
      <w:tr w:rsidR="000578B6" w:rsidRPr="00D54A11" w14:paraId="358EB278" w14:textId="77777777" w:rsidTr="00D54A11">
        <w:tc>
          <w:tcPr>
            <w:tcW w:w="2450" w:type="dxa"/>
          </w:tcPr>
          <w:p w14:paraId="615A395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D5589A7" w14:textId="77777777" w:rsidR="000578B6" w:rsidRPr="00BA2195" w:rsidRDefault="000578B6" w:rsidP="00342162"/>
        </w:tc>
      </w:tr>
    </w:tbl>
    <w:p w14:paraId="3E618787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DB67" w14:textId="77777777" w:rsidR="00366477" w:rsidRDefault="00366477">
      <w:r>
        <w:separator/>
      </w:r>
    </w:p>
    <w:p w14:paraId="2AA9C72D" w14:textId="77777777" w:rsidR="00366477" w:rsidRDefault="00366477"/>
    <w:p w14:paraId="4E4ACB22" w14:textId="77777777" w:rsidR="00366477" w:rsidRDefault="00366477"/>
    <w:p w14:paraId="265FC3A0" w14:textId="77777777" w:rsidR="00366477" w:rsidRDefault="00366477"/>
  </w:endnote>
  <w:endnote w:type="continuationSeparator" w:id="0">
    <w:p w14:paraId="3D009A73" w14:textId="77777777" w:rsidR="00366477" w:rsidRDefault="00366477">
      <w:r>
        <w:continuationSeparator/>
      </w:r>
    </w:p>
    <w:p w14:paraId="5B320B70" w14:textId="77777777" w:rsidR="00366477" w:rsidRDefault="00366477"/>
    <w:p w14:paraId="29EDA37A" w14:textId="77777777" w:rsidR="00366477" w:rsidRDefault="00366477"/>
    <w:p w14:paraId="1CA5465B" w14:textId="77777777" w:rsidR="00366477" w:rsidRDefault="00366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D7C8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2E9C03FA" w14:textId="77777777" w:rsidR="0003407A" w:rsidRDefault="0003407A"/>
  <w:p w14:paraId="32514C16" w14:textId="77777777" w:rsidR="0003407A" w:rsidRDefault="0003407A"/>
  <w:p w14:paraId="73E0BFA8" w14:textId="77777777" w:rsidR="0003407A" w:rsidRDefault="0003407A"/>
  <w:p w14:paraId="10257DCE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36C1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73FD44C7" w14:textId="77777777" w:rsidR="0003407A" w:rsidRDefault="009664A7" w:rsidP="000572A8">
    <w:pPr>
      <w:tabs>
        <w:tab w:val="right" w:pos="8504"/>
      </w:tabs>
    </w:pPr>
    <w:r>
      <w:rPr>
        <w:noProof/>
      </w:rPr>
      <w:pict w14:anchorId="3518EF2E">
        <v:rect id="_x0000_s2083" style="position:absolute;left:0;text-align:left;margin-left:0;margin-top:-11pt;width:423pt;height:5.6pt;z-index:251658240" fillcolor="#903" stroked="f" strokecolor="blue"/>
      </w:pict>
    </w:r>
    <w:r>
      <w:pict w14:anchorId="34E532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62.15pt;height:18.85pt">
          <v:imagedata r:id="rId1" o:title="logo"/>
        </v:shape>
      </w:pict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ACAA" w14:textId="77777777" w:rsidR="00366477" w:rsidRDefault="00366477">
      <w:r>
        <w:separator/>
      </w:r>
    </w:p>
    <w:p w14:paraId="104EBAC5" w14:textId="77777777" w:rsidR="00366477" w:rsidRDefault="00366477"/>
    <w:p w14:paraId="375FD635" w14:textId="77777777" w:rsidR="00366477" w:rsidRDefault="00366477"/>
    <w:p w14:paraId="72A98365" w14:textId="77777777" w:rsidR="00366477" w:rsidRDefault="00366477"/>
  </w:footnote>
  <w:footnote w:type="continuationSeparator" w:id="0">
    <w:p w14:paraId="0B28792E" w14:textId="77777777" w:rsidR="00366477" w:rsidRDefault="00366477">
      <w:r>
        <w:continuationSeparator/>
      </w:r>
    </w:p>
    <w:p w14:paraId="2ABD997A" w14:textId="77777777" w:rsidR="00366477" w:rsidRDefault="00366477"/>
    <w:p w14:paraId="46B5A6E6" w14:textId="77777777" w:rsidR="00366477" w:rsidRDefault="00366477"/>
    <w:p w14:paraId="41D0ADA1" w14:textId="77777777" w:rsidR="00366477" w:rsidRDefault="00366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3407A" w:rsidRPr="00D54A11" w14:paraId="215EA67C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1A080083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0085E82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C1E6E8E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56840272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  <w:tr w:rsidR="0003407A" w:rsidRPr="00D54A11" w14:paraId="5AB0B6A4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47259912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86E1FF5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3CCBA5F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6016831C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485B99E1" w14:textId="77777777" w:rsidR="0003407A" w:rsidRPr="00EF53CF" w:rsidRDefault="009664A7" w:rsidP="00A358BA">
    <w:r>
      <w:rPr>
        <w:rFonts w:ascii="HY헤드라인M" w:eastAsia="HY헤드라인M"/>
        <w:noProof/>
        <w:szCs w:val="20"/>
      </w:rPr>
      <w:pict w14:anchorId="06563AC3">
        <v:rect id="_x0000_s2076" style="position:absolute;left:0;text-align:left;margin-left:-2.1pt;margin-top:8.9pt;width:428.45pt;height:8.35pt;z-index:251657216;mso-position-horizontal-relative:text;mso-position-vertical-relative:text" fillcolor="#903" stroked="f" strokecolor="blue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1671523179">
    <w:abstractNumId w:val="11"/>
  </w:num>
  <w:num w:numId="2" w16cid:durableId="758796276">
    <w:abstractNumId w:val="4"/>
  </w:num>
  <w:num w:numId="3" w16cid:durableId="24721186">
    <w:abstractNumId w:val="7"/>
  </w:num>
  <w:num w:numId="4" w16cid:durableId="1367409600">
    <w:abstractNumId w:val="0"/>
  </w:num>
  <w:num w:numId="5" w16cid:durableId="339553766">
    <w:abstractNumId w:val="3"/>
  </w:num>
  <w:num w:numId="6" w16cid:durableId="427770275">
    <w:abstractNumId w:val="6"/>
  </w:num>
  <w:num w:numId="7" w16cid:durableId="1072241849">
    <w:abstractNumId w:val="2"/>
  </w:num>
  <w:num w:numId="8" w16cid:durableId="331228284">
    <w:abstractNumId w:val="5"/>
  </w:num>
  <w:num w:numId="9" w16cid:durableId="1454669201">
    <w:abstractNumId w:val="10"/>
  </w:num>
  <w:num w:numId="10" w16cid:durableId="2022079845">
    <w:abstractNumId w:val="9"/>
  </w:num>
  <w:num w:numId="11" w16cid:durableId="18546127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57817258">
    <w:abstractNumId w:val="1"/>
  </w:num>
  <w:num w:numId="13" w16cid:durableId="205067250">
    <w:abstractNumId w:val="1"/>
    <w:lvlOverride w:ilvl="0">
      <w:startOverride w:val="1"/>
    </w:lvlOverride>
  </w:num>
  <w:num w:numId="14" w16cid:durableId="1865556445">
    <w:abstractNumId w:val="4"/>
    <w:lvlOverride w:ilvl="0">
      <w:startOverride w:val="1"/>
    </w:lvlOverride>
  </w:num>
  <w:num w:numId="15" w16cid:durableId="1116634615">
    <w:abstractNumId w:val="1"/>
  </w:num>
  <w:num w:numId="16" w16cid:durableId="1224557680">
    <w:abstractNumId w:val="11"/>
  </w:num>
  <w:num w:numId="17" w16cid:durableId="891887593">
    <w:abstractNumId w:val="11"/>
  </w:num>
  <w:num w:numId="18" w16cid:durableId="1475683611">
    <w:abstractNumId w:val="11"/>
  </w:num>
  <w:num w:numId="19" w16cid:durableId="884415431">
    <w:abstractNumId w:val="11"/>
  </w:num>
  <w:num w:numId="20" w16cid:durableId="1263223873">
    <w:abstractNumId w:val="11"/>
  </w:num>
  <w:num w:numId="21" w16cid:durableId="747338943">
    <w:abstractNumId w:val="11"/>
  </w:num>
  <w:num w:numId="22" w16cid:durableId="2060931865">
    <w:abstractNumId w:val="11"/>
  </w:num>
  <w:num w:numId="23" w16cid:durableId="94846538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5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26F38"/>
    <w:rsid w:val="00030110"/>
    <w:rsid w:val="00030902"/>
    <w:rsid w:val="00030C08"/>
    <w:rsid w:val="0003103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686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6995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1FA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23C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3A8"/>
    <w:rsid w:val="001676EB"/>
    <w:rsid w:val="00167E9F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098"/>
    <w:rsid w:val="00220139"/>
    <w:rsid w:val="00220A2A"/>
    <w:rsid w:val="00221065"/>
    <w:rsid w:val="0022199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3AA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0E5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544D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32A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1AFD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2B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929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3AC1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D00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7CC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7B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B8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0D84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19A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70F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67D7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4BFD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07DD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366FE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0DE2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E3C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10FD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21F8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148E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0424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5B5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7756B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E6F11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4A7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066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26C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2CF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6EF6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37F12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078F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0F07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7E1"/>
    <w:rsid w:val="00B03B9E"/>
    <w:rsid w:val="00B044BD"/>
    <w:rsid w:val="00B04B52"/>
    <w:rsid w:val="00B052DF"/>
    <w:rsid w:val="00B055D5"/>
    <w:rsid w:val="00B06471"/>
    <w:rsid w:val="00B07033"/>
    <w:rsid w:val="00B0767A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0AF8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174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C4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529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31B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2CE5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613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4A4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0A37"/>
    <w:rsid w:val="00D7103F"/>
    <w:rsid w:val="00D71243"/>
    <w:rsid w:val="00D71983"/>
    <w:rsid w:val="00D71DFD"/>
    <w:rsid w:val="00D72C58"/>
    <w:rsid w:val="00D732BC"/>
    <w:rsid w:val="00D732E1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5B8A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B9B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907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C79A0"/>
    <w:rsid w:val="00EC7C7C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31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02B6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4D8B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12C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5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4A15798F"/>
  <w15:chartTrackingRefBased/>
  <w15:docId w15:val="{D18C8F07-0C9A-49F6-BD8B-807A4124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notion-enable-hover">
    <w:name w:val="notion-enable-hover"/>
    <w:basedOn w:val="a0"/>
    <w:rsid w:val="00B037E1"/>
  </w:style>
  <w:style w:type="character" w:styleId="af2">
    <w:name w:val="Strong"/>
    <w:uiPriority w:val="22"/>
    <w:qFormat/>
    <w:rsid w:val="007F0424"/>
    <w:rPr>
      <w:b/>
      <w:bCs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</TotalTime>
  <Pages>28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16225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송 주혜</cp:lastModifiedBy>
  <cp:revision>2</cp:revision>
  <cp:lastPrinted>2008-01-26T04:17:00Z</cp:lastPrinted>
  <dcterms:created xsi:type="dcterms:W3CDTF">2023-04-16T12:14:00Z</dcterms:created>
  <dcterms:modified xsi:type="dcterms:W3CDTF">2023-04-16T12:14:00Z</dcterms:modified>
</cp:coreProperties>
</file>